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853B85" w14:textId="6B76556D" w:rsidR="008560D6" w:rsidRPr="008560D6" w:rsidRDefault="00435F2B" w:rsidP="008560D6">
      <w:pPr>
        <w:pStyle w:val="Caption1"/>
        <w:tabs>
          <w:tab w:val="center" w:pos="4680"/>
          <w:tab w:val="left" w:pos="6030"/>
        </w:tabs>
        <w:rPr>
          <w:rFonts w:ascii="Arial" w:hAnsi="Arial" w:cs="Arial"/>
          <w:bCs/>
          <w:sz w:val="40"/>
          <w:szCs w:val="20"/>
          <w:shd w:val="clear" w:color="auto" w:fill="E0E0E0"/>
        </w:rPr>
      </w:pPr>
      <w:r>
        <w:rPr>
          <w:rFonts w:ascii="Arial" w:hAnsi="Arial" w:cs="Arial"/>
          <w:bCs/>
          <w:sz w:val="40"/>
          <w:szCs w:val="20"/>
          <w:shd w:val="clear" w:color="auto" w:fill="E0E0E0"/>
        </w:rPr>
        <w:t>T</w:t>
      </w:r>
      <w:r w:rsidR="00013911">
        <w:rPr>
          <w:rFonts w:ascii="Arial" w:hAnsi="Arial" w:cs="Arial"/>
          <w:bCs/>
          <w:sz w:val="40"/>
          <w:szCs w:val="20"/>
          <w:shd w:val="clear" w:color="auto" w:fill="E0E0E0"/>
        </w:rPr>
        <w:t>B-</w:t>
      </w:r>
      <w:r w:rsidR="00D93204">
        <w:rPr>
          <w:rFonts w:ascii="Arial" w:hAnsi="Arial" w:cs="Arial"/>
          <w:bCs/>
          <w:sz w:val="40"/>
          <w:szCs w:val="20"/>
          <w:shd w:val="clear" w:color="auto" w:fill="E0E0E0"/>
        </w:rPr>
        <w:t>1496</w:t>
      </w:r>
      <w:r w:rsidR="00013911">
        <w:rPr>
          <w:rFonts w:ascii="Arial" w:hAnsi="Arial" w:cs="Arial"/>
          <w:bCs/>
          <w:sz w:val="40"/>
          <w:szCs w:val="20"/>
          <w:shd w:val="clear" w:color="auto" w:fill="E0E0E0"/>
        </w:rPr>
        <w:t xml:space="preserve"> </w:t>
      </w:r>
      <w:r w:rsidR="00D93204">
        <w:rPr>
          <w:rFonts w:ascii="Arial" w:hAnsi="Arial" w:cs="Arial"/>
          <w:bCs/>
          <w:sz w:val="40"/>
          <w:szCs w:val="20"/>
          <w:shd w:val="clear" w:color="auto" w:fill="E0E0E0"/>
        </w:rPr>
        <w:t>View Order And Audit Logs</w:t>
      </w:r>
    </w:p>
    <w:p w14:paraId="79A79DEE" w14:textId="55C85705" w:rsidR="00527862" w:rsidRPr="00FF0FE1" w:rsidRDefault="00527862" w:rsidP="00FD04E3">
      <w:pPr>
        <w:pStyle w:val="Caption1"/>
        <w:tabs>
          <w:tab w:val="center" w:pos="4680"/>
          <w:tab w:val="left" w:pos="6030"/>
        </w:tabs>
        <w:rPr>
          <w:rFonts w:ascii="Arial" w:hAnsi="Arial" w:cs="Arial"/>
        </w:rPr>
      </w:pPr>
      <w:r w:rsidRPr="00FF0FE1">
        <w:rPr>
          <w:rFonts w:ascii="Arial" w:hAnsi="Arial" w:cs="Arial"/>
        </w:rPr>
        <w:t xml:space="preserve">Version No.: </w:t>
      </w:r>
      <w:r w:rsidR="009C5509">
        <w:rPr>
          <w:rFonts w:ascii="Arial" w:hAnsi="Arial" w:cs="Arial"/>
        </w:rPr>
        <w:t>1.2</w:t>
      </w:r>
    </w:p>
    <w:p w14:paraId="2E62BB75" w14:textId="03096EE6" w:rsidR="00527862" w:rsidRPr="00FF0FE1" w:rsidRDefault="00527862" w:rsidP="00527862">
      <w:pPr>
        <w:pStyle w:val="Caption1"/>
        <w:rPr>
          <w:rFonts w:ascii="Arial" w:hAnsi="Arial" w:cs="Arial"/>
        </w:rPr>
      </w:pPr>
      <w:r w:rsidRPr="00FF0FE1">
        <w:rPr>
          <w:rFonts w:ascii="Arial" w:hAnsi="Arial" w:cs="Arial"/>
        </w:rPr>
        <w:t xml:space="preserve">Date: </w:t>
      </w:r>
      <w:r w:rsidRPr="00FF0FE1">
        <w:rPr>
          <w:rFonts w:ascii="Arial" w:hAnsi="Arial" w:cs="Arial"/>
        </w:rPr>
        <w:fldChar w:fldCharType="begin"/>
      </w:r>
      <w:r w:rsidRPr="00FF0FE1">
        <w:rPr>
          <w:rFonts w:ascii="Arial" w:hAnsi="Arial" w:cs="Arial"/>
        </w:rPr>
        <w:instrText xml:space="preserve"> DATE  \@ "dddd, MMMM dd, yyyy"  \* MERGEFORMAT </w:instrText>
      </w:r>
      <w:r w:rsidRPr="00FF0FE1">
        <w:rPr>
          <w:rFonts w:ascii="Arial" w:hAnsi="Arial" w:cs="Arial"/>
        </w:rPr>
        <w:fldChar w:fldCharType="separate"/>
      </w:r>
      <w:r w:rsidR="00DC30E3">
        <w:rPr>
          <w:rFonts w:ascii="Arial" w:hAnsi="Arial" w:cs="Arial"/>
          <w:noProof/>
        </w:rPr>
        <w:t>Thursday, February 13, 2020</w:t>
      </w:r>
      <w:r w:rsidRPr="00FF0FE1">
        <w:rPr>
          <w:rFonts w:ascii="Arial" w:hAnsi="Arial" w:cs="Arial"/>
        </w:rPr>
        <w:fldChar w:fldCharType="end"/>
      </w:r>
    </w:p>
    <w:p w14:paraId="4A6C03DA" w14:textId="707F749C" w:rsidR="00527862" w:rsidRPr="002D157F" w:rsidRDefault="00527862" w:rsidP="00527862">
      <w:pPr>
        <w:pStyle w:val="Caption1"/>
        <w:rPr>
          <w:rFonts w:ascii="Arial" w:hAnsi="Arial" w:cs="Arial"/>
          <w:lang w:val="fr-FR"/>
        </w:rPr>
      </w:pPr>
      <w:r w:rsidRPr="002D157F">
        <w:rPr>
          <w:rFonts w:ascii="Arial" w:hAnsi="Arial" w:cs="Arial"/>
          <w:lang w:val="fr-FR"/>
        </w:rPr>
        <w:t xml:space="preserve">Project </w:t>
      </w:r>
      <w:r w:rsidR="00F17ADB" w:rsidRPr="002D157F">
        <w:rPr>
          <w:rFonts w:ascii="Arial" w:hAnsi="Arial" w:cs="Arial"/>
          <w:lang w:val="fr-FR"/>
        </w:rPr>
        <w:t>Name :</w:t>
      </w:r>
      <w:r w:rsidRPr="002D157F">
        <w:rPr>
          <w:rFonts w:ascii="Arial" w:hAnsi="Arial" w:cs="Arial"/>
          <w:lang w:val="fr-FR"/>
        </w:rPr>
        <w:t xml:space="preserve"> </w:t>
      </w:r>
      <w:proofErr w:type="spellStart"/>
      <w:r w:rsidRPr="002D157F">
        <w:rPr>
          <w:rFonts w:ascii="Arial" w:hAnsi="Arial" w:cs="Arial"/>
          <w:lang w:val="fr-FR"/>
        </w:rPr>
        <w:t>Trailblazer-Sustenance</w:t>
      </w:r>
      <w:proofErr w:type="spellEnd"/>
    </w:p>
    <w:p w14:paraId="2CDC8CE6" w14:textId="0D965A28" w:rsidR="00527862" w:rsidRPr="002D157F" w:rsidRDefault="00527862" w:rsidP="00527862">
      <w:pPr>
        <w:pStyle w:val="Caption1"/>
        <w:rPr>
          <w:rFonts w:ascii="Arial" w:hAnsi="Arial" w:cs="Arial"/>
          <w:lang w:val="fr-FR"/>
        </w:rPr>
      </w:pPr>
      <w:r w:rsidRPr="002D157F">
        <w:rPr>
          <w:rFonts w:ascii="Arial" w:hAnsi="Arial" w:cs="Arial"/>
          <w:lang w:val="fr-FR"/>
        </w:rPr>
        <w:t xml:space="preserve">Project </w:t>
      </w:r>
      <w:r w:rsidR="00F17ADB" w:rsidRPr="002D157F">
        <w:rPr>
          <w:rFonts w:ascii="Arial" w:hAnsi="Arial" w:cs="Arial"/>
          <w:lang w:val="fr-FR"/>
        </w:rPr>
        <w:t>Code :</w:t>
      </w:r>
      <w:r w:rsidRPr="002D157F">
        <w:rPr>
          <w:rFonts w:ascii="Arial" w:hAnsi="Arial" w:cs="Arial"/>
          <w:lang w:val="fr-FR"/>
        </w:rPr>
        <w:t xml:space="preserve"> C/161035</w:t>
      </w:r>
      <w:r w:rsidR="0005613C">
        <w:rPr>
          <w:rFonts w:ascii="Arial" w:hAnsi="Arial" w:cs="Arial"/>
          <w:lang w:val="fr-FR"/>
        </w:rPr>
        <w:t xml:space="preserve"> </w:t>
      </w:r>
    </w:p>
    <w:p w14:paraId="24163111" w14:textId="77777777" w:rsidR="00527862" w:rsidRPr="002D157F" w:rsidRDefault="00527862" w:rsidP="00527862">
      <w:pPr>
        <w:rPr>
          <w:rFonts w:ascii="Arial" w:hAnsi="Arial" w:cs="Arial"/>
          <w:lang w:val="fr-FR"/>
        </w:rPr>
      </w:pPr>
    </w:p>
    <w:p w14:paraId="02652708" w14:textId="77777777" w:rsidR="00527862" w:rsidRPr="002D157F" w:rsidRDefault="00527862" w:rsidP="00527862">
      <w:pPr>
        <w:rPr>
          <w:rFonts w:ascii="Arial" w:hAnsi="Arial" w:cs="Arial"/>
          <w:lang w:val="fr-FR"/>
        </w:rPr>
      </w:pPr>
    </w:p>
    <w:p w14:paraId="7D9706D0" w14:textId="77777777" w:rsidR="00527862" w:rsidRPr="002D157F" w:rsidRDefault="00527862" w:rsidP="00527862">
      <w:pPr>
        <w:rPr>
          <w:rFonts w:ascii="Arial" w:hAnsi="Arial" w:cs="Arial"/>
          <w:lang w:val="fr-FR"/>
        </w:rPr>
      </w:pPr>
    </w:p>
    <w:p w14:paraId="25ED6083" w14:textId="77777777" w:rsidR="00527862" w:rsidRPr="002D157F" w:rsidRDefault="00527862" w:rsidP="00527862">
      <w:pPr>
        <w:pStyle w:val="Footer"/>
        <w:rPr>
          <w:rFonts w:cs="Arial"/>
          <w:lang w:val="fr-FR"/>
        </w:rPr>
      </w:pPr>
      <w:r w:rsidRPr="002D157F">
        <w:rPr>
          <w:rFonts w:cs="Arial"/>
          <w:lang w:val="fr-FR"/>
        </w:rPr>
        <w:t>HCL TECHNOLOGIES LTD.,</w:t>
      </w:r>
    </w:p>
    <w:p w14:paraId="1E9C513E" w14:textId="77777777" w:rsidR="00527862" w:rsidRPr="002D157F" w:rsidRDefault="00527862" w:rsidP="00527862">
      <w:pPr>
        <w:pStyle w:val="Footer"/>
        <w:rPr>
          <w:rFonts w:cs="Arial"/>
          <w:lang w:val="fr-FR"/>
        </w:rPr>
      </w:pPr>
      <w:r w:rsidRPr="002D157F">
        <w:rPr>
          <w:rFonts w:cs="Arial"/>
          <w:lang w:val="fr-FR"/>
        </w:rPr>
        <w:t>ETA-3,</w:t>
      </w:r>
    </w:p>
    <w:p w14:paraId="6DE56E38" w14:textId="77777777" w:rsidR="00527862" w:rsidRPr="00FF0FE1" w:rsidRDefault="00527862" w:rsidP="00527862">
      <w:pPr>
        <w:pStyle w:val="Footer"/>
        <w:rPr>
          <w:rFonts w:cs="Arial"/>
        </w:rPr>
      </w:pPr>
      <w:r w:rsidRPr="00FF0FE1">
        <w:rPr>
          <w:rFonts w:cs="Arial"/>
        </w:rPr>
        <w:t>NAVALUR,</w:t>
      </w:r>
    </w:p>
    <w:p w14:paraId="15C24B1D" w14:textId="77777777" w:rsidR="00527862" w:rsidRPr="00FF0FE1" w:rsidRDefault="00527862" w:rsidP="00527862">
      <w:pPr>
        <w:pStyle w:val="Footer"/>
        <w:rPr>
          <w:rFonts w:cs="Arial"/>
        </w:rPr>
      </w:pPr>
      <w:r w:rsidRPr="00FF0FE1">
        <w:rPr>
          <w:rFonts w:cs="Arial"/>
        </w:rPr>
        <w:t>CHENNAI</w:t>
      </w:r>
    </w:p>
    <w:p w14:paraId="59C8593F" w14:textId="77777777" w:rsidR="00527862" w:rsidRPr="00FF0FE1" w:rsidRDefault="00527862" w:rsidP="00527862">
      <w:pPr>
        <w:pStyle w:val="Footer"/>
        <w:rPr>
          <w:rFonts w:cs="Arial"/>
        </w:rPr>
      </w:pPr>
    </w:p>
    <w:p w14:paraId="7614AB30" w14:textId="77777777" w:rsidR="00527862" w:rsidRPr="00393674" w:rsidRDefault="00527862" w:rsidP="00527862">
      <w:pPr>
        <w:pStyle w:val="MessageHeader"/>
        <w:rPr>
          <w:rFonts w:ascii="Arial" w:hAnsi="Arial"/>
        </w:rPr>
      </w:pPr>
      <w:r w:rsidRPr="00393674">
        <w:rPr>
          <w:rFonts w:ascii="Arial" w:hAnsi="Arial"/>
        </w:rPr>
        <w:t>Copyright Notice</w:t>
      </w:r>
    </w:p>
    <w:p w14:paraId="11F84075" w14:textId="77777777" w:rsidR="00527862" w:rsidRPr="00393674" w:rsidRDefault="00527862" w:rsidP="00527862">
      <w:pPr>
        <w:pStyle w:val="copyright"/>
        <w:rPr>
          <w:b/>
        </w:rPr>
      </w:pPr>
      <w:r w:rsidRPr="00393674">
        <w:t>This document contains proprietary information of HCL Technologies Ltd. No part of this document may be reproduced, stored, copied, or transmitted in any form or by means of electronic, mechanical, photocopying or otherwise, without the express consent of HCL Technologies.  This document is intended for internal circulation only and not meant for external distribution.</w:t>
      </w:r>
    </w:p>
    <w:p w14:paraId="7BCD9142" w14:textId="37AE020F" w:rsidR="00527862" w:rsidRDefault="00527862" w:rsidP="00527862">
      <w:pPr>
        <w:pStyle w:val="Footer"/>
        <w:rPr>
          <w:rFonts w:cs="Arial"/>
        </w:rPr>
      </w:pPr>
    </w:p>
    <w:p w14:paraId="2991BE4F" w14:textId="573EB3C4" w:rsidR="00F90A27" w:rsidRDefault="00F90A27" w:rsidP="00527862">
      <w:pPr>
        <w:pStyle w:val="Footer"/>
        <w:rPr>
          <w:rFonts w:cs="Arial"/>
        </w:rPr>
      </w:pPr>
    </w:p>
    <w:p w14:paraId="1B834298" w14:textId="159E7346" w:rsidR="00F90A27" w:rsidRDefault="00F90A27" w:rsidP="00527862">
      <w:pPr>
        <w:pStyle w:val="Footer"/>
        <w:rPr>
          <w:rFonts w:cs="Arial"/>
        </w:rPr>
      </w:pPr>
    </w:p>
    <w:p w14:paraId="7AB904CA" w14:textId="26F9BAB6" w:rsidR="00F90A27" w:rsidRDefault="00F90A27" w:rsidP="00527862">
      <w:pPr>
        <w:pStyle w:val="Footer"/>
        <w:rPr>
          <w:rFonts w:cs="Arial"/>
        </w:rPr>
      </w:pPr>
    </w:p>
    <w:p w14:paraId="184A7921" w14:textId="1AF1D007" w:rsidR="00527862" w:rsidRPr="00FF0FE1" w:rsidRDefault="00527862" w:rsidP="00A921EC">
      <w:pPr>
        <w:pStyle w:val="RevHty"/>
      </w:pPr>
      <w:bookmarkStart w:id="0" w:name="_Hlk533775345"/>
      <w:r w:rsidRPr="00FF0FE1">
        <w:lastRenderedPageBreak/>
        <w:t>Revision History</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6"/>
        <w:gridCol w:w="1398"/>
        <w:gridCol w:w="2071"/>
        <w:gridCol w:w="5040"/>
      </w:tblGrid>
      <w:tr w:rsidR="00527862" w:rsidRPr="000E25EB" w14:paraId="19DAC225" w14:textId="77777777" w:rsidTr="00592EEE">
        <w:tc>
          <w:tcPr>
            <w:tcW w:w="1206" w:type="dxa"/>
            <w:shd w:val="clear" w:color="auto" w:fill="E0E0E0"/>
          </w:tcPr>
          <w:p w14:paraId="7C15AD0B" w14:textId="77777777" w:rsidR="00527862" w:rsidRPr="00005307" w:rsidRDefault="00527862" w:rsidP="00CE11F4">
            <w:pPr>
              <w:pStyle w:val="BlockText"/>
              <w:keepNext/>
              <w:keepLines/>
              <w:jc w:val="center"/>
              <w:rPr>
                <w:rFonts w:ascii="Arial" w:hAnsi="Arial" w:cs="Arial"/>
                <w:sz w:val="16"/>
                <w:szCs w:val="16"/>
              </w:rPr>
            </w:pPr>
            <w:r w:rsidRPr="00005307">
              <w:rPr>
                <w:rFonts w:ascii="Arial" w:hAnsi="Arial" w:cs="Arial"/>
                <w:sz w:val="16"/>
                <w:szCs w:val="16"/>
              </w:rPr>
              <w:t>Version No</w:t>
            </w:r>
          </w:p>
        </w:tc>
        <w:tc>
          <w:tcPr>
            <w:tcW w:w="1398" w:type="dxa"/>
            <w:shd w:val="clear" w:color="auto" w:fill="E0E0E0"/>
          </w:tcPr>
          <w:p w14:paraId="669C78D4" w14:textId="77777777" w:rsidR="00527862" w:rsidRPr="00005307" w:rsidRDefault="00527862" w:rsidP="00CE11F4">
            <w:pPr>
              <w:pStyle w:val="BlockText"/>
              <w:keepNext/>
              <w:keepLines/>
              <w:jc w:val="center"/>
              <w:rPr>
                <w:rFonts w:ascii="Arial" w:hAnsi="Arial" w:cs="Arial"/>
                <w:sz w:val="16"/>
                <w:szCs w:val="16"/>
              </w:rPr>
            </w:pPr>
            <w:r w:rsidRPr="00005307">
              <w:rPr>
                <w:rFonts w:ascii="Arial" w:hAnsi="Arial" w:cs="Arial"/>
                <w:sz w:val="16"/>
                <w:szCs w:val="16"/>
              </w:rPr>
              <w:t>Date</w:t>
            </w:r>
          </w:p>
        </w:tc>
        <w:tc>
          <w:tcPr>
            <w:tcW w:w="2071" w:type="dxa"/>
            <w:shd w:val="clear" w:color="auto" w:fill="E0E0E0"/>
          </w:tcPr>
          <w:p w14:paraId="1BD44458" w14:textId="77777777" w:rsidR="00527862" w:rsidRPr="00005307" w:rsidRDefault="00527862" w:rsidP="00CE11F4">
            <w:pPr>
              <w:pStyle w:val="BlockText"/>
              <w:keepNext/>
              <w:keepLines/>
              <w:jc w:val="center"/>
              <w:rPr>
                <w:rFonts w:ascii="Arial" w:hAnsi="Arial" w:cs="Arial"/>
                <w:sz w:val="16"/>
                <w:szCs w:val="16"/>
              </w:rPr>
            </w:pPr>
            <w:r w:rsidRPr="00005307">
              <w:rPr>
                <w:rFonts w:ascii="Arial" w:hAnsi="Arial" w:cs="Arial"/>
                <w:sz w:val="16"/>
                <w:szCs w:val="16"/>
              </w:rPr>
              <w:t>Prepared by / Modified by</w:t>
            </w:r>
          </w:p>
        </w:tc>
        <w:tc>
          <w:tcPr>
            <w:tcW w:w="5040" w:type="dxa"/>
            <w:shd w:val="clear" w:color="auto" w:fill="E0E0E0"/>
          </w:tcPr>
          <w:p w14:paraId="394EA9F4" w14:textId="77777777" w:rsidR="00527862" w:rsidRPr="00005307" w:rsidRDefault="00527862" w:rsidP="00CE11F4">
            <w:pPr>
              <w:pStyle w:val="BlockText"/>
              <w:keepNext/>
              <w:keepLines/>
              <w:jc w:val="center"/>
              <w:rPr>
                <w:rFonts w:ascii="Arial" w:hAnsi="Arial" w:cs="Arial"/>
                <w:sz w:val="16"/>
                <w:szCs w:val="16"/>
              </w:rPr>
            </w:pPr>
            <w:r w:rsidRPr="00005307">
              <w:rPr>
                <w:rFonts w:ascii="Arial" w:hAnsi="Arial" w:cs="Arial"/>
                <w:sz w:val="16"/>
                <w:szCs w:val="16"/>
              </w:rPr>
              <w:t>Significant Changes</w:t>
            </w:r>
          </w:p>
        </w:tc>
      </w:tr>
      <w:tr w:rsidR="00527862" w:rsidRPr="000E25EB" w14:paraId="5512426B" w14:textId="77777777" w:rsidTr="00592EEE">
        <w:tc>
          <w:tcPr>
            <w:tcW w:w="1206" w:type="dxa"/>
          </w:tcPr>
          <w:p w14:paraId="7856CA5F" w14:textId="2A42DE0E" w:rsidR="00527862" w:rsidRPr="00005307" w:rsidRDefault="00573B1E">
            <w:pPr>
              <w:pStyle w:val="RevHty"/>
              <w:rPr>
                <w:sz w:val="16"/>
                <w:szCs w:val="16"/>
              </w:rPr>
            </w:pPr>
            <w:r>
              <w:rPr>
                <w:sz w:val="16"/>
                <w:szCs w:val="16"/>
              </w:rPr>
              <w:t>1.0</w:t>
            </w:r>
          </w:p>
        </w:tc>
        <w:tc>
          <w:tcPr>
            <w:tcW w:w="1398" w:type="dxa"/>
          </w:tcPr>
          <w:p w14:paraId="349EA2E9" w14:textId="167490FB" w:rsidR="00527862" w:rsidRPr="00005307" w:rsidRDefault="00DC30E3" w:rsidP="00DC30E3">
            <w:pPr>
              <w:pStyle w:val="RevHty"/>
              <w:rPr>
                <w:sz w:val="16"/>
                <w:szCs w:val="16"/>
              </w:rPr>
            </w:pPr>
            <w:r>
              <w:rPr>
                <w:sz w:val="16"/>
                <w:szCs w:val="16"/>
              </w:rPr>
              <w:t>17</w:t>
            </w:r>
            <w:r w:rsidR="00FD04E3" w:rsidRPr="00005307">
              <w:rPr>
                <w:sz w:val="16"/>
                <w:szCs w:val="16"/>
              </w:rPr>
              <w:t>-</w:t>
            </w:r>
            <w:r>
              <w:rPr>
                <w:sz w:val="16"/>
                <w:szCs w:val="16"/>
              </w:rPr>
              <w:t>Feb</w:t>
            </w:r>
            <w:r w:rsidR="00FD04E3" w:rsidRPr="00005307">
              <w:rPr>
                <w:sz w:val="16"/>
                <w:szCs w:val="16"/>
              </w:rPr>
              <w:t>-</w:t>
            </w:r>
            <w:r w:rsidR="00BF5886" w:rsidRPr="00005307">
              <w:rPr>
                <w:sz w:val="16"/>
                <w:szCs w:val="16"/>
              </w:rPr>
              <w:t>20</w:t>
            </w:r>
            <w:r>
              <w:rPr>
                <w:sz w:val="16"/>
                <w:szCs w:val="16"/>
              </w:rPr>
              <w:t>20</w:t>
            </w:r>
          </w:p>
        </w:tc>
        <w:tc>
          <w:tcPr>
            <w:tcW w:w="2071" w:type="dxa"/>
          </w:tcPr>
          <w:p w14:paraId="44DC9CFC" w14:textId="59B40A9A" w:rsidR="00527862" w:rsidRPr="00005307" w:rsidRDefault="00D93204" w:rsidP="007A39AD">
            <w:pPr>
              <w:pStyle w:val="RevHty"/>
              <w:jc w:val="left"/>
              <w:rPr>
                <w:sz w:val="16"/>
                <w:szCs w:val="16"/>
              </w:rPr>
            </w:pPr>
            <w:r>
              <w:rPr>
                <w:sz w:val="16"/>
                <w:szCs w:val="16"/>
              </w:rPr>
              <w:t>Anjaneyulu Mallela</w:t>
            </w:r>
          </w:p>
        </w:tc>
        <w:tc>
          <w:tcPr>
            <w:tcW w:w="5040" w:type="dxa"/>
          </w:tcPr>
          <w:p w14:paraId="5E7F4F4E" w14:textId="77777777" w:rsidR="00527862" w:rsidRPr="00005307" w:rsidRDefault="00527862" w:rsidP="00A921EC">
            <w:pPr>
              <w:pStyle w:val="RevHty"/>
              <w:rPr>
                <w:sz w:val="16"/>
                <w:szCs w:val="16"/>
              </w:rPr>
            </w:pPr>
            <w:r w:rsidRPr="00005307">
              <w:rPr>
                <w:sz w:val="16"/>
                <w:szCs w:val="16"/>
              </w:rPr>
              <w:t>Initial draft</w:t>
            </w:r>
          </w:p>
        </w:tc>
      </w:tr>
    </w:tbl>
    <w:p w14:paraId="1074ADF6" w14:textId="0CE0C623" w:rsidR="000E25EB" w:rsidRDefault="000E25EB" w:rsidP="00A921EC">
      <w:pPr>
        <w:pStyle w:val="RevHty"/>
      </w:pPr>
    </w:p>
    <w:p w14:paraId="261DD6E7" w14:textId="61CA1982" w:rsidR="000E25EB" w:rsidRDefault="000E25EB" w:rsidP="00A921EC">
      <w:pPr>
        <w:pStyle w:val="RevHty"/>
      </w:pPr>
    </w:p>
    <w:p w14:paraId="214175E8" w14:textId="67550B69" w:rsidR="000E25EB" w:rsidRDefault="000E25EB" w:rsidP="00A921EC">
      <w:pPr>
        <w:pStyle w:val="RevHty"/>
      </w:pPr>
    </w:p>
    <w:p w14:paraId="44A3BBF2" w14:textId="77777777" w:rsidR="000E25EB" w:rsidRDefault="000E25EB" w:rsidP="00A921EC">
      <w:pPr>
        <w:pStyle w:val="RevHty"/>
      </w:pPr>
    </w:p>
    <w:p w14:paraId="7BFCDCF4" w14:textId="2EB57906" w:rsidR="000E25EB" w:rsidRDefault="000E25EB" w:rsidP="00A921EC">
      <w:pPr>
        <w:pStyle w:val="RevHty"/>
      </w:pPr>
    </w:p>
    <w:p w14:paraId="02F0A2BE" w14:textId="649FF20B" w:rsidR="000E25EB" w:rsidRDefault="000E25EB" w:rsidP="00A921EC">
      <w:pPr>
        <w:pStyle w:val="RevHty"/>
      </w:pPr>
    </w:p>
    <w:p w14:paraId="185D1C74" w14:textId="6B295BB0" w:rsidR="00527862" w:rsidRPr="00FF0FE1" w:rsidRDefault="00527862" w:rsidP="00A921EC">
      <w:pPr>
        <w:pStyle w:val="RevHty"/>
      </w:pPr>
      <w:r w:rsidRPr="00FF0FE1">
        <w:t>Reference</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6663"/>
        <w:gridCol w:w="1842"/>
      </w:tblGrid>
      <w:tr w:rsidR="00527862" w:rsidRPr="00FF0FE1" w14:paraId="46F26FB9" w14:textId="77777777" w:rsidTr="00CE11F4">
        <w:tc>
          <w:tcPr>
            <w:tcW w:w="1242" w:type="dxa"/>
            <w:shd w:val="clear" w:color="auto" w:fill="E0E0E0"/>
          </w:tcPr>
          <w:p w14:paraId="47195DB7" w14:textId="77777777" w:rsidR="00527862" w:rsidRPr="00FF0FE1" w:rsidRDefault="00527862" w:rsidP="00CE11F4">
            <w:pPr>
              <w:pStyle w:val="BlockText"/>
              <w:keepNext/>
              <w:keepLines/>
              <w:jc w:val="center"/>
              <w:rPr>
                <w:rFonts w:ascii="Arial" w:hAnsi="Arial" w:cs="Arial"/>
              </w:rPr>
            </w:pPr>
            <w:r>
              <w:rPr>
                <w:rFonts w:ascii="Arial" w:hAnsi="Arial" w:cs="Arial"/>
              </w:rPr>
              <w:t>Name</w:t>
            </w:r>
          </w:p>
        </w:tc>
        <w:tc>
          <w:tcPr>
            <w:tcW w:w="6663" w:type="dxa"/>
            <w:shd w:val="clear" w:color="auto" w:fill="E0E0E0"/>
          </w:tcPr>
          <w:p w14:paraId="332D0B93" w14:textId="77777777" w:rsidR="00527862" w:rsidRPr="00FF0FE1" w:rsidRDefault="00527862" w:rsidP="00CE11F4">
            <w:pPr>
              <w:pStyle w:val="BlockText"/>
              <w:keepNext/>
              <w:keepLines/>
              <w:jc w:val="center"/>
              <w:rPr>
                <w:rFonts w:ascii="Arial" w:hAnsi="Arial" w:cs="Arial"/>
              </w:rPr>
            </w:pPr>
            <w:r w:rsidRPr="00FF0FE1">
              <w:rPr>
                <w:rFonts w:ascii="Arial" w:hAnsi="Arial" w:cs="Arial"/>
              </w:rPr>
              <w:t>Specification</w:t>
            </w:r>
          </w:p>
        </w:tc>
        <w:tc>
          <w:tcPr>
            <w:tcW w:w="1842" w:type="dxa"/>
            <w:shd w:val="clear" w:color="auto" w:fill="E0E0E0"/>
          </w:tcPr>
          <w:p w14:paraId="6221D4ED" w14:textId="77777777" w:rsidR="00527862" w:rsidRPr="00FF0FE1" w:rsidRDefault="00527862" w:rsidP="00CE11F4">
            <w:pPr>
              <w:pStyle w:val="BlockText"/>
              <w:keepNext/>
              <w:keepLines/>
              <w:jc w:val="center"/>
              <w:rPr>
                <w:rFonts w:ascii="Arial" w:hAnsi="Arial" w:cs="Arial"/>
              </w:rPr>
            </w:pPr>
            <w:r w:rsidRPr="00FF0FE1">
              <w:rPr>
                <w:rFonts w:ascii="Arial" w:hAnsi="Arial" w:cs="Arial"/>
              </w:rPr>
              <w:t>Date</w:t>
            </w:r>
          </w:p>
        </w:tc>
      </w:tr>
      <w:tr w:rsidR="00B1356A" w:rsidRPr="006A383C" w14:paraId="164D0298" w14:textId="77777777" w:rsidTr="00CE11F4">
        <w:tc>
          <w:tcPr>
            <w:tcW w:w="1242" w:type="dxa"/>
          </w:tcPr>
          <w:p w14:paraId="5DB4EE10" w14:textId="77777777" w:rsidR="00B1356A" w:rsidRPr="00414CF9" w:rsidRDefault="00B1356A">
            <w:pPr>
              <w:pStyle w:val="RevHty"/>
            </w:pPr>
            <w:r w:rsidRPr="00414CF9">
              <w:t>1</w:t>
            </w:r>
          </w:p>
        </w:tc>
        <w:tc>
          <w:tcPr>
            <w:tcW w:w="6663" w:type="dxa"/>
          </w:tcPr>
          <w:p w14:paraId="6D164A98" w14:textId="5879D348" w:rsidR="00B1356A" w:rsidRPr="00FF0FE1" w:rsidRDefault="00D93204" w:rsidP="00A921EC">
            <w:pPr>
              <w:pStyle w:val="RevHty"/>
              <w:rPr>
                <w:rFonts w:ascii="Arial" w:hAnsi="Arial" w:cs="Arial"/>
              </w:rPr>
            </w:pPr>
            <w:r>
              <w:rPr>
                <w:rFonts w:ascii="Arial" w:hAnsi="Arial" w:cs="Arial"/>
              </w:rPr>
              <w:t xml:space="preserve">TB-1496  </w:t>
            </w:r>
            <w:r w:rsidRPr="00D93204">
              <w:rPr>
                <w:rFonts w:ascii="Arial" w:hAnsi="Arial" w:cs="Arial"/>
              </w:rPr>
              <w:t>View Orders And Audit Logs</w:t>
            </w:r>
            <w:r w:rsidR="007A39AD" w:rsidRPr="007A39AD">
              <w:rPr>
                <w:rFonts w:ascii="Arial" w:hAnsi="Arial" w:cs="Arial"/>
              </w:rPr>
              <w:t xml:space="preserve"> </w:t>
            </w:r>
          </w:p>
        </w:tc>
        <w:tc>
          <w:tcPr>
            <w:tcW w:w="1842" w:type="dxa"/>
          </w:tcPr>
          <w:p w14:paraId="0B389F89" w14:textId="370CE677" w:rsidR="00B1356A" w:rsidRPr="00FF0FE1" w:rsidRDefault="00DC30E3" w:rsidP="00DC30E3">
            <w:pPr>
              <w:pStyle w:val="RevHty"/>
            </w:pPr>
            <w:r>
              <w:t>17</w:t>
            </w:r>
            <w:r w:rsidR="007F25E0">
              <w:t>-</w:t>
            </w:r>
            <w:r>
              <w:t>Feb-2020</w:t>
            </w:r>
          </w:p>
        </w:tc>
      </w:tr>
    </w:tbl>
    <w:p w14:paraId="4FEB6178" w14:textId="77777777" w:rsidR="001774E8" w:rsidRDefault="001774E8" w:rsidP="001774E8">
      <w:pPr>
        <w:pStyle w:val="TOAHeading"/>
        <w:rPr>
          <w:rFonts w:ascii="Arial" w:hAnsi="Arial"/>
        </w:rPr>
      </w:pPr>
    </w:p>
    <w:p w14:paraId="77978A08" w14:textId="77777777" w:rsidR="00527862" w:rsidRDefault="00527862" w:rsidP="00527862">
      <w:pPr>
        <w:pStyle w:val="TOAHeading"/>
        <w:rPr>
          <w:rFonts w:ascii="Arial" w:hAnsi="Arial"/>
        </w:rPr>
      </w:pPr>
    </w:p>
    <w:p w14:paraId="0B973BDC" w14:textId="77777777" w:rsidR="00527862" w:rsidRDefault="00527862" w:rsidP="00527862">
      <w:r>
        <w:br w:type="page"/>
      </w:r>
    </w:p>
    <w:p w14:paraId="43E03094" w14:textId="1541DE6F" w:rsidR="00527862" w:rsidRPr="00FF0FE1" w:rsidRDefault="00527862" w:rsidP="00527862">
      <w:pPr>
        <w:pStyle w:val="TOAHeading"/>
        <w:rPr>
          <w:rFonts w:ascii="Arial" w:hAnsi="Arial"/>
        </w:rPr>
      </w:pPr>
      <w:bookmarkStart w:id="1" w:name="_Hlk533775413"/>
      <w:bookmarkEnd w:id="0"/>
      <w:r w:rsidRPr="00FF0FE1">
        <w:rPr>
          <w:rFonts w:ascii="Arial" w:hAnsi="Arial"/>
        </w:rPr>
        <w:lastRenderedPageBreak/>
        <w:t>Table of Contents</w:t>
      </w:r>
    </w:p>
    <w:bookmarkEnd w:id="1"/>
    <w:p w14:paraId="46AC252A" w14:textId="74AE0B09" w:rsidR="00C01B8C" w:rsidRDefault="00527862">
      <w:pPr>
        <w:pStyle w:val="TOC1"/>
        <w:tabs>
          <w:tab w:val="left" w:pos="576"/>
          <w:tab w:val="right" w:leader="dot" w:pos="10337"/>
        </w:tabs>
        <w:rPr>
          <w:rFonts w:asciiTheme="minorHAnsi" w:eastAsiaTheme="minorEastAsia" w:hAnsiTheme="minorHAnsi" w:cstheme="minorBidi"/>
          <w:b w:val="0"/>
          <w:noProof/>
          <w:sz w:val="22"/>
          <w:szCs w:val="22"/>
        </w:rPr>
      </w:pPr>
      <w:r w:rsidRPr="00F6291A">
        <w:rPr>
          <w:rFonts w:ascii="Arial" w:hAnsi="Arial" w:cs="Arial"/>
          <w:b w:val="0"/>
          <w:caps/>
        </w:rPr>
        <w:fldChar w:fldCharType="begin"/>
      </w:r>
      <w:r w:rsidRPr="00FF0FE1">
        <w:rPr>
          <w:rFonts w:ascii="Arial" w:hAnsi="Arial" w:cs="Arial"/>
          <w:b w:val="0"/>
          <w:caps/>
        </w:rPr>
        <w:instrText xml:space="preserve"> TOC \o "1-5" \h \z </w:instrText>
      </w:r>
      <w:r w:rsidRPr="00F6291A">
        <w:rPr>
          <w:rFonts w:ascii="Arial" w:hAnsi="Arial" w:cs="Arial"/>
          <w:b w:val="0"/>
          <w:caps/>
        </w:rPr>
        <w:fldChar w:fldCharType="separate"/>
      </w:r>
      <w:hyperlink w:anchor="_Toc10542320" w:history="1">
        <w:r w:rsidR="00C01B8C" w:rsidRPr="00B86497">
          <w:rPr>
            <w:rStyle w:val="Hyperlink"/>
            <w:noProof/>
            <w:snapToGrid w:val="0"/>
            <w:w w:val="0"/>
          </w:rPr>
          <w:t>1.</w:t>
        </w:r>
        <w:r w:rsidR="00C01B8C">
          <w:rPr>
            <w:rFonts w:asciiTheme="minorHAnsi" w:eastAsiaTheme="minorEastAsia" w:hAnsiTheme="minorHAnsi" w:cstheme="minorBidi"/>
            <w:b w:val="0"/>
            <w:noProof/>
            <w:sz w:val="22"/>
            <w:szCs w:val="22"/>
          </w:rPr>
          <w:tab/>
        </w:r>
        <w:r w:rsidR="00C01B8C" w:rsidRPr="00B86497">
          <w:rPr>
            <w:rStyle w:val="Hyperlink"/>
            <w:noProof/>
          </w:rPr>
          <w:t>Overview</w:t>
        </w:r>
        <w:r w:rsidR="00C01B8C">
          <w:rPr>
            <w:noProof/>
            <w:webHidden/>
          </w:rPr>
          <w:tab/>
        </w:r>
        <w:r w:rsidR="00C01B8C">
          <w:rPr>
            <w:noProof/>
            <w:webHidden/>
          </w:rPr>
          <w:fldChar w:fldCharType="begin"/>
        </w:r>
        <w:r w:rsidR="00C01B8C">
          <w:rPr>
            <w:noProof/>
            <w:webHidden/>
          </w:rPr>
          <w:instrText xml:space="preserve"> PAGEREF _Toc10542320 \h </w:instrText>
        </w:r>
        <w:r w:rsidR="00C01B8C">
          <w:rPr>
            <w:noProof/>
            <w:webHidden/>
          </w:rPr>
        </w:r>
        <w:r w:rsidR="00C01B8C">
          <w:rPr>
            <w:noProof/>
            <w:webHidden/>
          </w:rPr>
          <w:fldChar w:fldCharType="separate"/>
        </w:r>
        <w:r w:rsidR="00216C94">
          <w:rPr>
            <w:noProof/>
            <w:webHidden/>
          </w:rPr>
          <w:t>4</w:t>
        </w:r>
        <w:r w:rsidR="00C01B8C">
          <w:rPr>
            <w:noProof/>
            <w:webHidden/>
          </w:rPr>
          <w:fldChar w:fldCharType="end"/>
        </w:r>
      </w:hyperlink>
    </w:p>
    <w:p w14:paraId="551AA5FB" w14:textId="5C79D7EF" w:rsidR="00C01B8C" w:rsidRDefault="00036653">
      <w:pPr>
        <w:pStyle w:val="TOC2"/>
        <w:rPr>
          <w:rFonts w:asciiTheme="minorHAnsi" w:eastAsiaTheme="minorEastAsia" w:hAnsiTheme="minorHAnsi" w:cstheme="minorBidi"/>
          <w:sz w:val="22"/>
          <w:szCs w:val="22"/>
        </w:rPr>
      </w:pPr>
      <w:hyperlink w:anchor="_Toc10542321" w:history="1">
        <w:r w:rsidR="00C01B8C" w:rsidRPr="00B86497">
          <w:rPr>
            <w:rStyle w:val="Hyperlink"/>
          </w:rPr>
          <w:t>1.1</w:t>
        </w:r>
        <w:r w:rsidR="00C01B8C">
          <w:rPr>
            <w:rFonts w:asciiTheme="minorHAnsi" w:eastAsiaTheme="minorEastAsia" w:hAnsiTheme="minorHAnsi" w:cstheme="minorBidi"/>
            <w:sz w:val="22"/>
            <w:szCs w:val="22"/>
          </w:rPr>
          <w:tab/>
        </w:r>
        <w:r w:rsidR="00C01B8C" w:rsidRPr="00B86497">
          <w:rPr>
            <w:rStyle w:val="Hyperlink"/>
          </w:rPr>
          <w:t>Purpose of this Document</w:t>
        </w:r>
        <w:r w:rsidR="00C01B8C">
          <w:rPr>
            <w:webHidden/>
          </w:rPr>
          <w:tab/>
        </w:r>
        <w:r w:rsidR="00C01B8C">
          <w:rPr>
            <w:webHidden/>
          </w:rPr>
          <w:fldChar w:fldCharType="begin"/>
        </w:r>
        <w:r w:rsidR="00C01B8C">
          <w:rPr>
            <w:webHidden/>
          </w:rPr>
          <w:instrText xml:space="preserve"> PAGEREF _Toc10542321 \h </w:instrText>
        </w:r>
        <w:r w:rsidR="00C01B8C">
          <w:rPr>
            <w:webHidden/>
          </w:rPr>
        </w:r>
        <w:r w:rsidR="00C01B8C">
          <w:rPr>
            <w:webHidden/>
          </w:rPr>
          <w:fldChar w:fldCharType="separate"/>
        </w:r>
        <w:r w:rsidR="00216C94">
          <w:rPr>
            <w:webHidden/>
          </w:rPr>
          <w:t>4</w:t>
        </w:r>
        <w:r w:rsidR="00C01B8C">
          <w:rPr>
            <w:webHidden/>
          </w:rPr>
          <w:fldChar w:fldCharType="end"/>
        </w:r>
      </w:hyperlink>
    </w:p>
    <w:p w14:paraId="7A5E7355" w14:textId="6273EF61" w:rsidR="00C01B8C" w:rsidRDefault="00036653">
      <w:pPr>
        <w:pStyle w:val="TOC1"/>
        <w:tabs>
          <w:tab w:val="left" w:pos="576"/>
          <w:tab w:val="right" w:leader="dot" w:pos="10337"/>
        </w:tabs>
        <w:rPr>
          <w:rFonts w:asciiTheme="minorHAnsi" w:eastAsiaTheme="minorEastAsia" w:hAnsiTheme="minorHAnsi" w:cstheme="minorBidi"/>
          <w:b w:val="0"/>
          <w:noProof/>
          <w:sz w:val="22"/>
          <w:szCs w:val="22"/>
        </w:rPr>
      </w:pPr>
      <w:hyperlink w:anchor="_Toc10542322" w:history="1">
        <w:r w:rsidR="00C01B8C" w:rsidRPr="00B86497">
          <w:rPr>
            <w:rStyle w:val="Hyperlink"/>
            <w:noProof/>
            <w:snapToGrid w:val="0"/>
            <w:w w:val="0"/>
          </w:rPr>
          <w:t>2.</w:t>
        </w:r>
        <w:r w:rsidR="00C01B8C">
          <w:rPr>
            <w:rFonts w:asciiTheme="minorHAnsi" w:eastAsiaTheme="minorEastAsia" w:hAnsiTheme="minorHAnsi" w:cstheme="minorBidi"/>
            <w:b w:val="0"/>
            <w:noProof/>
            <w:sz w:val="22"/>
            <w:szCs w:val="22"/>
          </w:rPr>
          <w:tab/>
        </w:r>
        <w:r w:rsidR="00C10902">
          <w:rPr>
            <w:rStyle w:val="Hyperlink"/>
            <w:noProof/>
          </w:rPr>
          <w:t>View Orders And Audit Logs</w:t>
        </w:r>
        <w:r w:rsidR="00C01B8C">
          <w:rPr>
            <w:noProof/>
            <w:webHidden/>
          </w:rPr>
          <w:tab/>
        </w:r>
        <w:r w:rsidR="00C01B8C">
          <w:rPr>
            <w:noProof/>
            <w:webHidden/>
          </w:rPr>
          <w:fldChar w:fldCharType="begin"/>
        </w:r>
        <w:r w:rsidR="00C01B8C">
          <w:rPr>
            <w:noProof/>
            <w:webHidden/>
          </w:rPr>
          <w:instrText xml:space="preserve"> PAGEREF _Toc10542322 \h </w:instrText>
        </w:r>
        <w:r w:rsidR="00C01B8C">
          <w:rPr>
            <w:noProof/>
            <w:webHidden/>
          </w:rPr>
        </w:r>
        <w:r w:rsidR="00C01B8C">
          <w:rPr>
            <w:noProof/>
            <w:webHidden/>
          </w:rPr>
          <w:fldChar w:fldCharType="separate"/>
        </w:r>
        <w:r w:rsidR="00216C94">
          <w:rPr>
            <w:noProof/>
            <w:webHidden/>
          </w:rPr>
          <w:t>4</w:t>
        </w:r>
        <w:r w:rsidR="00C01B8C">
          <w:rPr>
            <w:noProof/>
            <w:webHidden/>
          </w:rPr>
          <w:fldChar w:fldCharType="end"/>
        </w:r>
      </w:hyperlink>
    </w:p>
    <w:p w14:paraId="147B8C54" w14:textId="4F8A2E64" w:rsidR="00C01B8C" w:rsidRDefault="00036653">
      <w:pPr>
        <w:pStyle w:val="TOC1"/>
        <w:tabs>
          <w:tab w:val="left" w:pos="576"/>
          <w:tab w:val="right" w:leader="dot" w:pos="10337"/>
        </w:tabs>
        <w:rPr>
          <w:rStyle w:val="Hyperlink"/>
          <w:noProof/>
        </w:rPr>
      </w:pPr>
      <w:hyperlink w:anchor="_Toc10542323" w:history="1">
        <w:r w:rsidR="00C01B8C" w:rsidRPr="00B86497">
          <w:rPr>
            <w:rStyle w:val="Hyperlink"/>
            <w:noProof/>
            <w:snapToGrid w:val="0"/>
            <w:w w:val="0"/>
          </w:rPr>
          <w:t>3.</w:t>
        </w:r>
        <w:r w:rsidR="00C01B8C">
          <w:rPr>
            <w:rFonts w:asciiTheme="minorHAnsi" w:eastAsiaTheme="minorEastAsia" w:hAnsiTheme="minorHAnsi" w:cstheme="minorBidi"/>
            <w:b w:val="0"/>
            <w:noProof/>
            <w:sz w:val="22"/>
            <w:szCs w:val="22"/>
          </w:rPr>
          <w:tab/>
        </w:r>
        <w:r w:rsidR="00C01B8C" w:rsidRPr="00B86497">
          <w:rPr>
            <w:rStyle w:val="Hyperlink"/>
            <w:noProof/>
          </w:rPr>
          <w:t>Queries and Clarifications</w:t>
        </w:r>
        <w:r w:rsidR="00C01B8C">
          <w:rPr>
            <w:noProof/>
            <w:webHidden/>
          </w:rPr>
          <w:tab/>
        </w:r>
        <w:r w:rsidR="00C01B8C">
          <w:rPr>
            <w:noProof/>
            <w:webHidden/>
          </w:rPr>
          <w:fldChar w:fldCharType="begin"/>
        </w:r>
        <w:r w:rsidR="00C01B8C">
          <w:rPr>
            <w:noProof/>
            <w:webHidden/>
          </w:rPr>
          <w:instrText xml:space="preserve"> PAGEREF _Toc10542323 \h </w:instrText>
        </w:r>
        <w:r w:rsidR="00C01B8C">
          <w:rPr>
            <w:noProof/>
            <w:webHidden/>
          </w:rPr>
        </w:r>
        <w:r w:rsidR="00C01B8C">
          <w:rPr>
            <w:noProof/>
            <w:webHidden/>
          </w:rPr>
          <w:fldChar w:fldCharType="separate"/>
        </w:r>
        <w:r w:rsidR="00216C94">
          <w:rPr>
            <w:noProof/>
            <w:webHidden/>
          </w:rPr>
          <w:t>4</w:t>
        </w:r>
        <w:r w:rsidR="00C01B8C">
          <w:rPr>
            <w:noProof/>
            <w:webHidden/>
          </w:rPr>
          <w:fldChar w:fldCharType="end"/>
        </w:r>
      </w:hyperlink>
      <w:r w:rsidR="00C01B8C">
        <w:rPr>
          <w:rStyle w:val="Hyperlink"/>
          <w:noProof/>
        </w:rPr>
        <w:br/>
      </w:r>
    </w:p>
    <w:p w14:paraId="66A6FF2A" w14:textId="30223E4F" w:rsidR="00C01B8C" w:rsidRPr="00C01B8C" w:rsidRDefault="00C01B8C" w:rsidP="00C01B8C">
      <w:pPr>
        <w:rPr>
          <w:rFonts w:ascii="Arial Bold" w:hAnsi="Arial Bold"/>
          <w:b/>
          <w:noProof/>
          <w:color w:val="0000FF"/>
          <w:sz w:val="20"/>
          <w:u w:val="single"/>
        </w:rPr>
      </w:pPr>
      <w:r>
        <w:rPr>
          <w:rStyle w:val="Hyperlink"/>
          <w:noProof/>
        </w:rPr>
        <w:br w:type="page"/>
      </w:r>
    </w:p>
    <w:p w14:paraId="2E604AA8" w14:textId="7803D916" w:rsidR="00527862" w:rsidRPr="00214AFE" w:rsidRDefault="00527862" w:rsidP="00527862">
      <w:pPr>
        <w:pStyle w:val="Heading1"/>
        <w:numPr>
          <w:ilvl w:val="0"/>
          <w:numId w:val="9"/>
        </w:numPr>
        <w:jc w:val="center"/>
        <w:rPr>
          <w:sz w:val="28"/>
          <w:szCs w:val="28"/>
        </w:rPr>
      </w:pPr>
      <w:r w:rsidRPr="00F6291A">
        <w:rPr>
          <w:rFonts w:ascii="Arial" w:hAnsi="Arial" w:cs="Arial"/>
          <w:caps/>
        </w:rPr>
        <w:lastRenderedPageBreak/>
        <w:fldChar w:fldCharType="end"/>
      </w:r>
      <w:r w:rsidRPr="00214AFE">
        <w:rPr>
          <w:sz w:val="28"/>
          <w:szCs w:val="28"/>
        </w:rPr>
        <w:t xml:space="preserve"> </w:t>
      </w:r>
      <w:bookmarkStart w:id="2" w:name="_Toc10542320"/>
      <w:r w:rsidRPr="00214AFE">
        <w:rPr>
          <w:sz w:val="28"/>
          <w:szCs w:val="28"/>
        </w:rPr>
        <w:t>Overview</w:t>
      </w:r>
      <w:bookmarkEnd w:id="2"/>
      <w:r w:rsidRPr="00214AFE">
        <w:rPr>
          <w:sz w:val="28"/>
          <w:szCs w:val="28"/>
        </w:rPr>
        <w:tab/>
      </w:r>
    </w:p>
    <w:p w14:paraId="3F1CE6EC" w14:textId="77777777" w:rsidR="00527862" w:rsidRPr="00214AFE" w:rsidRDefault="00527862" w:rsidP="00527862">
      <w:pPr>
        <w:pStyle w:val="Heading2"/>
        <w:numPr>
          <w:ilvl w:val="1"/>
          <w:numId w:val="9"/>
        </w:numPr>
        <w:rPr>
          <w:rFonts w:ascii="Arial" w:hAnsi="Arial"/>
          <w:sz w:val="24"/>
          <w:szCs w:val="24"/>
        </w:rPr>
      </w:pPr>
      <w:bookmarkStart w:id="3" w:name="_Toc10542321"/>
      <w:r w:rsidRPr="00214AFE">
        <w:rPr>
          <w:rFonts w:ascii="Arial" w:hAnsi="Arial"/>
          <w:sz w:val="24"/>
          <w:szCs w:val="24"/>
        </w:rPr>
        <w:t>Purpose of this Document</w:t>
      </w:r>
      <w:bookmarkEnd w:id="3"/>
    </w:p>
    <w:p w14:paraId="6A80356E" w14:textId="359EA34E" w:rsidR="003560DB" w:rsidRDefault="00DC7A3E" w:rsidP="003560DB">
      <w:pPr>
        <w:spacing w:line="276" w:lineRule="auto"/>
        <w:jc w:val="both"/>
      </w:pPr>
      <w:r w:rsidRPr="00C638F4">
        <w:t xml:space="preserve">The </w:t>
      </w:r>
      <w:r w:rsidR="006C1C49">
        <w:t>document contains the implementation details for the</w:t>
      </w:r>
      <w:r w:rsidR="00BC76D8">
        <w:t xml:space="preserve"> enhancements in</w:t>
      </w:r>
      <w:r w:rsidR="00E00DBF">
        <w:t xml:space="preserve"> View Order </w:t>
      </w:r>
      <w:r w:rsidR="00944F31">
        <w:t>and</w:t>
      </w:r>
      <w:r w:rsidR="00E00DBF">
        <w:t xml:space="preserve"> Audit Logs</w:t>
      </w:r>
      <w:r w:rsidR="006C1C49">
        <w:t>. Two new fields</w:t>
      </w:r>
      <w:r w:rsidR="00D82DEC">
        <w:t>,</w:t>
      </w:r>
      <w:r w:rsidR="00944F31">
        <w:t xml:space="preserve"> ’Customer Phone Number’</w:t>
      </w:r>
      <w:r w:rsidR="00D82DEC" w:rsidRPr="00D82DEC">
        <w:t xml:space="preserve"> </w:t>
      </w:r>
      <w:r w:rsidR="00944F31">
        <w:t>and ‘Customer Email Address’</w:t>
      </w:r>
      <w:r w:rsidR="006C1C49">
        <w:t xml:space="preserve"> </w:t>
      </w:r>
      <w:r w:rsidR="002E709A">
        <w:t xml:space="preserve">should be added between the existing "Company" and "Partner" fields in the "Customer Information" section. They should show the phone number and email address </w:t>
      </w:r>
      <w:r w:rsidR="002E709A">
        <w:t xml:space="preserve">associated to the customer user. </w:t>
      </w:r>
      <w:r w:rsidR="00ED6637">
        <w:t>Customer Login ID, Customer Name and Type</w:t>
      </w:r>
      <w:r w:rsidR="002E709A">
        <w:t xml:space="preserve"> should be shown in a tabular format</w:t>
      </w:r>
      <w:r w:rsidR="003560DB">
        <w:t xml:space="preserve"> </w:t>
      </w:r>
      <w:r w:rsidR="003560DB" w:rsidRPr="00ED6637">
        <w:t>as a new section between the existing "Customer Information" and "Select Order" sections</w:t>
      </w:r>
      <w:r w:rsidR="003560DB">
        <w:t>.</w:t>
      </w:r>
    </w:p>
    <w:p w14:paraId="35B8DAAF" w14:textId="501B1018" w:rsidR="00527862" w:rsidRPr="00214AFE" w:rsidRDefault="003E6FA5" w:rsidP="00527862">
      <w:pPr>
        <w:pStyle w:val="Heading1"/>
        <w:numPr>
          <w:ilvl w:val="0"/>
          <w:numId w:val="9"/>
        </w:numPr>
        <w:jc w:val="center"/>
        <w:rPr>
          <w:sz w:val="28"/>
          <w:szCs w:val="28"/>
        </w:rPr>
      </w:pPr>
      <w:bookmarkStart w:id="4" w:name="_Toc10542322"/>
      <w:r>
        <w:rPr>
          <w:sz w:val="28"/>
          <w:szCs w:val="28"/>
        </w:rPr>
        <w:t xml:space="preserve">View Orders </w:t>
      </w:r>
      <w:proofErr w:type="gramStart"/>
      <w:r>
        <w:rPr>
          <w:sz w:val="28"/>
          <w:szCs w:val="28"/>
        </w:rPr>
        <w:t>And</w:t>
      </w:r>
      <w:proofErr w:type="gramEnd"/>
      <w:r>
        <w:rPr>
          <w:sz w:val="28"/>
          <w:szCs w:val="28"/>
        </w:rPr>
        <w:t xml:space="preserve"> Audit Logs</w:t>
      </w:r>
      <w:bookmarkEnd w:id="4"/>
      <w:r w:rsidR="00E1587A" w:rsidRPr="00214AFE">
        <w:rPr>
          <w:sz w:val="28"/>
          <w:szCs w:val="28"/>
        </w:rPr>
        <w:t xml:space="preserve"> </w:t>
      </w:r>
    </w:p>
    <w:p w14:paraId="604D6305" w14:textId="44438F61" w:rsidR="00EE6B72" w:rsidRDefault="00EE6B72" w:rsidP="00EE6B72">
      <w:r>
        <w:t xml:space="preserve">The following new fields are included in the </w:t>
      </w:r>
      <w:r w:rsidR="00B66443">
        <w:t>"Customer Information" section</w:t>
      </w:r>
      <w:r w:rsidR="00B66443">
        <w:t xml:space="preserve"> of </w:t>
      </w:r>
      <w:r w:rsidR="00B66443">
        <w:t>View Order and Audit Logs</w:t>
      </w:r>
      <w:r>
        <w:t xml:space="preserve"> tool in the Provider Portal.</w:t>
      </w:r>
      <w:r w:rsidR="00E8634F">
        <w:t xml:space="preserve"> </w:t>
      </w:r>
    </w:p>
    <w:p w14:paraId="40EEECA8" w14:textId="35930C41" w:rsidR="00EE6B72" w:rsidRDefault="00EE6B72" w:rsidP="00EE6B72"/>
    <w:p w14:paraId="6549F46D" w14:textId="4C1FC175" w:rsidR="00EE6B72" w:rsidRPr="00C03F5A" w:rsidRDefault="00E8634F" w:rsidP="00E8634F">
      <w:pPr>
        <w:pStyle w:val="ListParagraph"/>
        <w:numPr>
          <w:ilvl w:val="0"/>
          <w:numId w:val="83"/>
        </w:numPr>
        <w:rPr>
          <w:rFonts w:ascii="Times New Roman" w:hAnsi="Times New Roman"/>
          <w:sz w:val="24"/>
          <w:szCs w:val="24"/>
        </w:rPr>
      </w:pPr>
      <w:r>
        <w:rPr>
          <w:rFonts w:ascii="Times New Roman" w:hAnsi="Times New Roman"/>
          <w:sz w:val="24"/>
          <w:szCs w:val="24"/>
        </w:rPr>
        <w:t>F</w:t>
      </w:r>
      <w:r w:rsidR="00A26DF8">
        <w:rPr>
          <w:rFonts w:ascii="Times New Roman" w:hAnsi="Times New Roman"/>
          <w:sz w:val="24"/>
          <w:szCs w:val="24"/>
        </w:rPr>
        <w:t>ield name: Customer Phone Number.</w:t>
      </w:r>
    </w:p>
    <w:p w14:paraId="4CC7AA40" w14:textId="63FED849" w:rsidR="00C03F5A" w:rsidRPr="00C03F5A" w:rsidRDefault="00EE28E1" w:rsidP="00C8544F">
      <w:pPr>
        <w:pStyle w:val="ListParagraph"/>
        <w:numPr>
          <w:ilvl w:val="1"/>
          <w:numId w:val="83"/>
        </w:numPr>
        <w:rPr>
          <w:rFonts w:ascii="Times New Roman" w:hAnsi="Times New Roman"/>
          <w:sz w:val="24"/>
          <w:szCs w:val="24"/>
        </w:rPr>
      </w:pPr>
      <w:r>
        <w:rPr>
          <w:rFonts w:ascii="Times New Roman" w:hAnsi="Times New Roman"/>
          <w:sz w:val="24"/>
          <w:szCs w:val="24"/>
        </w:rPr>
        <w:t>This</w:t>
      </w:r>
      <w:r w:rsidR="00E8634F" w:rsidRPr="00C03F5A">
        <w:rPr>
          <w:rFonts w:ascii="Times New Roman" w:hAnsi="Times New Roman"/>
          <w:sz w:val="24"/>
          <w:szCs w:val="24"/>
        </w:rPr>
        <w:t xml:space="preserve"> </w:t>
      </w:r>
      <w:r w:rsidR="00E8634F">
        <w:rPr>
          <w:rFonts w:ascii="Times New Roman" w:hAnsi="Times New Roman"/>
          <w:sz w:val="24"/>
          <w:szCs w:val="24"/>
        </w:rPr>
        <w:t>f</w:t>
      </w:r>
      <w:r w:rsidR="00E8634F" w:rsidRPr="00C03F5A">
        <w:rPr>
          <w:rFonts w:ascii="Times New Roman" w:hAnsi="Times New Roman"/>
          <w:sz w:val="24"/>
          <w:szCs w:val="24"/>
        </w:rPr>
        <w:t xml:space="preserve">ield </w:t>
      </w:r>
      <w:r>
        <w:rPr>
          <w:rFonts w:ascii="Times New Roman" w:hAnsi="Times New Roman"/>
          <w:sz w:val="24"/>
          <w:szCs w:val="24"/>
        </w:rPr>
        <w:t xml:space="preserve">will display </w:t>
      </w:r>
      <w:r w:rsidR="00B66443" w:rsidRPr="00B66443">
        <w:rPr>
          <w:rFonts w:ascii="Times New Roman" w:hAnsi="Times New Roman"/>
          <w:sz w:val="24"/>
          <w:szCs w:val="24"/>
        </w:rPr>
        <w:t>the phone number</w:t>
      </w:r>
      <w:r w:rsidR="00C8544F">
        <w:rPr>
          <w:rFonts w:ascii="Times New Roman" w:hAnsi="Times New Roman"/>
          <w:sz w:val="24"/>
          <w:szCs w:val="24"/>
        </w:rPr>
        <w:t xml:space="preserve"> </w:t>
      </w:r>
      <w:r w:rsidR="00C8544F" w:rsidRPr="00C8544F">
        <w:rPr>
          <w:rFonts w:ascii="Times New Roman" w:hAnsi="Times New Roman"/>
          <w:sz w:val="24"/>
          <w:szCs w:val="24"/>
        </w:rPr>
        <w:t>associated to the customer user</w:t>
      </w:r>
      <w:r w:rsidR="00D82DEC">
        <w:rPr>
          <w:rFonts w:ascii="Times New Roman" w:hAnsi="Times New Roman"/>
          <w:sz w:val="24"/>
          <w:szCs w:val="24"/>
        </w:rPr>
        <w:t>.</w:t>
      </w:r>
    </w:p>
    <w:p w14:paraId="04E3D865" w14:textId="59B0956F" w:rsidR="00701563" w:rsidRDefault="00C03F5A" w:rsidP="00701563">
      <w:pPr>
        <w:pStyle w:val="ListParagraph"/>
        <w:numPr>
          <w:ilvl w:val="1"/>
          <w:numId w:val="83"/>
        </w:numPr>
        <w:rPr>
          <w:rFonts w:ascii="Times New Roman" w:hAnsi="Times New Roman"/>
          <w:sz w:val="24"/>
          <w:szCs w:val="24"/>
        </w:rPr>
      </w:pPr>
      <w:r w:rsidRPr="00C03F5A">
        <w:rPr>
          <w:rFonts w:ascii="Times New Roman" w:hAnsi="Times New Roman"/>
          <w:sz w:val="24"/>
          <w:szCs w:val="24"/>
        </w:rPr>
        <w:t>It is placed below the field ‘</w:t>
      </w:r>
      <w:r w:rsidR="0052454E">
        <w:rPr>
          <w:rFonts w:ascii="Times New Roman" w:hAnsi="Times New Roman"/>
          <w:sz w:val="24"/>
          <w:szCs w:val="24"/>
        </w:rPr>
        <w:t>Company</w:t>
      </w:r>
      <w:r w:rsidRPr="00C03F5A">
        <w:rPr>
          <w:rFonts w:ascii="Times New Roman" w:hAnsi="Times New Roman"/>
          <w:sz w:val="24"/>
          <w:szCs w:val="24"/>
        </w:rPr>
        <w:t>’</w:t>
      </w:r>
      <w:bookmarkStart w:id="5" w:name="_Toc1998342"/>
      <w:bookmarkStart w:id="6" w:name="_Toc1998343"/>
      <w:bookmarkStart w:id="7" w:name="_Toc1998344"/>
      <w:bookmarkStart w:id="8" w:name="_Toc1998369"/>
      <w:bookmarkStart w:id="9" w:name="_Toc1998370"/>
      <w:bookmarkStart w:id="10" w:name="_Toc1998371"/>
      <w:bookmarkStart w:id="11" w:name="_Toc1998396"/>
      <w:bookmarkStart w:id="12" w:name="_Toc1998397"/>
      <w:bookmarkStart w:id="13" w:name="_Toc1998400"/>
      <w:bookmarkStart w:id="14" w:name="_Toc1998403"/>
      <w:bookmarkStart w:id="15" w:name="_Toc1998428"/>
      <w:bookmarkStart w:id="16" w:name="_Toc1998429"/>
      <w:bookmarkStart w:id="17" w:name="_Toc1998435"/>
      <w:bookmarkStart w:id="18" w:name="_Toc1998460"/>
      <w:bookmarkStart w:id="19" w:name="_Toc1998461"/>
      <w:bookmarkStart w:id="20" w:name="_Toc892726"/>
      <w:bookmarkStart w:id="21" w:name="_Toc892727"/>
      <w:bookmarkStart w:id="22" w:name="_Toc1998476"/>
      <w:bookmarkStart w:id="23" w:name="_Toc892737"/>
      <w:bookmarkStart w:id="24" w:name="_Toc1393471"/>
      <w:bookmarkStart w:id="25" w:name="_Toc1393472"/>
      <w:bookmarkStart w:id="26" w:name="_Toc1393473"/>
      <w:bookmarkStart w:id="27" w:name="_Toc1393474"/>
      <w:bookmarkStart w:id="28" w:name="_Toc1393475"/>
      <w:bookmarkStart w:id="29" w:name="_Toc1393476"/>
      <w:bookmarkStart w:id="30" w:name="_Toc1393477"/>
      <w:bookmarkStart w:id="31" w:name="_Toc1393478"/>
      <w:bookmarkStart w:id="32" w:name="_Toc1393479"/>
      <w:bookmarkStart w:id="33" w:name="_Toc1393480"/>
      <w:bookmarkStart w:id="34" w:name="_Toc1393481"/>
      <w:bookmarkStart w:id="35" w:name="_Toc1393482"/>
      <w:bookmarkStart w:id="36" w:name="_Toc1393483"/>
      <w:bookmarkStart w:id="37" w:name="_Toc1393484"/>
      <w:bookmarkStart w:id="38" w:name="_Toc1393485"/>
      <w:bookmarkStart w:id="39" w:name="_Toc1393486"/>
      <w:bookmarkStart w:id="40" w:name="_Toc1393487"/>
      <w:bookmarkStart w:id="41" w:name="_Toc1393488"/>
      <w:bookmarkStart w:id="42" w:name="_Toc1393489"/>
      <w:bookmarkStart w:id="43" w:name="_Toc1393490"/>
      <w:bookmarkStart w:id="44" w:name="_Toc1393491"/>
      <w:bookmarkStart w:id="45" w:name="_Toc1393492"/>
      <w:bookmarkStart w:id="46" w:name="_Toc1393493"/>
      <w:bookmarkStart w:id="47" w:name="_Toc1393494"/>
      <w:bookmarkStart w:id="48" w:name="_Toc1393495"/>
      <w:bookmarkStart w:id="49" w:name="_Toc1393496"/>
      <w:bookmarkStart w:id="50" w:name="_Toc1393497"/>
      <w:bookmarkStart w:id="51" w:name="_Toc1393504"/>
      <w:bookmarkStart w:id="52" w:name="_Toc1393505"/>
      <w:bookmarkStart w:id="53" w:name="_Toc1393551"/>
      <w:bookmarkStart w:id="54" w:name="_Toc1393552"/>
      <w:bookmarkStart w:id="55" w:name="_Toc1393553"/>
      <w:bookmarkStart w:id="56" w:name="_Toc1393554"/>
      <w:bookmarkStart w:id="57" w:name="_Toc1393565"/>
      <w:bookmarkStart w:id="58" w:name="_Toc1393566"/>
      <w:bookmarkStart w:id="59" w:name="_Toc1393567"/>
      <w:bookmarkStart w:id="60" w:name="_Toc1393568"/>
      <w:bookmarkStart w:id="61" w:name="_Toc1393605"/>
      <w:bookmarkStart w:id="62" w:name="_Toc1393606"/>
      <w:bookmarkStart w:id="63" w:name="_Toc1393607"/>
      <w:bookmarkStart w:id="64" w:name="_Toc1393608"/>
      <w:bookmarkStart w:id="65" w:name="_Toc1393609"/>
      <w:bookmarkStart w:id="66" w:name="_Toc1393610"/>
      <w:bookmarkStart w:id="67" w:name="_Toc1393611"/>
      <w:bookmarkStart w:id="68" w:name="_Toc1393612"/>
      <w:bookmarkStart w:id="69" w:name="_Toc1393613"/>
      <w:bookmarkStart w:id="70" w:name="_Toc1393614"/>
      <w:bookmarkStart w:id="71" w:name="_Toc1393615"/>
      <w:bookmarkStart w:id="72" w:name="_Toc1393616"/>
      <w:bookmarkStart w:id="73" w:name="_Toc1393617"/>
      <w:bookmarkStart w:id="74" w:name="_Toc1393618"/>
      <w:bookmarkStart w:id="75" w:name="_Toc1393619"/>
      <w:bookmarkStart w:id="76" w:name="_Toc1393620"/>
      <w:bookmarkStart w:id="77" w:name="_Toc1393621"/>
      <w:bookmarkStart w:id="78" w:name="_Toc1393622"/>
      <w:bookmarkStart w:id="79" w:name="_Toc1393623"/>
      <w:bookmarkStart w:id="80" w:name="_Toc1393624"/>
      <w:bookmarkStart w:id="81" w:name="_Toc1393625"/>
      <w:bookmarkStart w:id="82" w:name="_Toc1393626"/>
      <w:bookmarkStart w:id="83" w:name="_Toc1393627"/>
      <w:bookmarkStart w:id="84" w:name="_Toc1393628"/>
      <w:bookmarkStart w:id="85" w:name="_Toc1393629"/>
      <w:bookmarkStart w:id="86" w:name="_Toc1393630"/>
      <w:bookmarkStart w:id="87" w:name="_Toc1393631"/>
      <w:bookmarkStart w:id="88" w:name="_Toc1393632"/>
      <w:bookmarkStart w:id="89" w:name="_Toc1393633"/>
      <w:bookmarkStart w:id="90" w:name="_Toc1393634"/>
      <w:bookmarkStart w:id="91" w:name="_Toc1393635"/>
      <w:bookmarkStart w:id="92" w:name="_Toc1393636"/>
      <w:bookmarkStart w:id="93" w:name="_Toc1393637"/>
      <w:bookmarkStart w:id="94" w:name="_Toc1393638"/>
      <w:bookmarkStart w:id="95" w:name="_Toc1393639"/>
      <w:bookmarkStart w:id="96" w:name="_Toc1393655"/>
      <w:bookmarkStart w:id="97" w:name="_Toc1393656"/>
      <w:bookmarkStart w:id="98" w:name="_Toc1393657"/>
      <w:bookmarkStart w:id="99" w:name="_Toc1393658"/>
      <w:bookmarkStart w:id="100" w:name="_Toc1393659"/>
      <w:bookmarkStart w:id="101" w:name="_Toc1393660"/>
      <w:bookmarkStart w:id="102" w:name="_Toc1393661"/>
      <w:bookmarkStart w:id="103" w:name="_Toc1393662"/>
      <w:bookmarkStart w:id="104" w:name="_Toc1393663"/>
      <w:bookmarkStart w:id="105" w:name="_Toc1393664"/>
      <w:bookmarkStart w:id="106" w:name="_Toc1393665"/>
      <w:bookmarkStart w:id="107" w:name="_Toc1393666"/>
      <w:bookmarkStart w:id="108" w:name="_Toc1393667"/>
      <w:bookmarkStart w:id="109" w:name="_Toc1393668"/>
      <w:bookmarkStart w:id="110" w:name="_Toc1393669"/>
      <w:bookmarkStart w:id="111" w:name="_Toc1393670"/>
      <w:bookmarkStart w:id="112" w:name="_Toc1393671"/>
      <w:bookmarkStart w:id="113" w:name="_Toc1393672"/>
      <w:bookmarkStart w:id="114" w:name="_Toc1393673"/>
      <w:bookmarkStart w:id="115" w:name="_Toc1393674"/>
      <w:bookmarkStart w:id="116" w:name="_Toc1393675"/>
      <w:bookmarkStart w:id="117" w:name="_Toc1393676"/>
      <w:bookmarkStart w:id="118" w:name="_Toc1393677"/>
      <w:bookmarkStart w:id="119" w:name="_Toc1393678"/>
      <w:bookmarkStart w:id="120" w:name="_Toc1393679"/>
      <w:bookmarkStart w:id="121" w:name="_Toc1393680"/>
      <w:bookmarkStart w:id="122" w:name="_Toc1393681"/>
      <w:bookmarkStart w:id="123" w:name="_Toc1393682"/>
      <w:bookmarkStart w:id="124" w:name="_Toc1393683"/>
      <w:bookmarkStart w:id="125" w:name="_Toc1393684"/>
      <w:bookmarkStart w:id="126" w:name="_Toc1393685"/>
      <w:bookmarkStart w:id="127" w:name="_Toc1393686"/>
      <w:bookmarkStart w:id="128" w:name="_Toc1393687"/>
      <w:bookmarkStart w:id="129" w:name="_Toc1393688"/>
      <w:bookmarkStart w:id="130" w:name="_Toc1393689"/>
      <w:bookmarkStart w:id="131" w:name="_Toc1393690"/>
      <w:bookmarkStart w:id="132" w:name="_Toc1393691"/>
      <w:bookmarkStart w:id="133" w:name="_Toc1393692"/>
      <w:bookmarkStart w:id="134" w:name="_Toc1393693"/>
      <w:bookmarkStart w:id="135" w:name="_Toc1393694"/>
      <w:bookmarkStart w:id="136" w:name="_Toc1393695"/>
      <w:bookmarkStart w:id="137" w:name="_Toc1393696"/>
      <w:bookmarkStart w:id="138" w:name="_Toc1393697"/>
      <w:bookmarkStart w:id="139" w:name="_Toc1393698"/>
      <w:bookmarkStart w:id="140" w:name="_Toc1393699"/>
      <w:bookmarkStart w:id="141" w:name="_Toc1393700"/>
      <w:bookmarkStart w:id="142" w:name="_Toc1393701"/>
      <w:bookmarkStart w:id="143" w:name="_Toc1393702"/>
      <w:bookmarkStart w:id="144" w:name="_Toc1393703"/>
      <w:bookmarkStart w:id="145" w:name="_Toc1393704"/>
      <w:bookmarkStart w:id="146" w:name="_Toc1393705"/>
      <w:bookmarkStart w:id="147" w:name="_Toc1393706"/>
      <w:bookmarkStart w:id="148" w:name="_Toc1393707"/>
      <w:bookmarkStart w:id="149" w:name="_Toc1393708"/>
      <w:bookmarkStart w:id="150" w:name="_Toc1393709"/>
      <w:bookmarkStart w:id="151" w:name="_Toc1393710"/>
      <w:bookmarkStart w:id="152" w:name="_Toc1393711"/>
      <w:bookmarkStart w:id="153" w:name="_Toc1393712"/>
      <w:bookmarkStart w:id="154" w:name="_Toc1393713"/>
      <w:bookmarkStart w:id="155" w:name="_Toc1393714"/>
      <w:bookmarkStart w:id="156" w:name="_Toc1393715"/>
      <w:bookmarkStart w:id="157" w:name="_Toc1393716"/>
      <w:bookmarkStart w:id="158" w:name="_Toc1393717"/>
      <w:bookmarkStart w:id="159" w:name="_Toc1393718"/>
      <w:bookmarkStart w:id="160" w:name="_Toc1393719"/>
      <w:bookmarkStart w:id="161" w:name="_Toc1393720"/>
      <w:bookmarkStart w:id="162" w:name="_Toc1393721"/>
      <w:bookmarkStart w:id="163" w:name="_Toc1393722"/>
      <w:bookmarkStart w:id="164" w:name="_Toc1393723"/>
      <w:bookmarkStart w:id="165" w:name="_Toc1393724"/>
      <w:bookmarkStart w:id="166" w:name="_Toc1393725"/>
      <w:bookmarkStart w:id="167" w:name="_Toc1393726"/>
      <w:bookmarkStart w:id="168" w:name="_Toc1393727"/>
      <w:bookmarkStart w:id="169" w:name="_Toc1393728"/>
      <w:bookmarkStart w:id="170" w:name="_Toc1393729"/>
      <w:bookmarkStart w:id="171" w:name="_Toc1393730"/>
      <w:bookmarkStart w:id="172" w:name="_Toc1393731"/>
      <w:bookmarkStart w:id="173" w:name="_Toc1393732"/>
      <w:bookmarkStart w:id="174" w:name="_Toc1393733"/>
      <w:bookmarkStart w:id="175" w:name="_Toc1393734"/>
      <w:bookmarkStart w:id="176" w:name="_Toc1393735"/>
      <w:bookmarkStart w:id="177" w:name="_Toc1393736"/>
      <w:bookmarkStart w:id="178" w:name="_Toc1393737"/>
      <w:bookmarkStart w:id="179" w:name="_Toc1393738"/>
      <w:bookmarkStart w:id="180" w:name="_Toc1393739"/>
      <w:bookmarkStart w:id="181" w:name="_Toc1393740"/>
      <w:bookmarkStart w:id="182" w:name="_Toc1393741"/>
      <w:bookmarkStart w:id="183" w:name="_Toc1393742"/>
      <w:bookmarkStart w:id="184" w:name="_Toc1393743"/>
      <w:bookmarkStart w:id="185" w:name="_Toc1393744"/>
      <w:bookmarkStart w:id="186" w:name="_Toc1393745"/>
      <w:bookmarkStart w:id="187" w:name="_Toc1393746"/>
      <w:bookmarkStart w:id="188" w:name="_Toc1393747"/>
      <w:bookmarkStart w:id="189" w:name="_Toc1393748"/>
      <w:bookmarkStart w:id="190" w:name="_Toc1393749"/>
      <w:bookmarkStart w:id="191" w:name="_Toc1393750"/>
      <w:bookmarkStart w:id="192" w:name="_Toc1393751"/>
      <w:bookmarkStart w:id="193" w:name="_Toc1393752"/>
      <w:bookmarkStart w:id="194" w:name="_Toc1393753"/>
      <w:bookmarkStart w:id="195" w:name="_Toc1393754"/>
      <w:bookmarkStart w:id="196" w:name="_Toc1393755"/>
      <w:bookmarkStart w:id="197" w:name="_Toc1393756"/>
      <w:bookmarkStart w:id="198" w:name="_Toc1393757"/>
      <w:bookmarkStart w:id="199" w:name="_Toc1393758"/>
      <w:bookmarkStart w:id="200" w:name="_Toc1393759"/>
      <w:bookmarkStart w:id="201" w:name="_Toc1393760"/>
      <w:bookmarkStart w:id="202" w:name="_Toc1393761"/>
      <w:bookmarkStart w:id="203" w:name="_Toc1393762"/>
      <w:bookmarkStart w:id="204" w:name="_Toc1393763"/>
      <w:bookmarkStart w:id="205" w:name="_Toc1393764"/>
      <w:bookmarkStart w:id="206" w:name="_Toc1393765"/>
      <w:bookmarkStart w:id="207" w:name="_Toc1393766"/>
      <w:bookmarkStart w:id="208" w:name="_Toc1393767"/>
      <w:bookmarkStart w:id="209" w:name="_Toc1393768"/>
      <w:bookmarkStart w:id="210" w:name="_Toc1393769"/>
      <w:bookmarkStart w:id="211" w:name="_Toc1393770"/>
      <w:bookmarkStart w:id="212" w:name="_Toc1393771"/>
      <w:bookmarkStart w:id="213" w:name="_Toc1393772"/>
      <w:bookmarkStart w:id="214" w:name="_Toc1393773"/>
      <w:bookmarkStart w:id="215" w:name="_Toc1393774"/>
      <w:bookmarkStart w:id="216" w:name="_Toc1393775"/>
      <w:bookmarkStart w:id="217" w:name="_Toc1393776"/>
      <w:bookmarkStart w:id="218" w:name="_Toc1393777"/>
      <w:bookmarkStart w:id="219" w:name="_Toc1393778"/>
      <w:bookmarkStart w:id="220" w:name="_Toc1393779"/>
      <w:bookmarkStart w:id="221" w:name="_Toc1393780"/>
      <w:bookmarkStart w:id="222" w:name="_Toc1393781"/>
      <w:bookmarkStart w:id="223" w:name="_Toc1393782"/>
      <w:bookmarkStart w:id="224" w:name="_Toc1393783"/>
      <w:bookmarkStart w:id="225" w:name="_Toc1393784"/>
      <w:bookmarkStart w:id="226" w:name="_Toc1393785"/>
      <w:bookmarkStart w:id="227" w:name="_Toc1393786"/>
      <w:bookmarkStart w:id="228" w:name="_Toc1393787"/>
      <w:bookmarkStart w:id="229" w:name="_Toc1393788"/>
      <w:bookmarkStart w:id="230" w:name="_Toc1393789"/>
      <w:bookmarkStart w:id="231" w:name="_Toc1393790"/>
      <w:bookmarkStart w:id="232" w:name="_Toc1393791"/>
      <w:bookmarkStart w:id="233" w:name="_Toc1393792"/>
      <w:bookmarkStart w:id="234" w:name="_Toc1393793"/>
      <w:bookmarkStart w:id="235" w:name="_Toc1393794"/>
      <w:bookmarkStart w:id="236" w:name="_Toc1393795"/>
      <w:bookmarkStart w:id="237" w:name="_Toc1393796"/>
      <w:bookmarkStart w:id="238" w:name="_Toc1393797"/>
      <w:bookmarkStart w:id="239" w:name="_Toc1393798"/>
      <w:bookmarkStart w:id="240" w:name="_Toc1393799"/>
      <w:bookmarkStart w:id="241" w:name="_Toc1393800"/>
      <w:bookmarkStart w:id="242" w:name="_Toc1393801"/>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r w:rsidR="000C6735">
        <w:rPr>
          <w:rFonts w:ascii="Times New Roman" w:hAnsi="Times New Roman"/>
          <w:sz w:val="24"/>
          <w:szCs w:val="24"/>
        </w:rPr>
        <w:t xml:space="preserve"> </w:t>
      </w:r>
    </w:p>
    <w:p w14:paraId="436A4802" w14:textId="0845A23F" w:rsidR="001E57A2" w:rsidRDefault="00EE28E1" w:rsidP="00EE28E1">
      <w:pPr>
        <w:pStyle w:val="ListParagraph"/>
        <w:numPr>
          <w:ilvl w:val="1"/>
          <w:numId w:val="83"/>
        </w:numPr>
        <w:rPr>
          <w:rFonts w:ascii="Times New Roman" w:hAnsi="Times New Roman"/>
          <w:sz w:val="24"/>
          <w:szCs w:val="24"/>
        </w:rPr>
      </w:pPr>
      <w:r>
        <w:rPr>
          <w:rFonts w:ascii="Times New Roman" w:hAnsi="Times New Roman"/>
          <w:sz w:val="24"/>
          <w:szCs w:val="24"/>
        </w:rPr>
        <w:t xml:space="preserve">We will get phone number </w:t>
      </w:r>
      <w:r>
        <w:rPr>
          <w:rFonts w:ascii="Times New Roman" w:hAnsi="Times New Roman"/>
          <w:sz w:val="24"/>
          <w:szCs w:val="24"/>
        </w:rPr>
        <w:t xml:space="preserve">value </w:t>
      </w:r>
      <w:r>
        <w:rPr>
          <w:rFonts w:ascii="Times New Roman" w:hAnsi="Times New Roman"/>
          <w:sz w:val="24"/>
          <w:szCs w:val="24"/>
        </w:rPr>
        <w:t>as</w:t>
      </w:r>
      <w:r>
        <w:rPr>
          <w:rFonts w:ascii="Times New Roman" w:hAnsi="Times New Roman"/>
          <w:sz w:val="24"/>
          <w:szCs w:val="24"/>
        </w:rPr>
        <w:t xml:space="preserve"> </w:t>
      </w:r>
      <w:proofErr w:type="spellStart"/>
      <w:r>
        <w:rPr>
          <w:rFonts w:ascii="Times New Roman" w:hAnsi="Times New Roman"/>
          <w:sz w:val="24"/>
          <w:szCs w:val="24"/>
        </w:rPr>
        <w:t>phone</w:t>
      </w:r>
      <w:r>
        <w:rPr>
          <w:rFonts w:ascii="Times New Roman" w:hAnsi="Times New Roman"/>
          <w:sz w:val="24"/>
          <w:szCs w:val="24"/>
        </w:rPr>
        <w:t>_</w:t>
      </w:r>
      <w:r>
        <w:rPr>
          <w:rFonts w:ascii="Times New Roman" w:hAnsi="Times New Roman"/>
          <w:sz w:val="24"/>
          <w:szCs w:val="24"/>
        </w:rPr>
        <w:t>number</w:t>
      </w:r>
      <w:proofErr w:type="spellEnd"/>
      <w:r>
        <w:rPr>
          <w:rFonts w:ascii="Times New Roman" w:hAnsi="Times New Roman"/>
          <w:sz w:val="24"/>
          <w:szCs w:val="24"/>
        </w:rPr>
        <w:t xml:space="preserve"> field from CONTAT table</w:t>
      </w:r>
    </w:p>
    <w:p w14:paraId="726DEF13" w14:textId="77777777" w:rsidR="00EE28E1" w:rsidRDefault="00EE28E1" w:rsidP="00EE28E1">
      <w:pPr>
        <w:pStyle w:val="ListParagraph"/>
        <w:ind w:left="1440"/>
        <w:rPr>
          <w:rFonts w:ascii="Times New Roman" w:hAnsi="Times New Roman"/>
          <w:sz w:val="24"/>
          <w:szCs w:val="24"/>
        </w:rPr>
      </w:pPr>
    </w:p>
    <w:p w14:paraId="5393E0F2" w14:textId="4A570093" w:rsidR="007C677E" w:rsidRDefault="00A26DF8" w:rsidP="007C677E">
      <w:pPr>
        <w:pStyle w:val="ListParagraph"/>
        <w:numPr>
          <w:ilvl w:val="0"/>
          <w:numId w:val="83"/>
        </w:numPr>
        <w:rPr>
          <w:rFonts w:ascii="Times New Roman" w:hAnsi="Times New Roman"/>
          <w:sz w:val="24"/>
          <w:szCs w:val="24"/>
        </w:rPr>
      </w:pPr>
      <w:r>
        <w:rPr>
          <w:rFonts w:ascii="Times New Roman" w:hAnsi="Times New Roman"/>
          <w:sz w:val="24"/>
          <w:szCs w:val="24"/>
        </w:rPr>
        <w:t>Field name: Customer Email Address</w:t>
      </w:r>
      <w:r w:rsidR="00497FAA">
        <w:rPr>
          <w:rFonts w:ascii="Times New Roman" w:hAnsi="Times New Roman"/>
          <w:sz w:val="24"/>
          <w:szCs w:val="24"/>
        </w:rPr>
        <w:t xml:space="preserve">. </w:t>
      </w:r>
    </w:p>
    <w:p w14:paraId="62E8B1DE" w14:textId="5BD03B96" w:rsidR="00EE28E1" w:rsidRPr="00C03F5A" w:rsidRDefault="00EE28E1" w:rsidP="00EE28E1">
      <w:pPr>
        <w:pStyle w:val="ListParagraph"/>
        <w:numPr>
          <w:ilvl w:val="1"/>
          <w:numId w:val="83"/>
        </w:numPr>
        <w:rPr>
          <w:rFonts w:ascii="Times New Roman" w:hAnsi="Times New Roman"/>
          <w:sz w:val="24"/>
          <w:szCs w:val="24"/>
        </w:rPr>
      </w:pPr>
      <w:r>
        <w:rPr>
          <w:rFonts w:ascii="Times New Roman" w:hAnsi="Times New Roman"/>
          <w:sz w:val="24"/>
          <w:szCs w:val="24"/>
        </w:rPr>
        <w:t xml:space="preserve">This </w:t>
      </w:r>
      <w:r>
        <w:rPr>
          <w:rFonts w:ascii="Times New Roman" w:hAnsi="Times New Roman"/>
          <w:sz w:val="24"/>
          <w:szCs w:val="24"/>
        </w:rPr>
        <w:t>f</w:t>
      </w:r>
      <w:r w:rsidRPr="00C03F5A">
        <w:rPr>
          <w:rFonts w:ascii="Times New Roman" w:hAnsi="Times New Roman"/>
          <w:sz w:val="24"/>
          <w:szCs w:val="24"/>
        </w:rPr>
        <w:t xml:space="preserve">ield </w:t>
      </w:r>
      <w:r>
        <w:rPr>
          <w:rFonts w:ascii="Times New Roman" w:hAnsi="Times New Roman"/>
          <w:sz w:val="24"/>
          <w:szCs w:val="24"/>
        </w:rPr>
        <w:t>will display th</w:t>
      </w:r>
      <w:r w:rsidRPr="00B66443">
        <w:rPr>
          <w:rFonts w:ascii="Times New Roman" w:hAnsi="Times New Roman"/>
          <w:sz w:val="24"/>
          <w:szCs w:val="24"/>
        </w:rPr>
        <w:t xml:space="preserve">e </w:t>
      </w:r>
      <w:r>
        <w:rPr>
          <w:rFonts w:ascii="Times New Roman" w:hAnsi="Times New Roman"/>
          <w:sz w:val="24"/>
          <w:szCs w:val="24"/>
        </w:rPr>
        <w:t>email</w:t>
      </w:r>
      <w:r>
        <w:rPr>
          <w:rFonts w:ascii="Times New Roman" w:hAnsi="Times New Roman"/>
          <w:sz w:val="24"/>
          <w:szCs w:val="24"/>
        </w:rPr>
        <w:t xml:space="preserve"> </w:t>
      </w:r>
      <w:r w:rsidRPr="00C8544F">
        <w:rPr>
          <w:rFonts w:ascii="Times New Roman" w:hAnsi="Times New Roman"/>
          <w:sz w:val="24"/>
          <w:szCs w:val="24"/>
        </w:rPr>
        <w:t>associated to the customer user</w:t>
      </w:r>
      <w:r>
        <w:rPr>
          <w:rFonts w:ascii="Times New Roman" w:hAnsi="Times New Roman"/>
          <w:sz w:val="24"/>
          <w:szCs w:val="24"/>
        </w:rPr>
        <w:t>.</w:t>
      </w:r>
    </w:p>
    <w:p w14:paraId="6D7A200A" w14:textId="77777777" w:rsidR="00EE28E1" w:rsidRDefault="007C677E" w:rsidP="00E50943">
      <w:pPr>
        <w:pStyle w:val="ListParagraph"/>
        <w:numPr>
          <w:ilvl w:val="1"/>
          <w:numId w:val="83"/>
        </w:numPr>
        <w:rPr>
          <w:rFonts w:ascii="Times New Roman" w:hAnsi="Times New Roman"/>
          <w:sz w:val="24"/>
          <w:szCs w:val="24"/>
        </w:rPr>
      </w:pPr>
      <w:r w:rsidRPr="00EE28E1">
        <w:rPr>
          <w:rFonts w:ascii="Times New Roman" w:hAnsi="Times New Roman"/>
          <w:sz w:val="24"/>
          <w:szCs w:val="24"/>
        </w:rPr>
        <w:t xml:space="preserve">It is placed </w:t>
      </w:r>
      <w:r w:rsidR="00EE28E1" w:rsidRPr="00EE28E1">
        <w:rPr>
          <w:rFonts w:ascii="Times New Roman" w:hAnsi="Times New Roman"/>
          <w:sz w:val="24"/>
          <w:szCs w:val="24"/>
        </w:rPr>
        <w:t>above</w:t>
      </w:r>
      <w:r w:rsidRPr="00EE28E1">
        <w:rPr>
          <w:rFonts w:ascii="Times New Roman" w:hAnsi="Times New Roman"/>
          <w:sz w:val="24"/>
          <w:szCs w:val="24"/>
        </w:rPr>
        <w:t xml:space="preserve"> the field ‘</w:t>
      </w:r>
      <w:r w:rsidR="00EE28E1" w:rsidRPr="00EE28E1">
        <w:rPr>
          <w:rFonts w:ascii="Times New Roman" w:hAnsi="Times New Roman"/>
          <w:sz w:val="24"/>
          <w:szCs w:val="24"/>
        </w:rPr>
        <w:t>Partner</w:t>
      </w:r>
      <w:r w:rsidRPr="00EE28E1">
        <w:rPr>
          <w:rFonts w:ascii="Times New Roman" w:hAnsi="Times New Roman"/>
          <w:sz w:val="24"/>
          <w:szCs w:val="24"/>
        </w:rPr>
        <w:t>’.</w:t>
      </w:r>
    </w:p>
    <w:p w14:paraId="5518E021" w14:textId="5F417444" w:rsidR="009B08B7" w:rsidRDefault="009B08B7" w:rsidP="009B08B7">
      <w:pPr>
        <w:pStyle w:val="ListParagraph"/>
        <w:numPr>
          <w:ilvl w:val="1"/>
          <w:numId w:val="83"/>
        </w:numPr>
        <w:rPr>
          <w:rFonts w:ascii="Times New Roman" w:hAnsi="Times New Roman"/>
          <w:sz w:val="24"/>
          <w:szCs w:val="24"/>
        </w:rPr>
      </w:pPr>
      <w:r>
        <w:rPr>
          <w:rFonts w:ascii="Times New Roman" w:hAnsi="Times New Roman"/>
          <w:sz w:val="24"/>
          <w:szCs w:val="24"/>
        </w:rPr>
        <w:t xml:space="preserve">We will get </w:t>
      </w:r>
      <w:r>
        <w:rPr>
          <w:rFonts w:ascii="Times New Roman" w:hAnsi="Times New Roman"/>
          <w:sz w:val="24"/>
          <w:szCs w:val="24"/>
        </w:rPr>
        <w:t>email</w:t>
      </w:r>
      <w:r>
        <w:rPr>
          <w:rFonts w:ascii="Times New Roman" w:hAnsi="Times New Roman"/>
          <w:sz w:val="24"/>
          <w:szCs w:val="24"/>
        </w:rPr>
        <w:t xml:space="preserve"> value as </w:t>
      </w:r>
      <w:r>
        <w:rPr>
          <w:rFonts w:ascii="Times New Roman" w:hAnsi="Times New Roman"/>
          <w:sz w:val="24"/>
          <w:szCs w:val="24"/>
        </w:rPr>
        <w:t>email</w:t>
      </w:r>
      <w:r>
        <w:rPr>
          <w:rFonts w:ascii="Times New Roman" w:hAnsi="Times New Roman"/>
          <w:sz w:val="24"/>
          <w:szCs w:val="24"/>
        </w:rPr>
        <w:t xml:space="preserve"> field from CONTAT table</w:t>
      </w:r>
    </w:p>
    <w:p w14:paraId="6F5DBB9A" w14:textId="77777777" w:rsidR="00623FC3" w:rsidRDefault="00623FC3" w:rsidP="00574BD9"/>
    <w:p w14:paraId="135B4B0F" w14:textId="6662A82D" w:rsidR="00ED6637" w:rsidRDefault="00ED6637" w:rsidP="00574BD9">
      <w:r>
        <w:t xml:space="preserve">The following three fields </w:t>
      </w:r>
      <w:r w:rsidRPr="00ED6637">
        <w:t>should be added</w:t>
      </w:r>
      <w:r>
        <w:t xml:space="preserve"> in </w:t>
      </w:r>
      <w:r>
        <w:t>a tabular format</w:t>
      </w:r>
      <w:r w:rsidRPr="00ED6637">
        <w:t xml:space="preserve"> as a new section between the existing "Customer Information" and "Select Order" sections.</w:t>
      </w:r>
    </w:p>
    <w:p w14:paraId="21EBC8F8" w14:textId="2AEFB356" w:rsidR="003560DB" w:rsidRDefault="003560DB" w:rsidP="003560DB">
      <w:pPr>
        <w:pStyle w:val="ListParagraph"/>
        <w:numPr>
          <w:ilvl w:val="0"/>
          <w:numId w:val="87"/>
        </w:numPr>
      </w:pPr>
      <w:r>
        <w:t>Customer Login ID, Customer Name and Type</w:t>
      </w:r>
      <w:bookmarkStart w:id="243" w:name="_GoBack"/>
      <w:bookmarkEnd w:id="243"/>
    </w:p>
    <w:p w14:paraId="0FD5FDB7" w14:textId="77777777" w:rsidR="00ED6637" w:rsidRDefault="00ED6637" w:rsidP="00ED6637">
      <w:pPr>
        <w:pStyle w:val="ListParagraph"/>
        <w:numPr>
          <w:ilvl w:val="0"/>
          <w:numId w:val="87"/>
        </w:numPr>
      </w:pPr>
      <w:r>
        <w:t xml:space="preserve">It only needs to be shown on the 1st screen of the tool (meaning it does not need to be shown on the second screen that shown details for a selected order). </w:t>
      </w:r>
    </w:p>
    <w:p w14:paraId="1F731A31" w14:textId="77777777" w:rsidR="00ED6637" w:rsidRDefault="00ED6637" w:rsidP="00ED6637">
      <w:pPr>
        <w:pStyle w:val="ListParagraph"/>
        <w:numPr>
          <w:ilvl w:val="0"/>
          <w:numId w:val="87"/>
        </w:numPr>
      </w:pPr>
      <w:r>
        <w:t>However, if it is easier to also show it on the second screen that is fine.</w:t>
      </w:r>
    </w:p>
    <w:p w14:paraId="1DC092EF" w14:textId="77777777" w:rsidR="00ED6637" w:rsidRDefault="00ED6637" w:rsidP="00ED6637">
      <w:pPr>
        <w:pStyle w:val="ListParagraph"/>
        <w:numPr>
          <w:ilvl w:val="0"/>
          <w:numId w:val="87"/>
        </w:numPr>
      </w:pPr>
      <w:r>
        <w:t>c) It should have a fixed height of 4 rows, including the header (column title) row, meaning that at most 3 customer users will be visible at the same time.</w:t>
      </w:r>
    </w:p>
    <w:p w14:paraId="7FD19916" w14:textId="77777777" w:rsidR="00ED6637" w:rsidRDefault="00ED6637" w:rsidP="00ED6637">
      <w:pPr>
        <w:pStyle w:val="ListParagraph"/>
        <w:numPr>
          <w:ilvl w:val="0"/>
          <w:numId w:val="87"/>
        </w:numPr>
      </w:pPr>
      <w:r>
        <w:t>d) It should be scrollable vertically with a fixed header (column title) row to allow viewing of all users for any customer that has more than 3 users.</w:t>
      </w:r>
    </w:p>
    <w:p w14:paraId="26EADF06" w14:textId="77777777" w:rsidR="00ED6637" w:rsidRDefault="00ED6637" w:rsidP="00ED6637">
      <w:pPr>
        <w:pStyle w:val="ListParagraph"/>
        <w:numPr>
          <w:ilvl w:val="0"/>
          <w:numId w:val="87"/>
        </w:numPr>
      </w:pPr>
      <w:r>
        <w:t>e) The possible values for the "Type" field should be either "Primary" or "Secondary".</w:t>
      </w:r>
    </w:p>
    <w:p w14:paraId="1B7AB0BD" w14:textId="77777777" w:rsidR="00ED6637" w:rsidRDefault="00ED6637" w:rsidP="00ED6637">
      <w:pPr>
        <w:pStyle w:val="ListParagraph"/>
        <w:numPr>
          <w:ilvl w:val="0"/>
          <w:numId w:val="87"/>
        </w:numPr>
      </w:pPr>
      <w:r>
        <w:t xml:space="preserve">f) The "Primary" user for the customer should always be shown as the first entry (row) in the table, followed by all the secondary users sorted by </w:t>
      </w:r>
    </w:p>
    <w:p w14:paraId="4CDB080B" w14:textId="77777777" w:rsidR="00ED6637" w:rsidRDefault="00ED6637" w:rsidP="00ED6637">
      <w:pPr>
        <w:pStyle w:val="ListParagraph"/>
        <w:numPr>
          <w:ilvl w:val="0"/>
          <w:numId w:val="87"/>
        </w:numPr>
      </w:pPr>
      <w:r>
        <w:t>"Customer Login ID" ascending. So, overall sort of the table should be first on "Type" ascending and then on "Customer Login ID" ascending.</w:t>
      </w:r>
    </w:p>
    <w:p w14:paraId="71DABE01" w14:textId="09D06F7B" w:rsidR="00ED6637" w:rsidRDefault="00ED6637" w:rsidP="00ED6637">
      <w:pPr>
        <w:pStyle w:val="ListParagraph"/>
        <w:numPr>
          <w:ilvl w:val="0"/>
          <w:numId w:val="87"/>
        </w:numPr>
      </w:pPr>
      <w:r>
        <w:t>g) The customer user that is shown in the "Customer Information" section should also be shown in the table.</w:t>
      </w:r>
    </w:p>
    <w:p w14:paraId="305B43FC" w14:textId="77777777" w:rsidR="00ED6637" w:rsidRDefault="00ED6637" w:rsidP="00574BD9"/>
    <w:p w14:paraId="384BE39A" w14:textId="77777777" w:rsidR="00ED6637" w:rsidRDefault="00ED6637" w:rsidP="00574BD9"/>
    <w:p w14:paraId="5267689B" w14:textId="77777777" w:rsidR="00ED6637" w:rsidRDefault="00ED6637" w:rsidP="00574BD9"/>
    <w:p w14:paraId="6424DE18" w14:textId="77777777" w:rsidR="00ED6637" w:rsidRDefault="00ED6637" w:rsidP="00574BD9"/>
    <w:p w14:paraId="75692C1C" w14:textId="77777777" w:rsidR="00ED6637" w:rsidRPr="00574BD9" w:rsidRDefault="00ED6637" w:rsidP="00574BD9"/>
    <w:p w14:paraId="6E1B8E00" w14:textId="0B4D72C3" w:rsidR="003F1B46" w:rsidRDefault="006C3D7C" w:rsidP="00F31CBD">
      <w:pPr>
        <w:pStyle w:val="Heading1"/>
        <w:numPr>
          <w:ilvl w:val="0"/>
          <w:numId w:val="9"/>
        </w:numPr>
        <w:jc w:val="center"/>
        <w:rPr>
          <w:sz w:val="28"/>
          <w:szCs w:val="28"/>
        </w:rPr>
      </w:pPr>
      <w:bookmarkStart w:id="244" w:name="_Toc1998495"/>
      <w:bookmarkStart w:id="245" w:name="_Toc535659689"/>
      <w:bookmarkStart w:id="246" w:name="_Toc535659690"/>
      <w:bookmarkStart w:id="247" w:name="_Toc535659691"/>
      <w:bookmarkStart w:id="248" w:name="_Toc535659692"/>
      <w:bookmarkStart w:id="249" w:name="_Toc535659693"/>
      <w:bookmarkStart w:id="250" w:name="_Toc535659694"/>
      <w:bookmarkStart w:id="251" w:name="_Toc535659695"/>
      <w:bookmarkStart w:id="252" w:name="_Toc535659696"/>
      <w:bookmarkStart w:id="253" w:name="_X_RS_API_REQUEST"/>
      <w:bookmarkStart w:id="254" w:name="_Toc488835387"/>
      <w:bookmarkStart w:id="255" w:name="_Toc524527125"/>
      <w:bookmarkEnd w:id="244"/>
      <w:bookmarkEnd w:id="245"/>
      <w:bookmarkEnd w:id="246"/>
      <w:bookmarkEnd w:id="247"/>
      <w:bookmarkEnd w:id="248"/>
      <w:bookmarkEnd w:id="249"/>
      <w:bookmarkEnd w:id="250"/>
      <w:bookmarkEnd w:id="251"/>
      <w:bookmarkEnd w:id="252"/>
      <w:bookmarkEnd w:id="253"/>
      <w:r>
        <w:rPr>
          <w:sz w:val="28"/>
          <w:szCs w:val="28"/>
        </w:rPr>
        <w:t xml:space="preserve"> </w:t>
      </w:r>
      <w:bookmarkStart w:id="256" w:name="_Toc10542323"/>
      <w:r w:rsidR="004E41E4" w:rsidRPr="007F487D">
        <w:rPr>
          <w:sz w:val="28"/>
          <w:szCs w:val="28"/>
        </w:rPr>
        <w:t>Queries and Clarifications</w:t>
      </w:r>
      <w:bookmarkEnd w:id="254"/>
      <w:bookmarkEnd w:id="255"/>
      <w:bookmarkEnd w:id="256"/>
      <w:r w:rsidR="004E41E4" w:rsidRPr="007F487D">
        <w:rPr>
          <w:sz w:val="28"/>
          <w:szCs w:val="28"/>
        </w:rPr>
        <w:t xml:space="preserve">                                                       </w:t>
      </w:r>
    </w:p>
    <w:p w14:paraId="533B2C0A" w14:textId="77777777" w:rsidR="00573B1E" w:rsidRDefault="00497FAA" w:rsidP="00BE7BB6">
      <w:pPr>
        <w:pStyle w:val="ListParagraph"/>
        <w:numPr>
          <w:ilvl w:val="0"/>
          <w:numId w:val="84"/>
        </w:numPr>
        <w:rPr>
          <w:rFonts w:ascii="Times New Roman" w:hAnsi="Times New Roman"/>
          <w:sz w:val="24"/>
          <w:szCs w:val="24"/>
        </w:rPr>
      </w:pPr>
      <w:r>
        <w:rPr>
          <w:rFonts w:ascii="Times New Roman" w:hAnsi="Times New Roman"/>
          <w:sz w:val="24"/>
          <w:szCs w:val="24"/>
        </w:rPr>
        <w:t xml:space="preserve">For NP customer, should the send mail field be kept in disabled state or </w:t>
      </w:r>
      <w:r w:rsidR="00BD6EB2">
        <w:rPr>
          <w:rFonts w:ascii="Times New Roman" w:hAnsi="Times New Roman"/>
          <w:sz w:val="24"/>
          <w:szCs w:val="24"/>
        </w:rPr>
        <w:t>should we not display the send mail field?</w:t>
      </w:r>
      <w:r w:rsidR="00BE7BB6">
        <w:rPr>
          <w:rFonts w:ascii="Times New Roman" w:hAnsi="Times New Roman"/>
          <w:sz w:val="24"/>
          <w:szCs w:val="24"/>
        </w:rPr>
        <w:t xml:space="preserve">  </w:t>
      </w:r>
    </w:p>
    <w:p w14:paraId="5361AFBD" w14:textId="47F7CB96" w:rsidR="00BE7BB6" w:rsidRPr="00BE7BB6" w:rsidRDefault="00573B1E" w:rsidP="00573B1E">
      <w:pPr>
        <w:pStyle w:val="ListParagraph"/>
        <w:rPr>
          <w:rFonts w:ascii="Times New Roman" w:hAnsi="Times New Roman"/>
          <w:sz w:val="24"/>
          <w:szCs w:val="24"/>
        </w:rPr>
      </w:pPr>
      <w:r>
        <w:rPr>
          <w:rFonts w:ascii="Times New Roman" w:hAnsi="Times New Roman"/>
          <w:sz w:val="24"/>
          <w:szCs w:val="24"/>
        </w:rPr>
        <w:t xml:space="preserve">Answer: </w:t>
      </w:r>
      <w:r w:rsidR="00BE7BB6">
        <w:rPr>
          <w:rFonts w:ascii="Times New Roman" w:hAnsi="Times New Roman"/>
          <w:sz w:val="24"/>
          <w:szCs w:val="24"/>
        </w:rPr>
        <w:t xml:space="preserve">For NP customer, the send Email field should not be displayed. </w:t>
      </w:r>
      <w:r>
        <w:rPr>
          <w:rFonts w:ascii="Times New Roman" w:hAnsi="Times New Roman"/>
          <w:sz w:val="24"/>
          <w:szCs w:val="24"/>
        </w:rPr>
        <w:t xml:space="preserve"> [Rajesh, </w:t>
      </w:r>
      <w:r w:rsidR="00B33387">
        <w:rPr>
          <w:rFonts w:ascii="Times New Roman" w:hAnsi="Times New Roman"/>
          <w:sz w:val="24"/>
          <w:szCs w:val="24"/>
        </w:rPr>
        <w:t>28.05.2019</w:t>
      </w:r>
      <w:r>
        <w:rPr>
          <w:rFonts w:ascii="Times New Roman" w:hAnsi="Times New Roman"/>
          <w:sz w:val="24"/>
          <w:szCs w:val="24"/>
        </w:rPr>
        <w:t>]</w:t>
      </w:r>
    </w:p>
    <w:p w14:paraId="39759734" w14:textId="02BD72C9" w:rsidR="00BD6EB2" w:rsidRDefault="00BD6EB2" w:rsidP="00BD6EB2"/>
    <w:p w14:paraId="38E94603" w14:textId="77777777" w:rsidR="00BD6EB2" w:rsidRPr="00BD6EB2" w:rsidRDefault="00BD6EB2" w:rsidP="00BD6EB2"/>
    <w:sectPr w:rsidR="00BD6EB2" w:rsidRPr="00BD6EB2" w:rsidSect="00B6341B">
      <w:headerReference w:type="default" r:id="rId8"/>
      <w:footerReference w:type="default" r:id="rId9"/>
      <w:headerReference w:type="first" r:id="rId10"/>
      <w:pgSz w:w="12240" w:h="15840" w:code="1"/>
      <w:pgMar w:top="1728" w:right="900" w:bottom="1440" w:left="993"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E1ED63" w14:textId="77777777" w:rsidR="00036653" w:rsidRDefault="00036653" w:rsidP="00071A8A">
      <w:pPr>
        <w:pStyle w:val="snip"/>
      </w:pPr>
      <w:r>
        <w:separator/>
      </w:r>
    </w:p>
  </w:endnote>
  <w:endnote w:type="continuationSeparator" w:id="0">
    <w:p w14:paraId="7DF8D8E9" w14:textId="77777777" w:rsidR="00036653" w:rsidRDefault="00036653" w:rsidP="00071A8A">
      <w:pPr>
        <w:pStyle w:val="snip"/>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
    <w:altName w:val="等线"/>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0A0" w:firstRow="1" w:lastRow="0" w:firstColumn="1" w:lastColumn="0" w:noHBand="0" w:noVBand="0"/>
    </w:tblPr>
    <w:tblGrid>
      <w:gridCol w:w="4424"/>
      <w:gridCol w:w="2562"/>
      <w:gridCol w:w="3361"/>
    </w:tblGrid>
    <w:tr w:rsidR="007F25E0" w14:paraId="36D72019" w14:textId="77777777">
      <w:tc>
        <w:tcPr>
          <w:tcW w:w="2138" w:type="pct"/>
          <w:tcBorders>
            <w:top w:val="single" w:sz="4" w:space="0" w:color="auto"/>
          </w:tcBorders>
        </w:tcPr>
        <w:p w14:paraId="2C9975C6" w14:textId="77777777" w:rsidR="007F25E0" w:rsidRDefault="007F25E0">
          <w:pPr>
            <w:pStyle w:val="Footer1"/>
          </w:pPr>
        </w:p>
      </w:tc>
      <w:tc>
        <w:tcPr>
          <w:tcW w:w="1238" w:type="pct"/>
          <w:tcBorders>
            <w:top w:val="single" w:sz="4" w:space="0" w:color="auto"/>
          </w:tcBorders>
        </w:tcPr>
        <w:p w14:paraId="1647EA4D" w14:textId="77777777" w:rsidR="007F25E0" w:rsidRDefault="007F25E0">
          <w:pPr>
            <w:pStyle w:val="Footer"/>
          </w:pPr>
          <w:r>
            <w:t>HCLT Confidential</w:t>
          </w:r>
        </w:p>
      </w:tc>
      <w:tc>
        <w:tcPr>
          <w:tcW w:w="1624" w:type="pct"/>
          <w:tcBorders>
            <w:top w:val="single" w:sz="4" w:space="0" w:color="auto"/>
          </w:tcBorders>
        </w:tcPr>
        <w:p w14:paraId="5FF43661" w14:textId="39ABC23F" w:rsidR="007F25E0" w:rsidRDefault="007F25E0">
          <w:pPr>
            <w:pStyle w:val="Footer2"/>
          </w:pPr>
          <w:r>
            <w:t xml:space="preserve">Page </w:t>
          </w:r>
          <w:r>
            <w:fldChar w:fldCharType="begin"/>
          </w:r>
          <w:r>
            <w:instrText xml:space="preserve"> PAGE </w:instrText>
          </w:r>
          <w:r>
            <w:fldChar w:fldCharType="separate"/>
          </w:r>
          <w:r w:rsidR="003560DB">
            <w:rPr>
              <w:noProof/>
            </w:rPr>
            <w:t>5</w:t>
          </w:r>
          <w:r>
            <w:fldChar w:fldCharType="end"/>
          </w:r>
          <w:r>
            <w:t xml:space="preserve"> of </w:t>
          </w:r>
          <w:r>
            <w:fldChar w:fldCharType="begin"/>
          </w:r>
          <w:r>
            <w:instrText xml:space="preserve"> NUMPAGES </w:instrText>
          </w:r>
          <w:r>
            <w:fldChar w:fldCharType="separate"/>
          </w:r>
          <w:r w:rsidR="003560DB">
            <w:rPr>
              <w:noProof/>
            </w:rPr>
            <w:t>5</w:t>
          </w:r>
          <w:r>
            <w:fldChar w:fldCharType="end"/>
          </w:r>
        </w:p>
      </w:tc>
    </w:tr>
  </w:tbl>
  <w:p w14:paraId="75F73865" w14:textId="77777777" w:rsidR="007F25E0" w:rsidRDefault="007F25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C206E4" w14:textId="77777777" w:rsidR="00036653" w:rsidRDefault="00036653" w:rsidP="00071A8A">
      <w:pPr>
        <w:pStyle w:val="snip"/>
      </w:pPr>
      <w:r>
        <w:separator/>
      </w:r>
    </w:p>
  </w:footnote>
  <w:footnote w:type="continuationSeparator" w:id="0">
    <w:p w14:paraId="3DD34B0A" w14:textId="77777777" w:rsidR="00036653" w:rsidRDefault="00036653" w:rsidP="00071A8A">
      <w:pPr>
        <w:pStyle w:val="snip"/>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Look w:val="00A0" w:firstRow="1" w:lastRow="0" w:firstColumn="1" w:lastColumn="0" w:noHBand="0" w:noVBand="0"/>
    </w:tblPr>
    <w:tblGrid>
      <w:gridCol w:w="6355"/>
      <w:gridCol w:w="604"/>
      <w:gridCol w:w="3388"/>
    </w:tblGrid>
    <w:tr w:rsidR="007F25E0" w14:paraId="33C79B6F" w14:textId="77777777" w:rsidTr="00E123C4">
      <w:tc>
        <w:tcPr>
          <w:tcW w:w="3071" w:type="pct"/>
          <w:tcBorders>
            <w:bottom w:val="single" w:sz="4" w:space="0" w:color="auto"/>
          </w:tcBorders>
          <w:vAlign w:val="bottom"/>
        </w:tcPr>
        <w:p w14:paraId="46B3A292" w14:textId="4344FEE6" w:rsidR="007F25E0" w:rsidRPr="00270ED1" w:rsidRDefault="007F25E0" w:rsidP="00270ED1">
          <w:pPr>
            <w:autoSpaceDE w:val="0"/>
            <w:autoSpaceDN w:val="0"/>
            <w:rPr>
              <w:sz w:val="22"/>
              <w:szCs w:val="22"/>
              <w:lang w:val="en-IN" w:eastAsia="en-IN"/>
            </w:rPr>
          </w:pPr>
        </w:p>
      </w:tc>
      <w:tc>
        <w:tcPr>
          <w:tcW w:w="292" w:type="pct"/>
          <w:tcBorders>
            <w:bottom w:val="single" w:sz="4" w:space="0" w:color="auto"/>
          </w:tcBorders>
          <w:vAlign w:val="bottom"/>
        </w:tcPr>
        <w:p w14:paraId="74708D75" w14:textId="77777777" w:rsidR="007F25E0" w:rsidRDefault="007F25E0" w:rsidP="00AB0F92">
          <w:pPr>
            <w:pStyle w:val="Header"/>
            <w:jc w:val="left"/>
          </w:pPr>
        </w:p>
      </w:tc>
      <w:tc>
        <w:tcPr>
          <w:tcW w:w="1638" w:type="pct"/>
          <w:tcBorders>
            <w:bottom w:val="single" w:sz="4" w:space="0" w:color="auto"/>
          </w:tcBorders>
        </w:tcPr>
        <w:p w14:paraId="1CEFBA37" w14:textId="77777777" w:rsidR="007F25E0" w:rsidRDefault="007F25E0">
          <w:pPr>
            <w:pStyle w:val="Header2"/>
          </w:pPr>
          <w:r>
            <w:object w:dxaOrig="2055" w:dyaOrig="465" w14:anchorId="10D255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21pt" o:ole="">
                <v:imagedata r:id="rId1" o:title=""/>
              </v:shape>
              <o:OLEObject Type="Embed" ProgID="PBrush" ShapeID="_x0000_i1025" DrawAspect="Content" ObjectID="_1643140072" r:id="rId2"/>
            </w:object>
          </w:r>
        </w:p>
      </w:tc>
    </w:tr>
  </w:tbl>
  <w:p w14:paraId="0BA2C7CC" w14:textId="1CF01A9D" w:rsidR="007F25E0" w:rsidRDefault="007F25E0"/>
  <w:p w14:paraId="4239CCA8" w14:textId="77777777" w:rsidR="007F25E0" w:rsidRDefault="007F25E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Look w:val="00A0" w:firstRow="1" w:lastRow="0" w:firstColumn="1" w:lastColumn="0" w:noHBand="0" w:noVBand="0"/>
    </w:tblPr>
    <w:tblGrid>
      <w:gridCol w:w="3449"/>
      <w:gridCol w:w="3450"/>
      <w:gridCol w:w="3448"/>
    </w:tblGrid>
    <w:tr w:rsidR="007F25E0" w14:paraId="45F17359" w14:textId="77777777">
      <w:tc>
        <w:tcPr>
          <w:tcW w:w="1667" w:type="pct"/>
          <w:tcBorders>
            <w:bottom w:val="single" w:sz="4" w:space="0" w:color="auto"/>
          </w:tcBorders>
          <w:vAlign w:val="bottom"/>
        </w:tcPr>
        <w:p w14:paraId="0A1D9504" w14:textId="77777777" w:rsidR="007F25E0" w:rsidRDefault="007F25E0">
          <w:pPr>
            <w:pStyle w:val="Header1"/>
          </w:pPr>
        </w:p>
      </w:tc>
      <w:tc>
        <w:tcPr>
          <w:tcW w:w="1667" w:type="pct"/>
          <w:tcBorders>
            <w:bottom w:val="single" w:sz="4" w:space="0" w:color="auto"/>
          </w:tcBorders>
          <w:vAlign w:val="bottom"/>
        </w:tcPr>
        <w:p w14:paraId="2BEA66AA" w14:textId="77777777" w:rsidR="007F25E0" w:rsidRDefault="007F25E0">
          <w:pPr>
            <w:pStyle w:val="Header"/>
          </w:pPr>
        </w:p>
      </w:tc>
      <w:tc>
        <w:tcPr>
          <w:tcW w:w="1666" w:type="pct"/>
          <w:tcBorders>
            <w:bottom w:val="single" w:sz="4" w:space="0" w:color="auto"/>
          </w:tcBorders>
        </w:tcPr>
        <w:p w14:paraId="5A7141AD" w14:textId="77777777" w:rsidR="007F25E0" w:rsidRDefault="007F25E0">
          <w:pPr>
            <w:pStyle w:val="Header2"/>
          </w:pPr>
          <w:r>
            <w:object w:dxaOrig="2055" w:dyaOrig="465" w14:anchorId="70271E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0.5pt;height:21pt" o:ole="">
                <v:imagedata r:id="rId1" o:title=""/>
              </v:shape>
              <o:OLEObject Type="Embed" ProgID="PBrush" ShapeID="_x0000_i1026" DrawAspect="Content" ObjectID="_1643140073" r:id="rId2"/>
            </w:object>
          </w:r>
        </w:p>
      </w:tc>
    </w:tr>
  </w:tbl>
  <w:p w14:paraId="5AE2ED94" w14:textId="77777777" w:rsidR="007F25E0" w:rsidRDefault="007F25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58A891D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3C6C45"/>
    <w:multiLevelType w:val="multilevel"/>
    <w:tmpl w:val="9FF87E38"/>
    <w:lvl w:ilvl="0">
      <w:start w:val="5"/>
      <w:numFmt w:val="decimal"/>
      <w:lvlText w:val="%1"/>
      <w:lvlJc w:val="left"/>
      <w:pPr>
        <w:ind w:left="360" w:hanging="360"/>
      </w:pPr>
      <w:rPr>
        <w:rFonts w:ascii="Arial Bold" w:hAnsi="Arial Bold" w:cs="Arial" w:hint="default"/>
        <w:color w:val="0000FF"/>
      </w:rPr>
    </w:lvl>
    <w:lvl w:ilvl="1">
      <w:start w:val="2"/>
      <w:numFmt w:val="decimal"/>
      <w:lvlText w:val="%1.%2"/>
      <w:lvlJc w:val="left"/>
      <w:pPr>
        <w:ind w:left="360" w:hanging="360"/>
      </w:pPr>
      <w:rPr>
        <w:rFonts w:ascii="Arial Bold" w:hAnsi="Arial Bold" w:cs="Arial" w:hint="default"/>
        <w:color w:val="0000FF"/>
      </w:rPr>
    </w:lvl>
    <w:lvl w:ilvl="2">
      <w:start w:val="1"/>
      <w:numFmt w:val="decimal"/>
      <w:lvlText w:val="%1.%2.%3"/>
      <w:lvlJc w:val="left"/>
      <w:pPr>
        <w:ind w:left="720" w:hanging="720"/>
      </w:pPr>
      <w:rPr>
        <w:rFonts w:ascii="Arial Bold" w:hAnsi="Arial Bold" w:cs="Arial" w:hint="default"/>
        <w:color w:val="0000FF"/>
      </w:rPr>
    </w:lvl>
    <w:lvl w:ilvl="3">
      <w:start w:val="1"/>
      <w:numFmt w:val="decimal"/>
      <w:lvlText w:val="%1.%2.%3.%4"/>
      <w:lvlJc w:val="left"/>
      <w:pPr>
        <w:ind w:left="720" w:hanging="720"/>
      </w:pPr>
      <w:rPr>
        <w:rFonts w:ascii="Arial Bold" w:hAnsi="Arial Bold" w:cs="Arial" w:hint="default"/>
        <w:color w:val="0000FF"/>
      </w:rPr>
    </w:lvl>
    <w:lvl w:ilvl="4">
      <w:start w:val="1"/>
      <w:numFmt w:val="decimal"/>
      <w:lvlText w:val="%1.%2.%3.%4.%5"/>
      <w:lvlJc w:val="left"/>
      <w:pPr>
        <w:ind w:left="1080" w:hanging="1080"/>
      </w:pPr>
      <w:rPr>
        <w:rFonts w:ascii="Arial Bold" w:hAnsi="Arial Bold" w:cs="Arial" w:hint="default"/>
        <w:color w:val="0000FF"/>
      </w:rPr>
    </w:lvl>
    <w:lvl w:ilvl="5">
      <w:start w:val="1"/>
      <w:numFmt w:val="decimal"/>
      <w:lvlText w:val="%1.%2.%3.%4.%5.%6"/>
      <w:lvlJc w:val="left"/>
      <w:pPr>
        <w:ind w:left="1080" w:hanging="1080"/>
      </w:pPr>
      <w:rPr>
        <w:rFonts w:ascii="Arial Bold" w:hAnsi="Arial Bold" w:cs="Arial" w:hint="default"/>
        <w:color w:val="0000FF"/>
      </w:rPr>
    </w:lvl>
    <w:lvl w:ilvl="6">
      <w:start w:val="1"/>
      <w:numFmt w:val="decimal"/>
      <w:lvlText w:val="%1.%2.%3.%4.%5.%6.%7"/>
      <w:lvlJc w:val="left"/>
      <w:pPr>
        <w:ind w:left="1440" w:hanging="1440"/>
      </w:pPr>
      <w:rPr>
        <w:rFonts w:ascii="Arial Bold" w:hAnsi="Arial Bold" w:cs="Arial" w:hint="default"/>
        <w:color w:val="0000FF"/>
      </w:rPr>
    </w:lvl>
    <w:lvl w:ilvl="7">
      <w:start w:val="1"/>
      <w:numFmt w:val="decimal"/>
      <w:lvlText w:val="%1.%2.%3.%4.%5.%6.%7.%8"/>
      <w:lvlJc w:val="left"/>
      <w:pPr>
        <w:ind w:left="1440" w:hanging="1440"/>
      </w:pPr>
      <w:rPr>
        <w:rFonts w:ascii="Arial Bold" w:hAnsi="Arial Bold" w:cs="Arial" w:hint="default"/>
        <w:color w:val="0000FF"/>
      </w:rPr>
    </w:lvl>
    <w:lvl w:ilvl="8">
      <w:start w:val="1"/>
      <w:numFmt w:val="decimal"/>
      <w:lvlText w:val="%1.%2.%3.%4.%5.%6.%7.%8.%9"/>
      <w:lvlJc w:val="left"/>
      <w:pPr>
        <w:ind w:left="1800" w:hanging="1800"/>
      </w:pPr>
      <w:rPr>
        <w:rFonts w:ascii="Arial Bold" w:hAnsi="Arial Bold" w:cs="Arial" w:hint="default"/>
        <w:color w:val="0000FF"/>
      </w:rPr>
    </w:lvl>
  </w:abstractNum>
  <w:abstractNum w:abstractNumId="2" w15:restartNumberingAfterBreak="0">
    <w:nsid w:val="02EC5391"/>
    <w:multiLevelType w:val="hybridMultilevel"/>
    <w:tmpl w:val="2CC03D5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3">
      <w:start w:val="1"/>
      <w:numFmt w:val="bullet"/>
      <w:lvlText w:val="o"/>
      <w:lvlJc w:val="left"/>
      <w:pPr>
        <w:ind w:left="4320" w:hanging="360"/>
      </w:pPr>
      <w:rPr>
        <w:rFonts w:ascii="Courier New" w:hAnsi="Courier New" w:cs="Courier New"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E231D6"/>
    <w:multiLevelType w:val="multilevel"/>
    <w:tmpl w:val="FB6621F0"/>
    <w:lvl w:ilvl="0">
      <w:start w:val="6"/>
      <w:numFmt w:val="decimal"/>
      <w:lvlText w:val="%1"/>
      <w:lvlJc w:val="left"/>
      <w:pPr>
        <w:ind w:left="360" w:hanging="360"/>
      </w:pPr>
      <w:rPr>
        <w:rFonts w:ascii="Arial Bold" w:hAnsi="Arial Bold" w:cs="Arial" w:hint="default"/>
        <w:color w:val="0000FF"/>
      </w:rPr>
    </w:lvl>
    <w:lvl w:ilvl="1">
      <w:start w:val="1"/>
      <w:numFmt w:val="decimal"/>
      <w:lvlText w:val="%1.%2"/>
      <w:lvlJc w:val="left"/>
      <w:pPr>
        <w:ind w:left="360" w:hanging="360"/>
      </w:pPr>
      <w:rPr>
        <w:rFonts w:ascii="Arial Bold" w:hAnsi="Arial Bold" w:cs="Arial" w:hint="default"/>
        <w:color w:val="0000FF"/>
      </w:rPr>
    </w:lvl>
    <w:lvl w:ilvl="2">
      <w:start w:val="1"/>
      <w:numFmt w:val="decimal"/>
      <w:lvlText w:val="%1.%2.%3"/>
      <w:lvlJc w:val="left"/>
      <w:pPr>
        <w:ind w:left="720" w:hanging="720"/>
      </w:pPr>
      <w:rPr>
        <w:rFonts w:ascii="Arial Bold" w:hAnsi="Arial Bold" w:cs="Arial" w:hint="default"/>
        <w:color w:val="0000FF"/>
      </w:rPr>
    </w:lvl>
    <w:lvl w:ilvl="3">
      <w:start w:val="1"/>
      <w:numFmt w:val="decimal"/>
      <w:lvlText w:val="%1.%2.%3.%4"/>
      <w:lvlJc w:val="left"/>
      <w:pPr>
        <w:ind w:left="720" w:hanging="720"/>
      </w:pPr>
      <w:rPr>
        <w:rFonts w:ascii="Arial Bold" w:hAnsi="Arial Bold" w:cs="Arial" w:hint="default"/>
        <w:color w:val="0000FF"/>
      </w:rPr>
    </w:lvl>
    <w:lvl w:ilvl="4">
      <w:start w:val="1"/>
      <w:numFmt w:val="decimal"/>
      <w:lvlText w:val="%1.%2.%3.%4.%5"/>
      <w:lvlJc w:val="left"/>
      <w:pPr>
        <w:ind w:left="1080" w:hanging="1080"/>
      </w:pPr>
      <w:rPr>
        <w:rFonts w:ascii="Arial Bold" w:hAnsi="Arial Bold" w:cs="Arial" w:hint="default"/>
        <w:color w:val="0000FF"/>
      </w:rPr>
    </w:lvl>
    <w:lvl w:ilvl="5">
      <w:start w:val="1"/>
      <w:numFmt w:val="decimal"/>
      <w:lvlText w:val="%1.%2.%3.%4.%5.%6"/>
      <w:lvlJc w:val="left"/>
      <w:pPr>
        <w:ind w:left="1080" w:hanging="1080"/>
      </w:pPr>
      <w:rPr>
        <w:rFonts w:ascii="Arial Bold" w:hAnsi="Arial Bold" w:cs="Arial" w:hint="default"/>
        <w:color w:val="0000FF"/>
      </w:rPr>
    </w:lvl>
    <w:lvl w:ilvl="6">
      <w:start w:val="1"/>
      <w:numFmt w:val="decimal"/>
      <w:lvlText w:val="%1.%2.%3.%4.%5.%6.%7"/>
      <w:lvlJc w:val="left"/>
      <w:pPr>
        <w:ind w:left="1440" w:hanging="1440"/>
      </w:pPr>
      <w:rPr>
        <w:rFonts w:ascii="Arial Bold" w:hAnsi="Arial Bold" w:cs="Arial" w:hint="default"/>
        <w:color w:val="0000FF"/>
      </w:rPr>
    </w:lvl>
    <w:lvl w:ilvl="7">
      <w:start w:val="1"/>
      <w:numFmt w:val="decimal"/>
      <w:lvlText w:val="%1.%2.%3.%4.%5.%6.%7.%8"/>
      <w:lvlJc w:val="left"/>
      <w:pPr>
        <w:ind w:left="1440" w:hanging="1440"/>
      </w:pPr>
      <w:rPr>
        <w:rFonts w:ascii="Arial Bold" w:hAnsi="Arial Bold" w:cs="Arial" w:hint="default"/>
        <w:color w:val="0000FF"/>
      </w:rPr>
    </w:lvl>
    <w:lvl w:ilvl="8">
      <w:start w:val="1"/>
      <w:numFmt w:val="decimal"/>
      <w:lvlText w:val="%1.%2.%3.%4.%5.%6.%7.%8.%9"/>
      <w:lvlJc w:val="left"/>
      <w:pPr>
        <w:ind w:left="1800" w:hanging="1800"/>
      </w:pPr>
      <w:rPr>
        <w:rFonts w:ascii="Arial Bold" w:hAnsi="Arial Bold" w:cs="Arial" w:hint="default"/>
        <w:color w:val="0000FF"/>
      </w:rPr>
    </w:lvl>
  </w:abstractNum>
  <w:abstractNum w:abstractNumId="4" w15:restartNumberingAfterBreak="0">
    <w:nsid w:val="04D219ED"/>
    <w:multiLevelType w:val="multilevel"/>
    <w:tmpl w:val="8EDACA82"/>
    <w:lvl w:ilvl="0">
      <w:start w:val="6"/>
      <w:numFmt w:val="decimal"/>
      <w:lvlText w:val="%1"/>
      <w:lvlJc w:val="left"/>
      <w:pPr>
        <w:ind w:left="360" w:hanging="360"/>
      </w:pPr>
      <w:rPr>
        <w:rFonts w:ascii="Arial Bold" w:hAnsi="Arial Bold" w:cs="Arial" w:hint="default"/>
        <w:color w:val="0000FF"/>
      </w:rPr>
    </w:lvl>
    <w:lvl w:ilvl="1">
      <w:start w:val="1"/>
      <w:numFmt w:val="decimal"/>
      <w:lvlText w:val="%1.%2"/>
      <w:lvlJc w:val="left"/>
      <w:pPr>
        <w:ind w:left="360" w:hanging="360"/>
      </w:pPr>
      <w:rPr>
        <w:rFonts w:ascii="Arial Bold" w:hAnsi="Arial Bold" w:cs="Arial" w:hint="default"/>
        <w:color w:val="0000FF"/>
      </w:rPr>
    </w:lvl>
    <w:lvl w:ilvl="2">
      <w:start w:val="1"/>
      <w:numFmt w:val="decimal"/>
      <w:lvlText w:val="%1.%2.%3"/>
      <w:lvlJc w:val="left"/>
      <w:pPr>
        <w:ind w:left="720" w:hanging="720"/>
      </w:pPr>
      <w:rPr>
        <w:rFonts w:ascii="Arial Bold" w:hAnsi="Arial Bold" w:cs="Arial" w:hint="default"/>
        <w:color w:val="0000FF"/>
      </w:rPr>
    </w:lvl>
    <w:lvl w:ilvl="3">
      <w:start w:val="1"/>
      <w:numFmt w:val="decimal"/>
      <w:lvlText w:val="%1.%2.%3.%4"/>
      <w:lvlJc w:val="left"/>
      <w:pPr>
        <w:ind w:left="720" w:hanging="720"/>
      </w:pPr>
      <w:rPr>
        <w:rFonts w:ascii="Arial Bold" w:hAnsi="Arial Bold" w:cs="Arial" w:hint="default"/>
        <w:color w:val="0000FF"/>
      </w:rPr>
    </w:lvl>
    <w:lvl w:ilvl="4">
      <w:start w:val="1"/>
      <w:numFmt w:val="decimal"/>
      <w:lvlText w:val="%1.%2.%3.%4.%5"/>
      <w:lvlJc w:val="left"/>
      <w:pPr>
        <w:ind w:left="1080" w:hanging="1080"/>
      </w:pPr>
      <w:rPr>
        <w:rFonts w:ascii="Arial Bold" w:hAnsi="Arial Bold" w:cs="Arial" w:hint="default"/>
        <w:color w:val="0000FF"/>
      </w:rPr>
    </w:lvl>
    <w:lvl w:ilvl="5">
      <w:start w:val="1"/>
      <w:numFmt w:val="decimal"/>
      <w:lvlText w:val="%1.%2.%3.%4.%5.%6"/>
      <w:lvlJc w:val="left"/>
      <w:pPr>
        <w:ind w:left="1080" w:hanging="1080"/>
      </w:pPr>
      <w:rPr>
        <w:rFonts w:ascii="Arial Bold" w:hAnsi="Arial Bold" w:cs="Arial" w:hint="default"/>
        <w:color w:val="0000FF"/>
      </w:rPr>
    </w:lvl>
    <w:lvl w:ilvl="6">
      <w:start w:val="1"/>
      <w:numFmt w:val="decimal"/>
      <w:lvlText w:val="%1.%2.%3.%4.%5.%6.%7"/>
      <w:lvlJc w:val="left"/>
      <w:pPr>
        <w:ind w:left="1440" w:hanging="1440"/>
      </w:pPr>
      <w:rPr>
        <w:rFonts w:ascii="Arial Bold" w:hAnsi="Arial Bold" w:cs="Arial" w:hint="default"/>
        <w:color w:val="0000FF"/>
      </w:rPr>
    </w:lvl>
    <w:lvl w:ilvl="7">
      <w:start w:val="1"/>
      <w:numFmt w:val="decimal"/>
      <w:lvlText w:val="%1.%2.%3.%4.%5.%6.%7.%8"/>
      <w:lvlJc w:val="left"/>
      <w:pPr>
        <w:ind w:left="1440" w:hanging="1440"/>
      </w:pPr>
      <w:rPr>
        <w:rFonts w:ascii="Arial Bold" w:hAnsi="Arial Bold" w:cs="Arial" w:hint="default"/>
        <w:color w:val="0000FF"/>
      </w:rPr>
    </w:lvl>
    <w:lvl w:ilvl="8">
      <w:start w:val="1"/>
      <w:numFmt w:val="decimal"/>
      <w:lvlText w:val="%1.%2.%3.%4.%5.%6.%7.%8.%9"/>
      <w:lvlJc w:val="left"/>
      <w:pPr>
        <w:ind w:left="1800" w:hanging="1800"/>
      </w:pPr>
      <w:rPr>
        <w:rFonts w:ascii="Arial Bold" w:hAnsi="Arial Bold" w:cs="Arial" w:hint="default"/>
        <w:color w:val="0000FF"/>
      </w:rPr>
    </w:lvl>
  </w:abstractNum>
  <w:abstractNum w:abstractNumId="5" w15:restartNumberingAfterBreak="0">
    <w:nsid w:val="04D334C6"/>
    <w:multiLevelType w:val="multilevel"/>
    <w:tmpl w:val="916A1C0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5901A62"/>
    <w:multiLevelType w:val="hybridMultilevel"/>
    <w:tmpl w:val="09E84BCA"/>
    <w:lvl w:ilvl="0" w:tplc="0409000F">
      <w:start w:val="1"/>
      <w:numFmt w:val="decimal"/>
      <w:pStyle w:val="BodyTextNum"/>
      <w:lvlText w:val="%1."/>
      <w:lvlJc w:val="left"/>
      <w:pPr>
        <w:tabs>
          <w:tab w:val="num" w:pos="1368"/>
        </w:tabs>
        <w:ind w:left="1368" w:hanging="360"/>
      </w:pPr>
    </w:lvl>
    <w:lvl w:ilvl="1" w:tplc="04090019" w:tentative="1">
      <w:start w:val="1"/>
      <w:numFmt w:val="lowerLetter"/>
      <w:lvlText w:val="%2."/>
      <w:lvlJc w:val="left"/>
      <w:pPr>
        <w:tabs>
          <w:tab w:val="num" w:pos="2088"/>
        </w:tabs>
        <w:ind w:left="2088" w:hanging="360"/>
      </w:pPr>
      <w:rPr>
        <w:rFonts w:cs="Times New Roman"/>
      </w:rPr>
    </w:lvl>
    <w:lvl w:ilvl="2" w:tplc="0409001B" w:tentative="1">
      <w:start w:val="1"/>
      <w:numFmt w:val="lowerRoman"/>
      <w:lvlText w:val="%3."/>
      <w:lvlJc w:val="right"/>
      <w:pPr>
        <w:tabs>
          <w:tab w:val="num" w:pos="2808"/>
        </w:tabs>
        <w:ind w:left="2808" w:hanging="180"/>
      </w:pPr>
      <w:rPr>
        <w:rFonts w:cs="Times New Roman"/>
      </w:rPr>
    </w:lvl>
    <w:lvl w:ilvl="3" w:tplc="0409000F" w:tentative="1">
      <w:start w:val="1"/>
      <w:numFmt w:val="decimal"/>
      <w:lvlText w:val="%4."/>
      <w:lvlJc w:val="left"/>
      <w:pPr>
        <w:tabs>
          <w:tab w:val="num" w:pos="3528"/>
        </w:tabs>
        <w:ind w:left="3528" w:hanging="360"/>
      </w:pPr>
      <w:rPr>
        <w:rFonts w:cs="Times New Roman"/>
      </w:rPr>
    </w:lvl>
    <w:lvl w:ilvl="4" w:tplc="04090019" w:tentative="1">
      <w:start w:val="1"/>
      <w:numFmt w:val="lowerLetter"/>
      <w:lvlText w:val="%5."/>
      <w:lvlJc w:val="left"/>
      <w:pPr>
        <w:tabs>
          <w:tab w:val="num" w:pos="4248"/>
        </w:tabs>
        <w:ind w:left="4248" w:hanging="360"/>
      </w:pPr>
      <w:rPr>
        <w:rFonts w:cs="Times New Roman"/>
      </w:rPr>
    </w:lvl>
    <w:lvl w:ilvl="5" w:tplc="0409001B" w:tentative="1">
      <w:start w:val="1"/>
      <w:numFmt w:val="lowerRoman"/>
      <w:lvlText w:val="%6."/>
      <w:lvlJc w:val="right"/>
      <w:pPr>
        <w:tabs>
          <w:tab w:val="num" w:pos="4968"/>
        </w:tabs>
        <w:ind w:left="4968" w:hanging="180"/>
      </w:pPr>
      <w:rPr>
        <w:rFonts w:cs="Times New Roman"/>
      </w:rPr>
    </w:lvl>
    <w:lvl w:ilvl="6" w:tplc="0409000F" w:tentative="1">
      <w:start w:val="1"/>
      <w:numFmt w:val="decimal"/>
      <w:lvlText w:val="%7."/>
      <w:lvlJc w:val="left"/>
      <w:pPr>
        <w:tabs>
          <w:tab w:val="num" w:pos="5688"/>
        </w:tabs>
        <w:ind w:left="5688" w:hanging="360"/>
      </w:pPr>
      <w:rPr>
        <w:rFonts w:cs="Times New Roman"/>
      </w:rPr>
    </w:lvl>
    <w:lvl w:ilvl="7" w:tplc="04090019" w:tentative="1">
      <w:start w:val="1"/>
      <w:numFmt w:val="lowerLetter"/>
      <w:lvlText w:val="%8."/>
      <w:lvlJc w:val="left"/>
      <w:pPr>
        <w:tabs>
          <w:tab w:val="num" w:pos="6408"/>
        </w:tabs>
        <w:ind w:left="6408" w:hanging="360"/>
      </w:pPr>
      <w:rPr>
        <w:rFonts w:cs="Times New Roman"/>
      </w:rPr>
    </w:lvl>
    <w:lvl w:ilvl="8" w:tplc="0409001B" w:tentative="1">
      <w:start w:val="1"/>
      <w:numFmt w:val="lowerRoman"/>
      <w:lvlText w:val="%9."/>
      <w:lvlJc w:val="right"/>
      <w:pPr>
        <w:tabs>
          <w:tab w:val="num" w:pos="7128"/>
        </w:tabs>
        <w:ind w:left="7128" w:hanging="180"/>
      </w:pPr>
      <w:rPr>
        <w:rFonts w:cs="Times New Roman"/>
      </w:rPr>
    </w:lvl>
  </w:abstractNum>
  <w:abstractNum w:abstractNumId="7" w15:restartNumberingAfterBreak="0">
    <w:nsid w:val="09083969"/>
    <w:multiLevelType w:val="hybridMultilevel"/>
    <w:tmpl w:val="4D9A96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F70CE1"/>
    <w:multiLevelType w:val="hybridMultilevel"/>
    <w:tmpl w:val="D51AE06C"/>
    <w:lvl w:ilvl="0" w:tplc="E1F2B2CA">
      <w:start w:val="1"/>
      <w:numFmt w:val="bullet"/>
      <w:pStyle w:val="Bullet"/>
      <w:lvlText w:val=""/>
      <w:lvlJc w:val="left"/>
      <w:pPr>
        <w:tabs>
          <w:tab w:val="num" w:pos="360"/>
        </w:tabs>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E1A3026"/>
    <w:multiLevelType w:val="multilevel"/>
    <w:tmpl w:val="D58E39A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FDA40D2"/>
    <w:multiLevelType w:val="hybridMultilevel"/>
    <w:tmpl w:val="446E9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3D5C69"/>
    <w:multiLevelType w:val="hybridMultilevel"/>
    <w:tmpl w:val="A5AC6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A74255"/>
    <w:multiLevelType w:val="hybridMultilevel"/>
    <w:tmpl w:val="C5E2291A"/>
    <w:lvl w:ilvl="0" w:tplc="04090005">
      <w:start w:val="1"/>
      <w:numFmt w:val="bullet"/>
      <w:lvlText w:val=""/>
      <w:lvlJc w:val="left"/>
      <w:pPr>
        <w:ind w:left="720" w:hanging="360"/>
      </w:pPr>
      <w:rPr>
        <w:rFonts w:ascii="Wingdings" w:hAnsi="Wingdings" w:hint="default"/>
      </w:rPr>
    </w:lvl>
    <w:lvl w:ilvl="1" w:tplc="20E8A658">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3">
      <w:start w:val="1"/>
      <w:numFmt w:val="bullet"/>
      <w:lvlText w:val="o"/>
      <w:lvlJc w:val="left"/>
      <w:pPr>
        <w:ind w:left="4320" w:hanging="360"/>
      </w:pPr>
      <w:rPr>
        <w:rFonts w:ascii="Courier New" w:hAnsi="Courier New" w:cs="Courier New"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FF7F79"/>
    <w:multiLevelType w:val="hybridMultilevel"/>
    <w:tmpl w:val="1F0EB1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4604E21"/>
    <w:multiLevelType w:val="hybridMultilevel"/>
    <w:tmpl w:val="BBECFFC0"/>
    <w:lvl w:ilvl="0" w:tplc="6812E070">
      <w:start w:val="1"/>
      <w:numFmt w:val="lowerLetter"/>
      <w:lvlText w:val="%1."/>
      <w:lvlJc w:val="left"/>
      <w:pPr>
        <w:ind w:left="945" w:hanging="5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BF253A"/>
    <w:multiLevelType w:val="multilevel"/>
    <w:tmpl w:val="9B34B88A"/>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58D7D6C"/>
    <w:multiLevelType w:val="multilevel"/>
    <w:tmpl w:val="F75C13D8"/>
    <w:lvl w:ilvl="0">
      <w:start w:val="6"/>
      <w:numFmt w:val="decimal"/>
      <w:lvlText w:val="%1"/>
      <w:lvlJc w:val="left"/>
      <w:pPr>
        <w:ind w:left="360" w:hanging="360"/>
      </w:pPr>
      <w:rPr>
        <w:rFonts w:ascii="Arial Bold" w:hAnsi="Arial Bold" w:cs="Arial" w:hint="default"/>
        <w:color w:val="0000FF"/>
      </w:rPr>
    </w:lvl>
    <w:lvl w:ilvl="1">
      <w:start w:val="1"/>
      <w:numFmt w:val="decimal"/>
      <w:lvlText w:val="%1.%2"/>
      <w:lvlJc w:val="left"/>
      <w:pPr>
        <w:ind w:left="360" w:hanging="360"/>
      </w:pPr>
      <w:rPr>
        <w:rFonts w:ascii="Arial Bold" w:hAnsi="Arial Bold" w:cs="Arial" w:hint="default"/>
        <w:color w:val="0000FF"/>
      </w:rPr>
    </w:lvl>
    <w:lvl w:ilvl="2">
      <w:start w:val="1"/>
      <w:numFmt w:val="decimal"/>
      <w:lvlText w:val="%1.%2.%3"/>
      <w:lvlJc w:val="left"/>
      <w:pPr>
        <w:ind w:left="720" w:hanging="720"/>
      </w:pPr>
      <w:rPr>
        <w:rFonts w:ascii="Arial Bold" w:hAnsi="Arial Bold" w:cs="Arial" w:hint="default"/>
        <w:color w:val="0000FF"/>
      </w:rPr>
    </w:lvl>
    <w:lvl w:ilvl="3">
      <w:start w:val="1"/>
      <w:numFmt w:val="decimal"/>
      <w:lvlText w:val="%1.%2.%3.%4"/>
      <w:lvlJc w:val="left"/>
      <w:pPr>
        <w:ind w:left="720" w:hanging="720"/>
      </w:pPr>
      <w:rPr>
        <w:rFonts w:ascii="Arial Bold" w:hAnsi="Arial Bold" w:cs="Arial" w:hint="default"/>
        <w:color w:val="0000FF"/>
      </w:rPr>
    </w:lvl>
    <w:lvl w:ilvl="4">
      <w:start w:val="1"/>
      <w:numFmt w:val="decimal"/>
      <w:lvlText w:val="%1.%2.%3.%4.%5"/>
      <w:lvlJc w:val="left"/>
      <w:pPr>
        <w:ind w:left="1080" w:hanging="1080"/>
      </w:pPr>
      <w:rPr>
        <w:rFonts w:ascii="Arial Bold" w:hAnsi="Arial Bold" w:cs="Arial" w:hint="default"/>
        <w:color w:val="0000FF"/>
      </w:rPr>
    </w:lvl>
    <w:lvl w:ilvl="5">
      <w:start w:val="1"/>
      <w:numFmt w:val="decimal"/>
      <w:lvlText w:val="%1.%2.%3.%4.%5.%6"/>
      <w:lvlJc w:val="left"/>
      <w:pPr>
        <w:ind w:left="1080" w:hanging="1080"/>
      </w:pPr>
      <w:rPr>
        <w:rFonts w:ascii="Arial Bold" w:hAnsi="Arial Bold" w:cs="Arial" w:hint="default"/>
        <w:color w:val="0000FF"/>
      </w:rPr>
    </w:lvl>
    <w:lvl w:ilvl="6">
      <w:start w:val="1"/>
      <w:numFmt w:val="decimal"/>
      <w:lvlText w:val="%1.%2.%3.%4.%5.%6.%7"/>
      <w:lvlJc w:val="left"/>
      <w:pPr>
        <w:ind w:left="1440" w:hanging="1440"/>
      </w:pPr>
      <w:rPr>
        <w:rFonts w:ascii="Arial Bold" w:hAnsi="Arial Bold" w:cs="Arial" w:hint="default"/>
        <w:color w:val="0000FF"/>
      </w:rPr>
    </w:lvl>
    <w:lvl w:ilvl="7">
      <w:start w:val="1"/>
      <w:numFmt w:val="decimal"/>
      <w:lvlText w:val="%1.%2.%3.%4.%5.%6.%7.%8"/>
      <w:lvlJc w:val="left"/>
      <w:pPr>
        <w:ind w:left="1440" w:hanging="1440"/>
      </w:pPr>
      <w:rPr>
        <w:rFonts w:ascii="Arial Bold" w:hAnsi="Arial Bold" w:cs="Arial" w:hint="default"/>
        <w:color w:val="0000FF"/>
      </w:rPr>
    </w:lvl>
    <w:lvl w:ilvl="8">
      <w:start w:val="1"/>
      <w:numFmt w:val="decimal"/>
      <w:lvlText w:val="%1.%2.%3.%4.%5.%6.%7.%8.%9"/>
      <w:lvlJc w:val="left"/>
      <w:pPr>
        <w:ind w:left="1800" w:hanging="1800"/>
      </w:pPr>
      <w:rPr>
        <w:rFonts w:ascii="Arial Bold" w:hAnsi="Arial Bold" w:cs="Arial" w:hint="default"/>
        <w:color w:val="0000FF"/>
      </w:rPr>
    </w:lvl>
  </w:abstractNum>
  <w:abstractNum w:abstractNumId="17" w15:restartNumberingAfterBreak="0">
    <w:nsid w:val="16847A2E"/>
    <w:multiLevelType w:val="hybridMultilevel"/>
    <w:tmpl w:val="D6284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B23D98"/>
    <w:multiLevelType w:val="hybridMultilevel"/>
    <w:tmpl w:val="47D2A4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939552C"/>
    <w:multiLevelType w:val="hybridMultilevel"/>
    <w:tmpl w:val="8F145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9F159C1"/>
    <w:multiLevelType w:val="multilevel"/>
    <w:tmpl w:val="571672F4"/>
    <w:lvl w:ilvl="0">
      <w:start w:val="1"/>
      <w:numFmt w:val="decimal"/>
      <w:lvlText w:val="%1."/>
      <w:lvlJc w:val="left"/>
      <w:pPr>
        <w:tabs>
          <w:tab w:val="num" w:pos="432"/>
        </w:tabs>
        <w:ind w:left="432" w:hanging="432"/>
      </w:pPr>
      <w:rPr>
        <w:b w:val="0"/>
        <w:bCs w:val="0"/>
        <w:i w:val="0"/>
        <w:iCs w:val="0"/>
        <w:caps w:val="0"/>
        <w:smallCaps w:val="0"/>
        <w:strike w:val="0"/>
        <w:dstrike w:val="0"/>
        <w:snapToGrid w:val="0"/>
        <w:vanish w:val="0"/>
        <w:color w:val="000000"/>
        <w:spacing w:val="0"/>
        <w:w w:val="0"/>
        <w:kern w:val="0"/>
        <w:position w:val="0"/>
        <w:sz w:val="2"/>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1" w15:restartNumberingAfterBreak="0">
    <w:nsid w:val="25EE4991"/>
    <w:multiLevelType w:val="multilevel"/>
    <w:tmpl w:val="FB6621F0"/>
    <w:lvl w:ilvl="0">
      <w:start w:val="7"/>
      <w:numFmt w:val="decimal"/>
      <w:lvlText w:val="%1"/>
      <w:lvlJc w:val="left"/>
      <w:pPr>
        <w:ind w:left="360" w:hanging="360"/>
      </w:pPr>
      <w:rPr>
        <w:rFonts w:ascii="Arial Bold" w:hAnsi="Arial Bold" w:cs="Arial" w:hint="default"/>
        <w:color w:val="0000FF"/>
      </w:rPr>
    </w:lvl>
    <w:lvl w:ilvl="1">
      <w:start w:val="1"/>
      <w:numFmt w:val="decimal"/>
      <w:lvlText w:val="%1.%2"/>
      <w:lvlJc w:val="left"/>
      <w:pPr>
        <w:ind w:left="360" w:hanging="360"/>
      </w:pPr>
      <w:rPr>
        <w:rFonts w:ascii="Arial Bold" w:hAnsi="Arial Bold" w:cs="Arial" w:hint="default"/>
        <w:color w:val="0000FF"/>
      </w:rPr>
    </w:lvl>
    <w:lvl w:ilvl="2">
      <w:start w:val="1"/>
      <w:numFmt w:val="decimal"/>
      <w:lvlText w:val="%1.%2.%3"/>
      <w:lvlJc w:val="left"/>
      <w:pPr>
        <w:ind w:left="720" w:hanging="720"/>
      </w:pPr>
      <w:rPr>
        <w:rFonts w:ascii="Arial Bold" w:hAnsi="Arial Bold" w:cs="Arial" w:hint="default"/>
        <w:color w:val="0000FF"/>
      </w:rPr>
    </w:lvl>
    <w:lvl w:ilvl="3">
      <w:start w:val="1"/>
      <w:numFmt w:val="decimal"/>
      <w:lvlText w:val="%1.%2.%3.%4"/>
      <w:lvlJc w:val="left"/>
      <w:pPr>
        <w:ind w:left="720" w:hanging="720"/>
      </w:pPr>
      <w:rPr>
        <w:rFonts w:ascii="Arial Bold" w:hAnsi="Arial Bold" w:cs="Arial" w:hint="default"/>
        <w:color w:val="0000FF"/>
      </w:rPr>
    </w:lvl>
    <w:lvl w:ilvl="4">
      <w:start w:val="1"/>
      <w:numFmt w:val="decimal"/>
      <w:lvlText w:val="%1.%2.%3.%4.%5"/>
      <w:lvlJc w:val="left"/>
      <w:pPr>
        <w:ind w:left="1080" w:hanging="1080"/>
      </w:pPr>
      <w:rPr>
        <w:rFonts w:ascii="Arial Bold" w:hAnsi="Arial Bold" w:cs="Arial" w:hint="default"/>
        <w:color w:val="0000FF"/>
      </w:rPr>
    </w:lvl>
    <w:lvl w:ilvl="5">
      <w:start w:val="1"/>
      <w:numFmt w:val="decimal"/>
      <w:lvlText w:val="%1.%2.%3.%4.%5.%6"/>
      <w:lvlJc w:val="left"/>
      <w:pPr>
        <w:ind w:left="1080" w:hanging="1080"/>
      </w:pPr>
      <w:rPr>
        <w:rFonts w:ascii="Arial Bold" w:hAnsi="Arial Bold" w:cs="Arial" w:hint="default"/>
        <w:color w:val="0000FF"/>
      </w:rPr>
    </w:lvl>
    <w:lvl w:ilvl="6">
      <w:start w:val="1"/>
      <w:numFmt w:val="decimal"/>
      <w:lvlText w:val="%1.%2.%3.%4.%5.%6.%7"/>
      <w:lvlJc w:val="left"/>
      <w:pPr>
        <w:ind w:left="1440" w:hanging="1440"/>
      </w:pPr>
      <w:rPr>
        <w:rFonts w:ascii="Arial Bold" w:hAnsi="Arial Bold" w:cs="Arial" w:hint="default"/>
        <w:color w:val="0000FF"/>
      </w:rPr>
    </w:lvl>
    <w:lvl w:ilvl="7">
      <w:start w:val="1"/>
      <w:numFmt w:val="decimal"/>
      <w:lvlText w:val="%1.%2.%3.%4.%5.%6.%7.%8"/>
      <w:lvlJc w:val="left"/>
      <w:pPr>
        <w:ind w:left="1440" w:hanging="1440"/>
      </w:pPr>
      <w:rPr>
        <w:rFonts w:ascii="Arial Bold" w:hAnsi="Arial Bold" w:cs="Arial" w:hint="default"/>
        <w:color w:val="0000FF"/>
      </w:rPr>
    </w:lvl>
    <w:lvl w:ilvl="8">
      <w:start w:val="1"/>
      <w:numFmt w:val="decimal"/>
      <w:lvlText w:val="%1.%2.%3.%4.%5.%6.%7.%8.%9"/>
      <w:lvlJc w:val="left"/>
      <w:pPr>
        <w:ind w:left="1800" w:hanging="1800"/>
      </w:pPr>
      <w:rPr>
        <w:rFonts w:ascii="Arial Bold" w:hAnsi="Arial Bold" w:cs="Arial" w:hint="default"/>
        <w:color w:val="0000FF"/>
      </w:rPr>
    </w:lvl>
  </w:abstractNum>
  <w:abstractNum w:abstractNumId="22" w15:restartNumberingAfterBreak="0">
    <w:nsid w:val="288C3073"/>
    <w:multiLevelType w:val="multilevel"/>
    <w:tmpl w:val="E34ECF88"/>
    <w:lvl w:ilvl="0">
      <w:start w:val="4"/>
      <w:numFmt w:val="decimal"/>
      <w:lvlText w:val="%1"/>
      <w:lvlJc w:val="left"/>
      <w:pPr>
        <w:ind w:left="360" w:hanging="360"/>
      </w:pPr>
      <w:rPr>
        <w:rFonts w:ascii="Arial Bold" w:hAnsi="Arial Bold" w:cs="Arial" w:hint="default"/>
        <w:color w:val="0000FF"/>
      </w:rPr>
    </w:lvl>
    <w:lvl w:ilvl="1">
      <w:start w:val="1"/>
      <w:numFmt w:val="decimal"/>
      <w:lvlText w:val="%1.%2"/>
      <w:lvlJc w:val="left"/>
      <w:pPr>
        <w:ind w:left="360" w:hanging="360"/>
      </w:pPr>
      <w:rPr>
        <w:rFonts w:ascii="Arial Bold" w:hAnsi="Arial Bold" w:cs="Arial" w:hint="default"/>
        <w:color w:val="0000FF"/>
      </w:rPr>
    </w:lvl>
    <w:lvl w:ilvl="2">
      <w:start w:val="1"/>
      <w:numFmt w:val="decimal"/>
      <w:lvlText w:val="%1.%2.%3"/>
      <w:lvlJc w:val="left"/>
      <w:pPr>
        <w:ind w:left="720" w:hanging="720"/>
      </w:pPr>
      <w:rPr>
        <w:rFonts w:ascii="Arial Bold" w:hAnsi="Arial Bold" w:cs="Arial" w:hint="default"/>
        <w:color w:val="0000FF"/>
      </w:rPr>
    </w:lvl>
    <w:lvl w:ilvl="3">
      <w:start w:val="1"/>
      <w:numFmt w:val="decimal"/>
      <w:lvlText w:val="%1.%2.%3.%4"/>
      <w:lvlJc w:val="left"/>
      <w:pPr>
        <w:ind w:left="720" w:hanging="720"/>
      </w:pPr>
      <w:rPr>
        <w:rFonts w:ascii="Arial Bold" w:hAnsi="Arial Bold" w:cs="Arial" w:hint="default"/>
        <w:color w:val="0000FF"/>
      </w:rPr>
    </w:lvl>
    <w:lvl w:ilvl="4">
      <w:start w:val="1"/>
      <w:numFmt w:val="decimal"/>
      <w:lvlText w:val="%1.%2.%3.%4.%5"/>
      <w:lvlJc w:val="left"/>
      <w:pPr>
        <w:ind w:left="1080" w:hanging="1080"/>
      </w:pPr>
      <w:rPr>
        <w:rFonts w:ascii="Arial Bold" w:hAnsi="Arial Bold" w:cs="Arial" w:hint="default"/>
        <w:color w:val="0000FF"/>
      </w:rPr>
    </w:lvl>
    <w:lvl w:ilvl="5">
      <w:start w:val="1"/>
      <w:numFmt w:val="decimal"/>
      <w:lvlText w:val="%1.%2.%3.%4.%5.%6"/>
      <w:lvlJc w:val="left"/>
      <w:pPr>
        <w:ind w:left="1080" w:hanging="1080"/>
      </w:pPr>
      <w:rPr>
        <w:rFonts w:ascii="Arial Bold" w:hAnsi="Arial Bold" w:cs="Arial" w:hint="default"/>
        <w:color w:val="0000FF"/>
      </w:rPr>
    </w:lvl>
    <w:lvl w:ilvl="6">
      <w:start w:val="1"/>
      <w:numFmt w:val="decimal"/>
      <w:lvlText w:val="%1.%2.%3.%4.%5.%6.%7"/>
      <w:lvlJc w:val="left"/>
      <w:pPr>
        <w:ind w:left="1440" w:hanging="1440"/>
      </w:pPr>
      <w:rPr>
        <w:rFonts w:ascii="Arial Bold" w:hAnsi="Arial Bold" w:cs="Arial" w:hint="default"/>
        <w:color w:val="0000FF"/>
      </w:rPr>
    </w:lvl>
    <w:lvl w:ilvl="7">
      <w:start w:val="1"/>
      <w:numFmt w:val="decimal"/>
      <w:lvlText w:val="%1.%2.%3.%4.%5.%6.%7.%8"/>
      <w:lvlJc w:val="left"/>
      <w:pPr>
        <w:ind w:left="1440" w:hanging="1440"/>
      </w:pPr>
      <w:rPr>
        <w:rFonts w:ascii="Arial Bold" w:hAnsi="Arial Bold" w:cs="Arial" w:hint="default"/>
        <w:color w:val="0000FF"/>
      </w:rPr>
    </w:lvl>
    <w:lvl w:ilvl="8">
      <w:start w:val="1"/>
      <w:numFmt w:val="decimal"/>
      <w:lvlText w:val="%1.%2.%3.%4.%5.%6.%7.%8.%9"/>
      <w:lvlJc w:val="left"/>
      <w:pPr>
        <w:ind w:left="1800" w:hanging="1800"/>
      </w:pPr>
      <w:rPr>
        <w:rFonts w:ascii="Arial Bold" w:hAnsi="Arial Bold" w:cs="Arial" w:hint="default"/>
        <w:color w:val="0000FF"/>
      </w:rPr>
    </w:lvl>
  </w:abstractNum>
  <w:abstractNum w:abstractNumId="23" w15:restartNumberingAfterBreak="0">
    <w:nsid w:val="28D1035A"/>
    <w:multiLevelType w:val="hybridMultilevel"/>
    <w:tmpl w:val="A6B4C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701C6D"/>
    <w:multiLevelType w:val="multilevel"/>
    <w:tmpl w:val="DADE14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2D862EDF"/>
    <w:multiLevelType w:val="multilevel"/>
    <w:tmpl w:val="81C87D6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color w:val="auto"/>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31FF3FF9"/>
    <w:multiLevelType w:val="multilevel"/>
    <w:tmpl w:val="FBFA5092"/>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32E41F2E"/>
    <w:multiLevelType w:val="hybridMultilevel"/>
    <w:tmpl w:val="A73EA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162411"/>
    <w:multiLevelType w:val="multilevel"/>
    <w:tmpl w:val="FB6621F0"/>
    <w:lvl w:ilvl="0">
      <w:start w:val="7"/>
      <w:numFmt w:val="decimal"/>
      <w:lvlText w:val="%1"/>
      <w:lvlJc w:val="left"/>
      <w:pPr>
        <w:ind w:left="360" w:hanging="360"/>
      </w:pPr>
      <w:rPr>
        <w:rFonts w:ascii="Arial Bold" w:hAnsi="Arial Bold" w:cs="Arial" w:hint="default"/>
        <w:color w:val="0000FF"/>
      </w:rPr>
    </w:lvl>
    <w:lvl w:ilvl="1">
      <w:start w:val="1"/>
      <w:numFmt w:val="decimal"/>
      <w:lvlText w:val="%1.%2"/>
      <w:lvlJc w:val="left"/>
      <w:pPr>
        <w:ind w:left="360" w:hanging="360"/>
      </w:pPr>
      <w:rPr>
        <w:rFonts w:ascii="Arial Bold" w:hAnsi="Arial Bold" w:cs="Arial" w:hint="default"/>
        <w:color w:val="0000FF"/>
      </w:rPr>
    </w:lvl>
    <w:lvl w:ilvl="2">
      <w:start w:val="1"/>
      <w:numFmt w:val="decimal"/>
      <w:lvlText w:val="%1.%2.%3"/>
      <w:lvlJc w:val="left"/>
      <w:pPr>
        <w:ind w:left="720" w:hanging="720"/>
      </w:pPr>
      <w:rPr>
        <w:rFonts w:ascii="Arial Bold" w:hAnsi="Arial Bold" w:cs="Arial" w:hint="default"/>
        <w:color w:val="0000FF"/>
      </w:rPr>
    </w:lvl>
    <w:lvl w:ilvl="3">
      <w:start w:val="1"/>
      <w:numFmt w:val="decimal"/>
      <w:lvlText w:val="%1.%2.%3.%4"/>
      <w:lvlJc w:val="left"/>
      <w:pPr>
        <w:ind w:left="720" w:hanging="720"/>
      </w:pPr>
      <w:rPr>
        <w:rFonts w:ascii="Arial Bold" w:hAnsi="Arial Bold" w:cs="Arial" w:hint="default"/>
        <w:color w:val="0000FF"/>
      </w:rPr>
    </w:lvl>
    <w:lvl w:ilvl="4">
      <w:start w:val="1"/>
      <w:numFmt w:val="decimal"/>
      <w:lvlText w:val="%1.%2.%3.%4.%5"/>
      <w:lvlJc w:val="left"/>
      <w:pPr>
        <w:ind w:left="1080" w:hanging="1080"/>
      </w:pPr>
      <w:rPr>
        <w:rFonts w:ascii="Arial Bold" w:hAnsi="Arial Bold" w:cs="Arial" w:hint="default"/>
        <w:color w:val="0000FF"/>
      </w:rPr>
    </w:lvl>
    <w:lvl w:ilvl="5">
      <w:start w:val="1"/>
      <w:numFmt w:val="decimal"/>
      <w:lvlText w:val="%1.%2.%3.%4.%5.%6"/>
      <w:lvlJc w:val="left"/>
      <w:pPr>
        <w:ind w:left="1080" w:hanging="1080"/>
      </w:pPr>
      <w:rPr>
        <w:rFonts w:ascii="Arial Bold" w:hAnsi="Arial Bold" w:cs="Arial" w:hint="default"/>
        <w:color w:val="0000FF"/>
      </w:rPr>
    </w:lvl>
    <w:lvl w:ilvl="6">
      <w:start w:val="1"/>
      <w:numFmt w:val="decimal"/>
      <w:lvlText w:val="%1.%2.%3.%4.%5.%6.%7"/>
      <w:lvlJc w:val="left"/>
      <w:pPr>
        <w:ind w:left="1440" w:hanging="1440"/>
      </w:pPr>
      <w:rPr>
        <w:rFonts w:ascii="Arial Bold" w:hAnsi="Arial Bold" w:cs="Arial" w:hint="default"/>
        <w:color w:val="0000FF"/>
      </w:rPr>
    </w:lvl>
    <w:lvl w:ilvl="7">
      <w:start w:val="1"/>
      <w:numFmt w:val="decimal"/>
      <w:lvlText w:val="%1.%2.%3.%4.%5.%6.%7.%8"/>
      <w:lvlJc w:val="left"/>
      <w:pPr>
        <w:ind w:left="1440" w:hanging="1440"/>
      </w:pPr>
      <w:rPr>
        <w:rFonts w:ascii="Arial Bold" w:hAnsi="Arial Bold" w:cs="Arial" w:hint="default"/>
        <w:color w:val="0000FF"/>
      </w:rPr>
    </w:lvl>
    <w:lvl w:ilvl="8">
      <w:start w:val="1"/>
      <w:numFmt w:val="decimal"/>
      <w:lvlText w:val="%1.%2.%3.%4.%5.%6.%7.%8.%9"/>
      <w:lvlJc w:val="left"/>
      <w:pPr>
        <w:ind w:left="1800" w:hanging="1800"/>
      </w:pPr>
      <w:rPr>
        <w:rFonts w:ascii="Arial Bold" w:hAnsi="Arial Bold" w:cs="Arial" w:hint="default"/>
        <w:color w:val="0000FF"/>
      </w:rPr>
    </w:lvl>
  </w:abstractNum>
  <w:abstractNum w:abstractNumId="29" w15:restartNumberingAfterBreak="0">
    <w:nsid w:val="374F0896"/>
    <w:multiLevelType w:val="multilevel"/>
    <w:tmpl w:val="F51A684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260"/>
        </w:tabs>
        <w:ind w:left="126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0" w15:restartNumberingAfterBreak="0">
    <w:nsid w:val="39FD6AA7"/>
    <w:multiLevelType w:val="hybridMultilevel"/>
    <w:tmpl w:val="A4AE0F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3B4284"/>
    <w:multiLevelType w:val="multilevel"/>
    <w:tmpl w:val="18E6815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4CC7655"/>
    <w:multiLevelType w:val="hybridMultilevel"/>
    <w:tmpl w:val="52A02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50633E1"/>
    <w:multiLevelType w:val="hybridMultilevel"/>
    <w:tmpl w:val="0400C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5B741AC"/>
    <w:multiLevelType w:val="hybridMultilevel"/>
    <w:tmpl w:val="419A04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6E21FC4"/>
    <w:multiLevelType w:val="multilevel"/>
    <w:tmpl w:val="D8C24D4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48674BF6"/>
    <w:multiLevelType w:val="multilevel"/>
    <w:tmpl w:val="ABD6D1DE"/>
    <w:lvl w:ilvl="0">
      <w:start w:val="5"/>
      <w:numFmt w:val="decimal"/>
      <w:lvlText w:val="%1"/>
      <w:lvlJc w:val="left"/>
      <w:pPr>
        <w:ind w:left="360" w:hanging="360"/>
      </w:pPr>
      <w:rPr>
        <w:rFonts w:ascii="Arial Bold" w:hAnsi="Arial Bold" w:cs="Arial" w:hint="default"/>
        <w:color w:val="0000FF"/>
      </w:rPr>
    </w:lvl>
    <w:lvl w:ilvl="1">
      <w:start w:val="1"/>
      <w:numFmt w:val="decimal"/>
      <w:lvlText w:val="%1.%2"/>
      <w:lvlJc w:val="left"/>
      <w:pPr>
        <w:ind w:left="360" w:hanging="360"/>
      </w:pPr>
      <w:rPr>
        <w:rFonts w:ascii="Arial Bold" w:hAnsi="Arial Bold" w:cs="Arial" w:hint="default"/>
        <w:color w:val="0000FF"/>
      </w:rPr>
    </w:lvl>
    <w:lvl w:ilvl="2">
      <w:start w:val="1"/>
      <w:numFmt w:val="decimal"/>
      <w:lvlText w:val="%1.%2.%3"/>
      <w:lvlJc w:val="left"/>
      <w:pPr>
        <w:ind w:left="720" w:hanging="720"/>
      </w:pPr>
      <w:rPr>
        <w:rFonts w:ascii="Arial Bold" w:hAnsi="Arial Bold" w:cs="Arial" w:hint="default"/>
        <w:color w:val="0000FF"/>
      </w:rPr>
    </w:lvl>
    <w:lvl w:ilvl="3">
      <w:start w:val="1"/>
      <w:numFmt w:val="decimal"/>
      <w:lvlText w:val="%1.%2.%3.%4"/>
      <w:lvlJc w:val="left"/>
      <w:pPr>
        <w:ind w:left="720" w:hanging="720"/>
      </w:pPr>
      <w:rPr>
        <w:rFonts w:ascii="Arial Bold" w:hAnsi="Arial Bold" w:cs="Arial" w:hint="default"/>
        <w:color w:val="0000FF"/>
      </w:rPr>
    </w:lvl>
    <w:lvl w:ilvl="4">
      <w:start w:val="1"/>
      <w:numFmt w:val="decimal"/>
      <w:lvlText w:val="%1.%2.%3.%4.%5"/>
      <w:lvlJc w:val="left"/>
      <w:pPr>
        <w:ind w:left="1080" w:hanging="1080"/>
      </w:pPr>
      <w:rPr>
        <w:rFonts w:ascii="Arial Bold" w:hAnsi="Arial Bold" w:cs="Arial" w:hint="default"/>
        <w:color w:val="0000FF"/>
      </w:rPr>
    </w:lvl>
    <w:lvl w:ilvl="5">
      <w:start w:val="1"/>
      <w:numFmt w:val="decimal"/>
      <w:lvlText w:val="%1.%2.%3.%4.%5.%6"/>
      <w:lvlJc w:val="left"/>
      <w:pPr>
        <w:ind w:left="1080" w:hanging="1080"/>
      </w:pPr>
      <w:rPr>
        <w:rFonts w:ascii="Arial Bold" w:hAnsi="Arial Bold" w:cs="Arial" w:hint="default"/>
        <w:color w:val="0000FF"/>
      </w:rPr>
    </w:lvl>
    <w:lvl w:ilvl="6">
      <w:start w:val="1"/>
      <w:numFmt w:val="decimal"/>
      <w:lvlText w:val="%1.%2.%3.%4.%5.%6.%7"/>
      <w:lvlJc w:val="left"/>
      <w:pPr>
        <w:ind w:left="1440" w:hanging="1440"/>
      </w:pPr>
      <w:rPr>
        <w:rFonts w:ascii="Arial Bold" w:hAnsi="Arial Bold" w:cs="Arial" w:hint="default"/>
        <w:color w:val="0000FF"/>
      </w:rPr>
    </w:lvl>
    <w:lvl w:ilvl="7">
      <w:start w:val="1"/>
      <w:numFmt w:val="decimal"/>
      <w:lvlText w:val="%1.%2.%3.%4.%5.%6.%7.%8"/>
      <w:lvlJc w:val="left"/>
      <w:pPr>
        <w:ind w:left="1440" w:hanging="1440"/>
      </w:pPr>
      <w:rPr>
        <w:rFonts w:ascii="Arial Bold" w:hAnsi="Arial Bold" w:cs="Arial" w:hint="default"/>
        <w:color w:val="0000FF"/>
      </w:rPr>
    </w:lvl>
    <w:lvl w:ilvl="8">
      <w:start w:val="1"/>
      <w:numFmt w:val="decimal"/>
      <w:lvlText w:val="%1.%2.%3.%4.%5.%6.%7.%8.%9"/>
      <w:lvlJc w:val="left"/>
      <w:pPr>
        <w:ind w:left="1800" w:hanging="1800"/>
      </w:pPr>
      <w:rPr>
        <w:rFonts w:ascii="Arial Bold" w:hAnsi="Arial Bold" w:cs="Arial" w:hint="default"/>
        <w:color w:val="0000FF"/>
      </w:rPr>
    </w:lvl>
  </w:abstractNum>
  <w:abstractNum w:abstractNumId="37" w15:restartNumberingAfterBreak="0">
    <w:nsid w:val="49377FD1"/>
    <w:multiLevelType w:val="multilevel"/>
    <w:tmpl w:val="571672F4"/>
    <w:lvl w:ilvl="0">
      <w:start w:val="1"/>
      <w:numFmt w:val="decimal"/>
      <w:lvlText w:val="%1."/>
      <w:lvlJc w:val="left"/>
      <w:pPr>
        <w:tabs>
          <w:tab w:val="num" w:pos="432"/>
        </w:tabs>
        <w:ind w:left="432" w:hanging="432"/>
      </w:pPr>
      <w:rPr>
        <w:b w:val="0"/>
        <w:bCs w:val="0"/>
        <w:i w:val="0"/>
        <w:iCs w:val="0"/>
        <w:caps w:val="0"/>
        <w:smallCaps w:val="0"/>
        <w:strike w:val="0"/>
        <w:dstrike w:val="0"/>
        <w:snapToGrid w:val="0"/>
        <w:vanish w:val="0"/>
        <w:color w:val="000000"/>
        <w:spacing w:val="0"/>
        <w:w w:val="0"/>
        <w:kern w:val="0"/>
        <w:position w:val="0"/>
        <w:sz w:val="2"/>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8" w15:restartNumberingAfterBreak="0">
    <w:nsid w:val="4B996F55"/>
    <w:multiLevelType w:val="multilevel"/>
    <w:tmpl w:val="B906D4F8"/>
    <w:lvl w:ilvl="0">
      <w:start w:val="3"/>
      <w:numFmt w:val="decimal"/>
      <w:lvlText w:val="%1"/>
      <w:lvlJc w:val="left"/>
      <w:pPr>
        <w:ind w:left="525" w:hanging="525"/>
      </w:pPr>
      <w:rPr>
        <w:rFonts w:hint="default"/>
      </w:rPr>
    </w:lvl>
    <w:lvl w:ilvl="1">
      <w:start w:val="1"/>
      <w:numFmt w:val="decimal"/>
      <w:lvlText w:val="%1.%2"/>
      <w:lvlJc w:val="left"/>
      <w:pPr>
        <w:ind w:left="795" w:hanging="525"/>
      </w:pPr>
      <w:rPr>
        <w:rFonts w:hint="default"/>
      </w:rPr>
    </w:lvl>
    <w:lvl w:ilvl="2">
      <w:start w:val="3"/>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3960" w:hanging="1800"/>
      </w:pPr>
      <w:rPr>
        <w:rFonts w:hint="default"/>
      </w:rPr>
    </w:lvl>
  </w:abstractNum>
  <w:abstractNum w:abstractNumId="39" w15:restartNumberingAfterBreak="0">
    <w:nsid w:val="4BBF35FD"/>
    <w:multiLevelType w:val="multilevel"/>
    <w:tmpl w:val="81C87D6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color w:val="auto"/>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4BEE2346"/>
    <w:multiLevelType w:val="multilevel"/>
    <w:tmpl w:val="F7DA2E0E"/>
    <w:lvl w:ilvl="0">
      <w:start w:val="4"/>
      <w:numFmt w:val="decimal"/>
      <w:lvlText w:val="%1"/>
      <w:lvlJc w:val="left"/>
      <w:pPr>
        <w:ind w:left="405" w:hanging="405"/>
      </w:pPr>
      <w:rPr>
        <w:rFonts w:ascii="Arial Bold" w:hAnsi="Arial Bold" w:cs="Arial" w:hint="default"/>
        <w:color w:val="0000FF"/>
        <w:sz w:val="28"/>
      </w:rPr>
    </w:lvl>
    <w:lvl w:ilvl="1">
      <w:start w:val="1"/>
      <w:numFmt w:val="decimal"/>
      <w:lvlText w:val="%1.%2"/>
      <w:lvlJc w:val="left"/>
      <w:pPr>
        <w:ind w:left="405" w:hanging="405"/>
      </w:pPr>
      <w:rPr>
        <w:rFonts w:ascii="Arial Bold" w:hAnsi="Arial Bold" w:cs="Arial" w:hint="default"/>
        <w:color w:val="0000FF"/>
        <w:sz w:val="28"/>
      </w:rPr>
    </w:lvl>
    <w:lvl w:ilvl="2">
      <w:start w:val="1"/>
      <w:numFmt w:val="decimal"/>
      <w:lvlText w:val="%1.%2.%3"/>
      <w:lvlJc w:val="left"/>
      <w:pPr>
        <w:ind w:left="720" w:hanging="720"/>
      </w:pPr>
      <w:rPr>
        <w:rFonts w:ascii="Arial Bold" w:hAnsi="Arial Bold" w:cs="Arial" w:hint="default"/>
        <w:color w:val="0000FF"/>
        <w:sz w:val="28"/>
      </w:rPr>
    </w:lvl>
    <w:lvl w:ilvl="3">
      <w:start w:val="1"/>
      <w:numFmt w:val="decimal"/>
      <w:lvlText w:val="%1.%2.%3.%4"/>
      <w:lvlJc w:val="left"/>
      <w:pPr>
        <w:ind w:left="720" w:hanging="720"/>
      </w:pPr>
      <w:rPr>
        <w:rFonts w:ascii="Arial Bold" w:hAnsi="Arial Bold" w:cs="Arial" w:hint="default"/>
        <w:color w:val="0000FF"/>
        <w:sz w:val="28"/>
      </w:rPr>
    </w:lvl>
    <w:lvl w:ilvl="4">
      <w:start w:val="1"/>
      <w:numFmt w:val="decimal"/>
      <w:lvlText w:val="%1.%2.%3.%4.%5"/>
      <w:lvlJc w:val="left"/>
      <w:pPr>
        <w:ind w:left="1080" w:hanging="1080"/>
      </w:pPr>
      <w:rPr>
        <w:rFonts w:ascii="Arial Bold" w:hAnsi="Arial Bold" w:cs="Arial" w:hint="default"/>
        <w:color w:val="0000FF"/>
        <w:sz w:val="28"/>
      </w:rPr>
    </w:lvl>
    <w:lvl w:ilvl="5">
      <w:start w:val="1"/>
      <w:numFmt w:val="decimal"/>
      <w:lvlText w:val="%1.%2.%3.%4.%5.%6"/>
      <w:lvlJc w:val="left"/>
      <w:pPr>
        <w:ind w:left="1080" w:hanging="1080"/>
      </w:pPr>
      <w:rPr>
        <w:rFonts w:ascii="Arial Bold" w:hAnsi="Arial Bold" w:cs="Arial" w:hint="default"/>
        <w:color w:val="0000FF"/>
        <w:sz w:val="28"/>
      </w:rPr>
    </w:lvl>
    <w:lvl w:ilvl="6">
      <w:start w:val="1"/>
      <w:numFmt w:val="decimal"/>
      <w:lvlText w:val="%1.%2.%3.%4.%5.%6.%7"/>
      <w:lvlJc w:val="left"/>
      <w:pPr>
        <w:ind w:left="1440" w:hanging="1440"/>
      </w:pPr>
      <w:rPr>
        <w:rFonts w:ascii="Arial Bold" w:hAnsi="Arial Bold" w:cs="Arial" w:hint="default"/>
        <w:color w:val="0000FF"/>
        <w:sz w:val="28"/>
      </w:rPr>
    </w:lvl>
    <w:lvl w:ilvl="7">
      <w:start w:val="1"/>
      <w:numFmt w:val="decimal"/>
      <w:lvlText w:val="%1.%2.%3.%4.%5.%6.%7.%8"/>
      <w:lvlJc w:val="left"/>
      <w:pPr>
        <w:ind w:left="1440" w:hanging="1440"/>
      </w:pPr>
      <w:rPr>
        <w:rFonts w:ascii="Arial Bold" w:hAnsi="Arial Bold" w:cs="Arial" w:hint="default"/>
        <w:color w:val="0000FF"/>
        <w:sz w:val="28"/>
      </w:rPr>
    </w:lvl>
    <w:lvl w:ilvl="8">
      <w:start w:val="1"/>
      <w:numFmt w:val="decimal"/>
      <w:lvlText w:val="%1.%2.%3.%4.%5.%6.%7.%8.%9"/>
      <w:lvlJc w:val="left"/>
      <w:pPr>
        <w:ind w:left="1800" w:hanging="1800"/>
      </w:pPr>
      <w:rPr>
        <w:rFonts w:ascii="Arial Bold" w:hAnsi="Arial Bold" w:cs="Arial" w:hint="default"/>
        <w:color w:val="0000FF"/>
        <w:sz w:val="28"/>
      </w:rPr>
    </w:lvl>
  </w:abstractNum>
  <w:abstractNum w:abstractNumId="41" w15:restartNumberingAfterBreak="0">
    <w:nsid w:val="4D6A26BD"/>
    <w:multiLevelType w:val="hybridMultilevel"/>
    <w:tmpl w:val="D37CD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7A0A72"/>
    <w:multiLevelType w:val="multilevel"/>
    <w:tmpl w:val="F7DA2E0E"/>
    <w:lvl w:ilvl="0">
      <w:start w:val="4"/>
      <w:numFmt w:val="decimal"/>
      <w:lvlText w:val="%1"/>
      <w:lvlJc w:val="left"/>
      <w:pPr>
        <w:ind w:left="405" w:hanging="405"/>
      </w:pPr>
      <w:rPr>
        <w:rFonts w:ascii="Arial Bold" w:hAnsi="Arial Bold" w:cs="Arial" w:hint="default"/>
        <w:color w:val="0000FF"/>
        <w:sz w:val="28"/>
      </w:rPr>
    </w:lvl>
    <w:lvl w:ilvl="1">
      <w:start w:val="1"/>
      <w:numFmt w:val="decimal"/>
      <w:lvlText w:val="%1.%2"/>
      <w:lvlJc w:val="left"/>
      <w:pPr>
        <w:ind w:left="405" w:hanging="405"/>
      </w:pPr>
      <w:rPr>
        <w:rFonts w:ascii="Arial Bold" w:hAnsi="Arial Bold" w:cs="Arial" w:hint="default"/>
        <w:color w:val="0000FF"/>
        <w:sz w:val="28"/>
      </w:rPr>
    </w:lvl>
    <w:lvl w:ilvl="2">
      <w:start w:val="1"/>
      <w:numFmt w:val="decimal"/>
      <w:lvlText w:val="%1.%2.%3"/>
      <w:lvlJc w:val="left"/>
      <w:pPr>
        <w:ind w:left="720" w:hanging="720"/>
      </w:pPr>
      <w:rPr>
        <w:rFonts w:ascii="Arial Bold" w:hAnsi="Arial Bold" w:cs="Arial" w:hint="default"/>
        <w:color w:val="0000FF"/>
        <w:sz w:val="28"/>
      </w:rPr>
    </w:lvl>
    <w:lvl w:ilvl="3">
      <w:start w:val="1"/>
      <w:numFmt w:val="decimal"/>
      <w:lvlText w:val="%1.%2.%3.%4"/>
      <w:lvlJc w:val="left"/>
      <w:pPr>
        <w:ind w:left="720" w:hanging="720"/>
      </w:pPr>
      <w:rPr>
        <w:rFonts w:ascii="Arial Bold" w:hAnsi="Arial Bold" w:cs="Arial" w:hint="default"/>
        <w:color w:val="0000FF"/>
        <w:sz w:val="28"/>
      </w:rPr>
    </w:lvl>
    <w:lvl w:ilvl="4">
      <w:start w:val="1"/>
      <w:numFmt w:val="decimal"/>
      <w:lvlText w:val="%1.%2.%3.%4.%5"/>
      <w:lvlJc w:val="left"/>
      <w:pPr>
        <w:ind w:left="1080" w:hanging="1080"/>
      </w:pPr>
      <w:rPr>
        <w:rFonts w:ascii="Arial Bold" w:hAnsi="Arial Bold" w:cs="Arial" w:hint="default"/>
        <w:color w:val="0000FF"/>
        <w:sz w:val="28"/>
      </w:rPr>
    </w:lvl>
    <w:lvl w:ilvl="5">
      <w:start w:val="1"/>
      <w:numFmt w:val="decimal"/>
      <w:lvlText w:val="%1.%2.%3.%4.%5.%6"/>
      <w:lvlJc w:val="left"/>
      <w:pPr>
        <w:ind w:left="1080" w:hanging="1080"/>
      </w:pPr>
      <w:rPr>
        <w:rFonts w:ascii="Arial Bold" w:hAnsi="Arial Bold" w:cs="Arial" w:hint="default"/>
        <w:color w:val="0000FF"/>
        <w:sz w:val="28"/>
      </w:rPr>
    </w:lvl>
    <w:lvl w:ilvl="6">
      <w:start w:val="1"/>
      <w:numFmt w:val="decimal"/>
      <w:lvlText w:val="%1.%2.%3.%4.%5.%6.%7"/>
      <w:lvlJc w:val="left"/>
      <w:pPr>
        <w:ind w:left="1440" w:hanging="1440"/>
      </w:pPr>
      <w:rPr>
        <w:rFonts w:ascii="Arial Bold" w:hAnsi="Arial Bold" w:cs="Arial" w:hint="default"/>
        <w:color w:val="0000FF"/>
        <w:sz w:val="28"/>
      </w:rPr>
    </w:lvl>
    <w:lvl w:ilvl="7">
      <w:start w:val="1"/>
      <w:numFmt w:val="decimal"/>
      <w:lvlText w:val="%1.%2.%3.%4.%5.%6.%7.%8"/>
      <w:lvlJc w:val="left"/>
      <w:pPr>
        <w:ind w:left="1440" w:hanging="1440"/>
      </w:pPr>
      <w:rPr>
        <w:rFonts w:ascii="Arial Bold" w:hAnsi="Arial Bold" w:cs="Arial" w:hint="default"/>
        <w:color w:val="0000FF"/>
        <w:sz w:val="28"/>
      </w:rPr>
    </w:lvl>
    <w:lvl w:ilvl="8">
      <w:start w:val="1"/>
      <w:numFmt w:val="decimal"/>
      <w:lvlText w:val="%1.%2.%3.%4.%5.%6.%7.%8.%9"/>
      <w:lvlJc w:val="left"/>
      <w:pPr>
        <w:ind w:left="1800" w:hanging="1800"/>
      </w:pPr>
      <w:rPr>
        <w:rFonts w:ascii="Arial Bold" w:hAnsi="Arial Bold" w:cs="Arial" w:hint="default"/>
        <w:color w:val="0000FF"/>
        <w:sz w:val="28"/>
      </w:rPr>
    </w:lvl>
  </w:abstractNum>
  <w:abstractNum w:abstractNumId="43" w15:restartNumberingAfterBreak="0">
    <w:nsid w:val="4E072A7E"/>
    <w:multiLevelType w:val="hybridMultilevel"/>
    <w:tmpl w:val="9B8A6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0201627"/>
    <w:multiLevelType w:val="hybridMultilevel"/>
    <w:tmpl w:val="38D46DE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3">
      <w:start w:val="1"/>
      <w:numFmt w:val="bullet"/>
      <w:lvlText w:val="o"/>
      <w:lvlJc w:val="left"/>
      <w:pPr>
        <w:ind w:left="4320" w:hanging="360"/>
      </w:pPr>
      <w:rPr>
        <w:rFonts w:ascii="Courier New" w:hAnsi="Courier New" w:cs="Courier New"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2636FB7"/>
    <w:multiLevelType w:val="multilevel"/>
    <w:tmpl w:val="280CB0B0"/>
    <w:lvl w:ilvl="0">
      <w:start w:val="8"/>
      <w:numFmt w:val="decimal"/>
      <w:lvlText w:val="%1"/>
      <w:lvlJc w:val="left"/>
      <w:pPr>
        <w:ind w:left="360" w:hanging="360"/>
      </w:pPr>
      <w:rPr>
        <w:rFonts w:ascii="Arial Bold" w:hAnsi="Arial Bold" w:cs="Arial" w:hint="default"/>
        <w:color w:val="0000FF"/>
      </w:rPr>
    </w:lvl>
    <w:lvl w:ilvl="1">
      <w:start w:val="1"/>
      <w:numFmt w:val="decimal"/>
      <w:lvlText w:val="%1.%2"/>
      <w:lvlJc w:val="left"/>
      <w:pPr>
        <w:ind w:left="360" w:hanging="360"/>
      </w:pPr>
      <w:rPr>
        <w:rFonts w:ascii="Arial Bold" w:hAnsi="Arial Bold" w:cs="Arial" w:hint="default"/>
        <w:color w:val="0000FF"/>
      </w:rPr>
    </w:lvl>
    <w:lvl w:ilvl="2">
      <w:start w:val="1"/>
      <w:numFmt w:val="decimal"/>
      <w:lvlText w:val="%1.%2.%3"/>
      <w:lvlJc w:val="left"/>
      <w:pPr>
        <w:ind w:left="720" w:hanging="720"/>
      </w:pPr>
      <w:rPr>
        <w:rFonts w:ascii="Arial Bold" w:hAnsi="Arial Bold" w:cs="Arial" w:hint="default"/>
        <w:color w:val="0000FF"/>
      </w:rPr>
    </w:lvl>
    <w:lvl w:ilvl="3">
      <w:start w:val="1"/>
      <w:numFmt w:val="decimal"/>
      <w:lvlText w:val="%1.%2.%3.%4"/>
      <w:lvlJc w:val="left"/>
      <w:pPr>
        <w:ind w:left="720" w:hanging="720"/>
      </w:pPr>
      <w:rPr>
        <w:rFonts w:ascii="Arial Bold" w:hAnsi="Arial Bold" w:cs="Arial" w:hint="default"/>
        <w:color w:val="0000FF"/>
      </w:rPr>
    </w:lvl>
    <w:lvl w:ilvl="4">
      <w:start w:val="1"/>
      <w:numFmt w:val="decimal"/>
      <w:lvlText w:val="%1.%2.%3.%4.%5"/>
      <w:lvlJc w:val="left"/>
      <w:pPr>
        <w:ind w:left="1080" w:hanging="1080"/>
      </w:pPr>
      <w:rPr>
        <w:rFonts w:ascii="Arial Bold" w:hAnsi="Arial Bold" w:cs="Arial" w:hint="default"/>
        <w:color w:val="0000FF"/>
      </w:rPr>
    </w:lvl>
    <w:lvl w:ilvl="5">
      <w:start w:val="1"/>
      <w:numFmt w:val="decimal"/>
      <w:lvlText w:val="%1.%2.%3.%4.%5.%6"/>
      <w:lvlJc w:val="left"/>
      <w:pPr>
        <w:ind w:left="1080" w:hanging="1080"/>
      </w:pPr>
      <w:rPr>
        <w:rFonts w:ascii="Arial Bold" w:hAnsi="Arial Bold" w:cs="Arial" w:hint="default"/>
        <w:color w:val="0000FF"/>
      </w:rPr>
    </w:lvl>
    <w:lvl w:ilvl="6">
      <w:start w:val="1"/>
      <w:numFmt w:val="decimal"/>
      <w:lvlText w:val="%1.%2.%3.%4.%5.%6.%7"/>
      <w:lvlJc w:val="left"/>
      <w:pPr>
        <w:ind w:left="1440" w:hanging="1440"/>
      </w:pPr>
      <w:rPr>
        <w:rFonts w:ascii="Arial Bold" w:hAnsi="Arial Bold" w:cs="Arial" w:hint="default"/>
        <w:color w:val="0000FF"/>
      </w:rPr>
    </w:lvl>
    <w:lvl w:ilvl="7">
      <w:start w:val="1"/>
      <w:numFmt w:val="decimal"/>
      <w:lvlText w:val="%1.%2.%3.%4.%5.%6.%7.%8"/>
      <w:lvlJc w:val="left"/>
      <w:pPr>
        <w:ind w:left="1440" w:hanging="1440"/>
      </w:pPr>
      <w:rPr>
        <w:rFonts w:ascii="Arial Bold" w:hAnsi="Arial Bold" w:cs="Arial" w:hint="default"/>
        <w:color w:val="0000FF"/>
      </w:rPr>
    </w:lvl>
    <w:lvl w:ilvl="8">
      <w:start w:val="1"/>
      <w:numFmt w:val="decimal"/>
      <w:lvlText w:val="%1.%2.%3.%4.%5.%6.%7.%8.%9"/>
      <w:lvlJc w:val="left"/>
      <w:pPr>
        <w:ind w:left="1800" w:hanging="1800"/>
      </w:pPr>
      <w:rPr>
        <w:rFonts w:ascii="Arial Bold" w:hAnsi="Arial Bold" w:cs="Arial" w:hint="default"/>
        <w:color w:val="0000FF"/>
      </w:rPr>
    </w:lvl>
  </w:abstractNum>
  <w:abstractNum w:abstractNumId="46" w15:restartNumberingAfterBreak="0">
    <w:nsid w:val="536D3124"/>
    <w:multiLevelType w:val="hybridMultilevel"/>
    <w:tmpl w:val="DC02D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4DF314F"/>
    <w:multiLevelType w:val="multilevel"/>
    <w:tmpl w:val="B8120532"/>
    <w:lvl w:ilvl="0">
      <w:start w:val="1"/>
      <w:numFmt w:val="decimal"/>
      <w:pStyle w:val="Tablesideheading"/>
      <w:lvlText w:val="%1"/>
      <w:lvlJc w:val="left"/>
      <w:pPr>
        <w:tabs>
          <w:tab w:val="num" w:pos="360"/>
        </w:tabs>
      </w:pPr>
      <w:rPr>
        <w:rFonts w:cs="Times New Roman" w:hint="default"/>
      </w:rPr>
    </w:lvl>
    <w:lvl w:ilvl="1">
      <w:start w:val="1"/>
      <w:numFmt w:val="decimal"/>
      <w:lvlText w:val="%1.%2."/>
      <w:lvlJc w:val="left"/>
      <w:pPr>
        <w:tabs>
          <w:tab w:val="num" w:pos="720"/>
        </w:tabs>
      </w:pPr>
      <w:rPr>
        <w:rFonts w:cs="Times New Roman" w:hint="default"/>
      </w:rPr>
    </w:lvl>
    <w:lvl w:ilvl="2">
      <w:start w:val="1"/>
      <w:numFmt w:val="decimal"/>
      <w:lvlText w:val="%1.%2.%3."/>
      <w:lvlJc w:val="left"/>
      <w:pPr>
        <w:tabs>
          <w:tab w:val="num" w:pos="1080"/>
        </w:tabs>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48" w15:restartNumberingAfterBreak="0">
    <w:nsid w:val="57A7669D"/>
    <w:multiLevelType w:val="hybridMultilevel"/>
    <w:tmpl w:val="C930F554"/>
    <w:lvl w:ilvl="0" w:tplc="9594FB28">
      <w:start w:val="1"/>
      <w:numFmt w:val="lowerRoman"/>
      <w:lvlText w:val="%1."/>
      <w:lvlJc w:val="left"/>
      <w:pPr>
        <w:ind w:left="5220" w:hanging="720"/>
      </w:pPr>
      <w:rPr>
        <w:rFonts w:hint="default"/>
      </w:rPr>
    </w:lvl>
    <w:lvl w:ilvl="1" w:tplc="04090019" w:tentative="1">
      <w:start w:val="1"/>
      <w:numFmt w:val="lowerLetter"/>
      <w:lvlText w:val="%2."/>
      <w:lvlJc w:val="left"/>
      <w:pPr>
        <w:ind w:left="5580" w:hanging="360"/>
      </w:pPr>
    </w:lvl>
    <w:lvl w:ilvl="2" w:tplc="0409001B" w:tentative="1">
      <w:start w:val="1"/>
      <w:numFmt w:val="lowerRoman"/>
      <w:lvlText w:val="%3."/>
      <w:lvlJc w:val="right"/>
      <w:pPr>
        <w:ind w:left="6300" w:hanging="180"/>
      </w:pPr>
    </w:lvl>
    <w:lvl w:ilvl="3" w:tplc="0409000F" w:tentative="1">
      <w:start w:val="1"/>
      <w:numFmt w:val="decimal"/>
      <w:lvlText w:val="%4."/>
      <w:lvlJc w:val="left"/>
      <w:pPr>
        <w:ind w:left="7020" w:hanging="360"/>
      </w:pPr>
    </w:lvl>
    <w:lvl w:ilvl="4" w:tplc="04090019" w:tentative="1">
      <w:start w:val="1"/>
      <w:numFmt w:val="lowerLetter"/>
      <w:lvlText w:val="%5."/>
      <w:lvlJc w:val="left"/>
      <w:pPr>
        <w:ind w:left="7740" w:hanging="360"/>
      </w:pPr>
    </w:lvl>
    <w:lvl w:ilvl="5" w:tplc="0409001B" w:tentative="1">
      <w:start w:val="1"/>
      <w:numFmt w:val="lowerRoman"/>
      <w:lvlText w:val="%6."/>
      <w:lvlJc w:val="right"/>
      <w:pPr>
        <w:ind w:left="8460" w:hanging="180"/>
      </w:pPr>
    </w:lvl>
    <w:lvl w:ilvl="6" w:tplc="0409000F" w:tentative="1">
      <w:start w:val="1"/>
      <w:numFmt w:val="decimal"/>
      <w:lvlText w:val="%7."/>
      <w:lvlJc w:val="left"/>
      <w:pPr>
        <w:ind w:left="9180" w:hanging="360"/>
      </w:pPr>
    </w:lvl>
    <w:lvl w:ilvl="7" w:tplc="04090019" w:tentative="1">
      <w:start w:val="1"/>
      <w:numFmt w:val="lowerLetter"/>
      <w:lvlText w:val="%8."/>
      <w:lvlJc w:val="left"/>
      <w:pPr>
        <w:ind w:left="9900" w:hanging="360"/>
      </w:pPr>
    </w:lvl>
    <w:lvl w:ilvl="8" w:tplc="0409001B" w:tentative="1">
      <w:start w:val="1"/>
      <w:numFmt w:val="lowerRoman"/>
      <w:lvlText w:val="%9."/>
      <w:lvlJc w:val="right"/>
      <w:pPr>
        <w:ind w:left="10620" w:hanging="180"/>
      </w:pPr>
    </w:lvl>
  </w:abstractNum>
  <w:abstractNum w:abstractNumId="49" w15:restartNumberingAfterBreak="0">
    <w:nsid w:val="599162BD"/>
    <w:multiLevelType w:val="hybridMultilevel"/>
    <w:tmpl w:val="367A5E6A"/>
    <w:lvl w:ilvl="0" w:tplc="C9CC1412">
      <w:start w:val="1"/>
      <w:numFmt w:val="bullet"/>
      <w:pStyle w:val="Tablebullet"/>
      <w:lvlText w:val=""/>
      <w:lvlJc w:val="left"/>
      <w:pPr>
        <w:tabs>
          <w:tab w:val="num" w:pos="360"/>
        </w:tabs>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5B2605C8"/>
    <w:multiLevelType w:val="multilevel"/>
    <w:tmpl w:val="D5D4A6FA"/>
    <w:lvl w:ilvl="0">
      <w:start w:val="5"/>
      <w:numFmt w:val="decimal"/>
      <w:lvlText w:val="%1"/>
      <w:lvlJc w:val="left"/>
      <w:pPr>
        <w:ind w:left="360" w:hanging="360"/>
      </w:pPr>
      <w:rPr>
        <w:rFonts w:ascii="Arial Bold" w:hAnsi="Arial Bold" w:cs="Arial" w:hint="default"/>
        <w:color w:val="0000FF"/>
      </w:rPr>
    </w:lvl>
    <w:lvl w:ilvl="1">
      <w:start w:val="1"/>
      <w:numFmt w:val="decimal"/>
      <w:lvlText w:val="%1.%2"/>
      <w:lvlJc w:val="left"/>
      <w:pPr>
        <w:ind w:left="360" w:hanging="360"/>
      </w:pPr>
      <w:rPr>
        <w:rFonts w:ascii="Arial Bold" w:hAnsi="Arial Bold" w:cs="Arial" w:hint="default"/>
        <w:color w:val="0000FF"/>
      </w:rPr>
    </w:lvl>
    <w:lvl w:ilvl="2">
      <w:start w:val="1"/>
      <w:numFmt w:val="decimal"/>
      <w:lvlText w:val="%1.%2.%3"/>
      <w:lvlJc w:val="left"/>
      <w:pPr>
        <w:ind w:left="720" w:hanging="720"/>
      </w:pPr>
      <w:rPr>
        <w:rFonts w:ascii="Arial Bold" w:hAnsi="Arial Bold" w:cs="Arial" w:hint="default"/>
        <w:color w:val="0000FF"/>
      </w:rPr>
    </w:lvl>
    <w:lvl w:ilvl="3">
      <w:start w:val="1"/>
      <w:numFmt w:val="decimal"/>
      <w:lvlText w:val="%1.%2.%3.%4"/>
      <w:lvlJc w:val="left"/>
      <w:pPr>
        <w:ind w:left="720" w:hanging="720"/>
      </w:pPr>
      <w:rPr>
        <w:rFonts w:ascii="Arial Bold" w:hAnsi="Arial Bold" w:cs="Arial" w:hint="default"/>
        <w:color w:val="0000FF"/>
      </w:rPr>
    </w:lvl>
    <w:lvl w:ilvl="4">
      <w:start w:val="1"/>
      <w:numFmt w:val="decimal"/>
      <w:lvlText w:val="%1.%2.%3.%4.%5"/>
      <w:lvlJc w:val="left"/>
      <w:pPr>
        <w:ind w:left="1080" w:hanging="1080"/>
      </w:pPr>
      <w:rPr>
        <w:rFonts w:ascii="Arial Bold" w:hAnsi="Arial Bold" w:cs="Arial" w:hint="default"/>
        <w:color w:val="0000FF"/>
      </w:rPr>
    </w:lvl>
    <w:lvl w:ilvl="5">
      <w:start w:val="1"/>
      <w:numFmt w:val="decimal"/>
      <w:lvlText w:val="%1.%2.%3.%4.%5.%6"/>
      <w:lvlJc w:val="left"/>
      <w:pPr>
        <w:ind w:left="1080" w:hanging="1080"/>
      </w:pPr>
      <w:rPr>
        <w:rFonts w:ascii="Arial Bold" w:hAnsi="Arial Bold" w:cs="Arial" w:hint="default"/>
        <w:color w:val="0000FF"/>
      </w:rPr>
    </w:lvl>
    <w:lvl w:ilvl="6">
      <w:start w:val="1"/>
      <w:numFmt w:val="decimal"/>
      <w:lvlText w:val="%1.%2.%3.%4.%5.%6.%7"/>
      <w:lvlJc w:val="left"/>
      <w:pPr>
        <w:ind w:left="1440" w:hanging="1440"/>
      </w:pPr>
      <w:rPr>
        <w:rFonts w:ascii="Arial Bold" w:hAnsi="Arial Bold" w:cs="Arial" w:hint="default"/>
        <w:color w:val="0000FF"/>
      </w:rPr>
    </w:lvl>
    <w:lvl w:ilvl="7">
      <w:start w:val="1"/>
      <w:numFmt w:val="decimal"/>
      <w:lvlText w:val="%1.%2.%3.%4.%5.%6.%7.%8"/>
      <w:lvlJc w:val="left"/>
      <w:pPr>
        <w:ind w:left="1440" w:hanging="1440"/>
      </w:pPr>
      <w:rPr>
        <w:rFonts w:ascii="Arial Bold" w:hAnsi="Arial Bold" w:cs="Arial" w:hint="default"/>
        <w:color w:val="0000FF"/>
      </w:rPr>
    </w:lvl>
    <w:lvl w:ilvl="8">
      <w:start w:val="1"/>
      <w:numFmt w:val="decimal"/>
      <w:lvlText w:val="%1.%2.%3.%4.%5.%6.%7.%8.%9"/>
      <w:lvlJc w:val="left"/>
      <w:pPr>
        <w:ind w:left="1800" w:hanging="1800"/>
      </w:pPr>
      <w:rPr>
        <w:rFonts w:ascii="Arial Bold" w:hAnsi="Arial Bold" w:cs="Arial" w:hint="default"/>
        <w:color w:val="0000FF"/>
      </w:rPr>
    </w:lvl>
  </w:abstractNum>
  <w:abstractNum w:abstractNumId="51" w15:restartNumberingAfterBreak="0">
    <w:nsid w:val="5B673A60"/>
    <w:multiLevelType w:val="hybridMultilevel"/>
    <w:tmpl w:val="6D967DD0"/>
    <w:lvl w:ilvl="0" w:tplc="C3D8E0FA">
      <w:start w:val="1"/>
      <w:numFmt w:val="lowerLetter"/>
      <w:lvlText w:val="%1."/>
      <w:lvlJc w:val="left"/>
      <w:pPr>
        <w:ind w:left="945" w:hanging="5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BD36604"/>
    <w:multiLevelType w:val="multilevel"/>
    <w:tmpl w:val="81C87D6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color w:val="auto"/>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5C3F1F11"/>
    <w:multiLevelType w:val="multilevel"/>
    <w:tmpl w:val="1598DFB4"/>
    <w:lvl w:ilvl="0">
      <w:start w:val="6"/>
      <w:numFmt w:val="decimal"/>
      <w:lvlText w:val="%1"/>
      <w:lvlJc w:val="left"/>
      <w:pPr>
        <w:ind w:left="360" w:hanging="360"/>
      </w:pPr>
      <w:rPr>
        <w:rFonts w:ascii="Arial Bold" w:hAnsi="Arial Bold" w:cs="Arial" w:hint="default"/>
        <w:color w:val="0000FF"/>
      </w:rPr>
    </w:lvl>
    <w:lvl w:ilvl="1">
      <w:start w:val="1"/>
      <w:numFmt w:val="decimal"/>
      <w:lvlText w:val="%1.%2"/>
      <w:lvlJc w:val="left"/>
      <w:pPr>
        <w:ind w:left="360" w:hanging="360"/>
      </w:pPr>
      <w:rPr>
        <w:rFonts w:ascii="Arial Bold" w:hAnsi="Arial Bold" w:cs="Arial" w:hint="default"/>
        <w:color w:val="0000FF"/>
      </w:rPr>
    </w:lvl>
    <w:lvl w:ilvl="2">
      <w:start w:val="1"/>
      <w:numFmt w:val="decimal"/>
      <w:lvlText w:val="%1.%2.%3"/>
      <w:lvlJc w:val="left"/>
      <w:pPr>
        <w:ind w:left="720" w:hanging="720"/>
      </w:pPr>
      <w:rPr>
        <w:rFonts w:ascii="Arial Bold" w:hAnsi="Arial Bold" w:cs="Arial" w:hint="default"/>
        <w:color w:val="0000FF"/>
      </w:rPr>
    </w:lvl>
    <w:lvl w:ilvl="3">
      <w:start w:val="1"/>
      <w:numFmt w:val="decimal"/>
      <w:lvlText w:val="%1.%2.%3.%4"/>
      <w:lvlJc w:val="left"/>
      <w:pPr>
        <w:ind w:left="720" w:hanging="720"/>
      </w:pPr>
      <w:rPr>
        <w:rFonts w:ascii="Arial Bold" w:hAnsi="Arial Bold" w:cs="Arial" w:hint="default"/>
        <w:color w:val="0000FF"/>
      </w:rPr>
    </w:lvl>
    <w:lvl w:ilvl="4">
      <w:start w:val="1"/>
      <w:numFmt w:val="decimal"/>
      <w:lvlText w:val="%1.%2.%3.%4.%5"/>
      <w:lvlJc w:val="left"/>
      <w:pPr>
        <w:ind w:left="1080" w:hanging="1080"/>
      </w:pPr>
      <w:rPr>
        <w:rFonts w:ascii="Arial Bold" w:hAnsi="Arial Bold" w:cs="Arial" w:hint="default"/>
        <w:color w:val="0000FF"/>
      </w:rPr>
    </w:lvl>
    <w:lvl w:ilvl="5">
      <w:start w:val="1"/>
      <w:numFmt w:val="decimal"/>
      <w:lvlText w:val="%1.%2.%3.%4.%5.%6"/>
      <w:lvlJc w:val="left"/>
      <w:pPr>
        <w:ind w:left="1080" w:hanging="1080"/>
      </w:pPr>
      <w:rPr>
        <w:rFonts w:ascii="Arial Bold" w:hAnsi="Arial Bold" w:cs="Arial" w:hint="default"/>
        <w:color w:val="0000FF"/>
      </w:rPr>
    </w:lvl>
    <w:lvl w:ilvl="6">
      <w:start w:val="1"/>
      <w:numFmt w:val="decimal"/>
      <w:lvlText w:val="%1.%2.%3.%4.%5.%6.%7"/>
      <w:lvlJc w:val="left"/>
      <w:pPr>
        <w:ind w:left="1440" w:hanging="1440"/>
      </w:pPr>
      <w:rPr>
        <w:rFonts w:ascii="Arial Bold" w:hAnsi="Arial Bold" w:cs="Arial" w:hint="default"/>
        <w:color w:val="0000FF"/>
      </w:rPr>
    </w:lvl>
    <w:lvl w:ilvl="7">
      <w:start w:val="1"/>
      <w:numFmt w:val="decimal"/>
      <w:lvlText w:val="%1.%2.%3.%4.%5.%6.%7.%8"/>
      <w:lvlJc w:val="left"/>
      <w:pPr>
        <w:ind w:left="1440" w:hanging="1440"/>
      </w:pPr>
      <w:rPr>
        <w:rFonts w:ascii="Arial Bold" w:hAnsi="Arial Bold" w:cs="Arial" w:hint="default"/>
        <w:color w:val="0000FF"/>
      </w:rPr>
    </w:lvl>
    <w:lvl w:ilvl="8">
      <w:start w:val="1"/>
      <w:numFmt w:val="decimal"/>
      <w:lvlText w:val="%1.%2.%3.%4.%5.%6.%7.%8.%9"/>
      <w:lvlJc w:val="left"/>
      <w:pPr>
        <w:ind w:left="1800" w:hanging="1800"/>
      </w:pPr>
      <w:rPr>
        <w:rFonts w:ascii="Arial Bold" w:hAnsi="Arial Bold" w:cs="Arial" w:hint="default"/>
        <w:color w:val="0000FF"/>
      </w:rPr>
    </w:lvl>
  </w:abstractNum>
  <w:abstractNum w:abstractNumId="54" w15:restartNumberingAfterBreak="0">
    <w:nsid w:val="5EF94923"/>
    <w:multiLevelType w:val="multilevel"/>
    <w:tmpl w:val="81C87D6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color w:val="auto"/>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5" w15:restartNumberingAfterBreak="0">
    <w:nsid w:val="5F510461"/>
    <w:multiLevelType w:val="multilevel"/>
    <w:tmpl w:val="DADE14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60392C0D"/>
    <w:multiLevelType w:val="hybridMultilevel"/>
    <w:tmpl w:val="674A1B7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3">
      <w:start w:val="1"/>
      <w:numFmt w:val="bullet"/>
      <w:lvlText w:val="o"/>
      <w:lvlJc w:val="left"/>
      <w:pPr>
        <w:ind w:left="4320" w:hanging="360"/>
      </w:pPr>
      <w:rPr>
        <w:rFonts w:ascii="Courier New" w:hAnsi="Courier New" w:cs="Courier New"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12C2CDD"/>
    <w:multiLevelType w:val="hybridMultilevel"/>
    <w:tmpl w:val="A216C8C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8" w15:restartNumberingAfterBreak="0">
    <w:nsid w:val="622A1DF2"/>
    <w:multiLevelType w:val="multilevel"/>
    <w:tmpl w:val="0770A2EA"/>
    <w:lvl w:ilvl="0">
      <w:start w:val="9"/>
      <w:numFmt w:val="decimal"/>
      <w:lvlText w:val="%1"/>
      <w:lvlJc w:val="left"/>
      <w:pPr>
        <w:ind w:left="360" w:hanging="360"/>
      </w:pPr>
      <w:rPr>
        <w:rFonts w:ascii="Arial Bold" w:hAnsi="Arial Bold" w:cs="Arial" w:hint="default"/>
        <w:color w:val="0000FF"/>
      </w:rPr>
    </w:lvl>
    <w:lvl w:ilvl="1">
      <w:start w:val="1"/>
      <w:numFmt w:val="decimal"/>
      <w:lvlText w:val="%1.%2"/>
      <w:lvlJc w:val="left"/>
      <w:pPr>
        <w:ind w:left="360" w:hanging="360"/>
      </w:pPr>
      <w:rPr>
        <w:rFonts w:ascii="Arial Bold" w:hAnsi="Arial Bold" w:cs="Arial" w:hint="default"/>
        <w:color w:val="0000FF"/>
      </w:rPr>
    </w:lvl>
    <w:lvl w:ilvl="2">
      <w:start w:val="1"/>
      <w:numFmt w:val="decimal"/>
      <w:lvlText w:val="%1.%2.%3"/>
      <w:lvlJc w:val="left"/>
      <w:pPr>
        <w:ind w:left="720" w:hanging="720"/>
      </w:pPr>
      <w:rPr>
        <w:rFonts w:ascii="Arial Bold" w:hAnsi="Arial Bold" w:cs="Arial" w:hint="default"/>
        <w:color w:val="0000FF"/>
      </w:rPr>
    </w:lvl>
    <w:lvl w:ilvl="3">
      <w:start w:val="1"/>
      <w:numFmt w:val="decimal"/>
      <w:lvlText w:val="%1.%2.%3.%4"/>
      <w:lvlJc w:val="left"/>
      <w:pPr>
        <w:ind w:left="720" w:hanging="720"/>
      </w:pPr>
      <w:rPr>
        <w:rFonts w:ascii="Arial Bold" w:hAnsi="Arial Bold" w:cs="Arial" w:hint="default"/>
        <w:color w:val="0000FF"/>
      </w:rPr>
    </w:lvl>
    <w:lvl w:ilvl="4">
      <w:start w:val="1"/>
      <w:numFmt w:val="decimal"/>
      <w:lvlText w:val="%1.%2.%3.%4.%5"/>
      <w:lvlJc w:val="left"/>
      <w:pPr>
        <w:ind w:left="1080" w:hanging="1080"/>
      </w:pPr>
      <w:rPr>
        <w:rFonts w:ascii="Arial Bold" w:hAnsi="Arial Bold" w:cs="Arial" w:hint="default"/>
        <w:color w:val="0000FF"/>
      </w:rPr>
    </w:lvl>
    <w:lvl w:ilvl="5">
      <w:start w:val="1"/>
      <w:numFmt w:val="decimal"/>
      <w:lvlText w:val="%1.%2.%3.%4.%5.%6"/>
      <w:lvlJc w:val="left"/>
      <w:pPr>
        <w:ind w:left="1080" w:hanging="1080"/>
      </w:pPr>
      <w:rPr>
        <w:rFonts w:ascii="Arial Bold" w:hAnsi="Arial Bold" w:cs="Arial" w:hint="default"/>
        <w:color w:val="0000FF"/>
      </w:rPr>
    </w:lvl>
    <w:lvl w:ilvl="6">
      <w:start w:val="1"/>
      <w:numFmt w:val="decimal"/>
      <w:lvlText w:val="%1.%2.%3.%4.%5.%6.%7"/>
      <w:lvlJc w:val="left"/>
      <w:pPr>
        <w:ind w:left="1440" w:hanging="1440"/>
      </w:pPr>
      <w:rPr>
        <w:rFonts w:ascii="Arial Bold" w:hAnsi="Arial Bold" w:cs="Arial" w:hint="default"/>
        <w:color w:val="0000FF"/>
      </w:rPr>
    </w:lvl>
    <w:lvl w:ilvl="7">
      <w:start w:val="1"/>
      <w:numFmt w:val="decimal"/>
      <w:lvlText w:val="%1.%2.%3.%4.%5.%6.%7.%8"/>
      <w:lvlJc w:val="left"/>
      <w:pPr>
        <w:ind w:left="1440" w:hanging="1440"/>
      </w:pPr>
      <w:rPr>
        <w:rFonts w:ascii="Arial Bold" w:hAnsi="Arial Bold" w:cs="Arial" w:hint="default"/>
        <w:color w:val="0000FF"/>
      </w:rPr>
    </w:lvl>
    <w:lvl w:ilvl="8">
      <w:start w:val="1"/>
      <w:numFmt w:val="decimal"/>
      <w:lvlText w:val="%1.%2.%3.%4.%5.%6.%7.%8.%9"/>
      <w:lvlJc w:val="left"/>
      <w:pPr>
        <w:ind w:left="1800" w:hanging="1800"/>
      </w:pPr>
      <w:rPr>
        <w:rFonts w:ascii="Arial Bold" w:hAnsi="Arial Bold" w:cs="Arial" w:hint="default"/>
        <w:color w:val="0000FF"/>
      </w:rPr>
    </w:lvl>
  </w:abstractNum>
  <w:abstractNum w:abstractNumId="59" w15:restartNumberingAfterBreak="0">
    <w:nsid w:val="69D01340"/>
    <w:multiLevelType w:val="hybridMultilevel"/>
    <w:tmpl w:val="3E7448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D1C200B"/>
    <w:multiLevelType w:val="hybridMultilevel"/>
    <w:tmpl w:val="BA803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10238B2"/>
    <w:multiLevelType w:val="multilevel"/>
    <w:tmpl w:val="A18CF300"/>
    <w:lvl w:ilvl="0">
      <w:start w:val="5"/>
      <w:numFmt w:val="decimal"/>
      <w:lvlText w:val="%1"/>
      <w:lvlJc w:val="left"/>
      <w:pPr>
        <w:ind w:left="360" w:hanging="360"/>
      </w:pPr>
      <w:rPr>
        <w:rFonts w:ascii="Arial Bold" w:hAnsi="Arial Bold" w:cs="Arial" w:hint="default"/>
        <w:color w:val="0000FF"/>
      </w:rPr>
    </w:lvl>
    <w:lvl w:ilvl="1">
      <w:start w:val="1"/>
      <w:numFmt w:val="decimal"/>
      <w:lvlText w:val="%1.%2"/>
      <w:lvlJc w:val="left"/>
      <w:pPr>
        <w:ind w:left="360" w:hanging="360"/>
      </w:pPr>
      <w:rPr>
        <w:rFonts w:ascii="Arial Bold" w:hAnsi="Arial Bold" w:cs="Arial" w:hint="default"/>
        <w:color w:val="0000FF"/>
      </w:rPr>
    </w:lvl>
    <w:lvl w:ilvl="2">
      <w:start w:val="1"/>
      <w:numFmt w:val="decimal"/>
      <w:lvlText w:val="%1.%2.%3"/>
      <w:lvlJc w:val="left"/>
      <w:pPr>
        <w:ind w:left="720" w:hanging="720"/>
      </w:pPr>
      <w:rPr>
        <w:rFonts w:ascii="Arial Bold" w:hAnsi="Arial Bold" w:cs="Arial" w:hint="default"/>
        <w:color w:val="0000FF"/>
      </w:rPr>
    </w:lvl>
    <w:lvl w:ilvl="3">
      <w:start w:val="1"/>
      <w:numFmt w:val="decimal"/>
      <w:lvlText w:val="%1.%2.%3.%4"/>
      <w:lvlJc w:val="left"/>
      <w:pPr>
        <w:ind w:left="720" w:hanging="720"/>
      </w:pPr>
      <w:rPr>
        <w:rFonts w:ascii="Arial Bold" w:hAnsi="Arial Bold" w:cs="Arial" w:hint="default"/>
        <w:color w:val="0000FF"/>
      </w:rPr>
    </w:lvl>
    <w:lvl w:ilvl="4">
      <w:start w:val="1"/>
      <w:numFmt w:val="decimal"/>
      <w:lvlText w:val="%1.%2.%3.%4.%5"/>
      <w:lvlJc w:val="left"/>
      <w:pPr>
        <w:ind w:left="1080" w:hanging="1080"/>
      </w:pPr>
      <w:rPr>
        <w:rFonts w:ascii="Arial Bold" w:hAnsi="Arial Bold" w:cs="Arial" w:hint="default"/>
        <w:color w:val="0000FF"/>
      </w:rPr>
    </w:lvl>
    <w:lvl w:ilvl="5">
      <w:start w:val="1"/>
      <w:numFmt w:val="decimal"/>
      <w:lvlText w:val="%1.%2.%3.%4.%5.%6"/>
      <w:lvlJc w:val="left"/>
      <w:pPr>
        <w:ind w:left="1080" w:hanging="1080"/>
      </w:pPr>
      <w:rPr>
        <w:rFonts w:ascii="Arial Bold" w:hAnsi="Arial Bold" w:cs="Arial" w:hint="default"/>
        <w:color w:val="0000FF"/>
      </w:rPr>
    </w:lvl>
    <w:lvl w:ilvl="6">
      <w:start w:val="1"/>
      <w:numFmt w:val="decimal"/>
      <w:lvlText w:val="%1.%2.%3.%4.%5.%6.%7"/>
      <w:lvlJc w:val="left"/>
      <w:pPr>
        <w:ind w:left="1440" w:hanging="1440"/>
      </w:pPr>
      <w:rPr>
        <w:rFonts w:ascii="Arial Bold" w:hAnsi="Arial Bold" w:cs="Arial" w:hint="default"/>
        <w:color w:val="0000FF"/>
      </w:rPr>
    </w:lvl>
    <w:lvl w:ilvl="7">
      <w:start w:val="1"/>
      <w:numFmt w:val="decimal"/>
      <w:lvlText w:val="%1.%2.%3.%4.%5.%6.%7.%8"/>
      <w:lvlJc w:val="left"/>
      <w:pPr>
        <w:ind w:left="1440" w:hanging="1440"/>
      </w:pPr>
      <w:rPr>
        <w:rFonts w:ascii="Arial Bold" w:hAnsi="Arial Bold" w:cs="Arial" w:hint="default"/>
        <w:color w:val="0000FF"/>
      </w:rPr>
    </w:lvl>
    <w:lvl w:ilvl="8">
      <w:start w:val="1"/>
      <w:numFmt w:val="decimal"/>
      <w:lvlText w:val="%1.%2.%3.%4.%5.%6.%7.%8.%9"/>
      <w:lvlJc w:val="left"/>
      <w:pPr>
        <w:ind w:left="1800" w:hanging="1800"/>
      </w:pPr>
      <w:rPr>
        <w:rFonts w:ascii="Arial Bold" w:hAnsi="Arial Bold" w:cs="Arial" w:hint="default"/>
        <w:color w:val="0000FF"/>
      </w:rPr>
    </w:lvl>
  </w:abstractNum>
  <w:abstractNum w:abstractNumId="62" w15:restartNumberingAfterBreak="0">
    <w:nsid w:val="718A7FE6"/>
    <w:multiLevelType w:val="hybridMultilevel"/>
    <w:tmpl w:val="13FE74A0"/>
    <w:lvl w:ilvl="0" w:tplc="476C9204">
      <w:start w:val="1"/>
      <w:numFmt w:val="lowerLetter"/>
      <w:lvlText w:val="%1."/>
      <w:lvlJc w:val="left"/>
      <w:pPr>
        <w:ind w:left="945" w:hanging="5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2AC0D65"/>
    <w:multiLevelType w:val="hybridMultilevel"/>
    <w:tmpl w:val="C1B2863E"/>
    <w:lvl w:ilvl="0" w:tplc="BAAAA912">
      <w:start w:val="1"/>
      <w:numFmt w:val="lowerRoman"/>
      <w:lvlText w:val="%1."/>
      <w:lvlJc w:val="left"/>
      <w:pPr>
        <w:ind w:left="5220" w:hanging="720"/>
      </w:pPr>
      <w:rPr>
        <w:rFonts w:hint="default"/>
      </w:rPr>
    </w:lvl>
    <w:lvl w:ilvl="1" w:tplc="04090019" w:tentative="1">
      <w:start w:val="1"/>
      <w:numFmt w:val="lowerLetter"/>
      <w:lvlText w:val="%2."/>
      <w:lvlJc w:val="left"/>
      <w:pPr>
        <w:ind w:left="5580" w:hanging="360"/>
      </w:pPr>
    </w:lvl>
    <w:lvl w:ilvl="2" w:tplc="0409001B" w:tentative="1">
      <w:start w:val="1"/>
      <w:numFmt w:val="lowerRoman"/>
      <w:lvlText w:val="%3."/>
      <w:lvlJc w:val="right"/>
      <w:pPr>
        <w:ind w:left="6300" w:hanging="180"/>
      </w:pPr>
    </w:lvl>
    <w:lvl w:ilvl="3" w:tplc="0409000F" w:tentative="1">
      <w:start w:val="1"/>
      <w:numFmt w:val="decimal"/>
      <w:lvlText w:val="%4."/>
      <w:lvlJc w:val="left"/>
      <w:pPr>
        <w:ind w:left="7020" w:hanging="360"/>
      </w:pPr>
    </w:lvl>
    <w:lvl w:ilvl="4" w:tplc="04090019" w:tentative="1">
      <w:start w:val="1"/>
      <w:numFmt w:val="lowerLetter"/>
      <w:lvlText w:val="%5."/>
      <w:lvlJc w:val="left"/>
      <w:pPr>
        <w:ind w:left="7740" w:hanging="360"/>
      </w:pPr>
    </w:lvl>
    <w:lvl w:ilvl="5" w:tplc="0409001B" w:tentative="1">
      <w:start w:val="1"/>
      <w:numFmt w:val="lowerRoman"/>
      <w:lvlText w:val="%6."/>
      <w:lvlJc w:val="right"/>
      <w:pPr>
        <w:ind w:left="8460" w:hanging="180"/>
      </w:pPr>
    </w:lvl>
    <w:lvl w:ilvl="6" w:tplc="0409000F" w:tentative="1">
      <w:start w:val="1"/>
      <w:numFmt w:val="decimal"/>
      <w:lvlText w:val="%7."/>
      <w:lvlJc w:val="left"/>
      <w:pPr>
        <w:ind w:left="9180" w:hanging="360"/>
      </w:pPr>
    </w:lvl>
    <w:lvl w:ilvl="7" w:tplc="04090019" w:tentative="1">
      <w:start w:val="1"/>
      <w:numFmt w:val="lowerLetter"/>
      <w:lvlText w:val="%8."/>
      <w:lvlJc w:val="left"/>
      <w:pPr>
        <w:ind w:left="9900" w:hanging="360"/>
      </w:pPr>
    </w:lvl>
    <w:lvl w:ilvl="8" w:tplc="0409001B" w:tentative="1">
      <w:start w:val="1"/>
      <w:numFmt w:val="lowerRoman"/>
      <w:lvlText w:val="%9."/>
      <w:lvlJc w:val="right"/>
      <w:pPr>
        <w:ind w:left="10620" w:hanging="180"/>
      </w:pPr>
    </w:lvl>
  </w:abstractNum>
  <w:abstractNum w:abstractNumId="64" w15:restartNumberingAfterBreak="0">
    <w:nsid w:val="733A5138"/>
    <w:multiLevelType w:val="hybridMultilevel"/>
    <w:tmpl w:val="20BC514E"/>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3484F9D"/>
    <w:multiLevelType w:val="hybridMultilevel"/>
    <w:tmpl w:val="00A662D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734F6780"/>
    <w:multiLevelType w:val="multilevel"/>
    <w:tmpl w:val="D8C24D4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7" w15:restartNumberingAfterBreak="0">
    <w:nsid w:val="737517F7"/>
    <w:multiLevelType w:val="hybridMultilevel"/>
    <w:tmpl w:val="7A86E810"/>
    <w:lvl w:ilvl="0" w:tplc="88080C8C">
      <w:start w:val="1"/>
      <w:numFmt w:val="decimal"/>
      <w:pStyle w:val="ListBullet2"/>
      <w:lvlText w:val="%1."/>
      <w:lvlJc w:val="left"/>
      <w:pPr>
        <w:tabs>
          <w:tab w:val="num" w:pos="720"/>
        </w:tabs>
        <w:ind w:left="720" w:hanging="360"/>
      </w:pPr>
      <w:rPr>
        <w:rFonts w:cs="Times New Roman"/>
      </w:rPr>
    </w:lvl>
    <w:lvl w:ilvl="1" w:tplc="95A8B2B0" w:tentative="1">
      <w:start w:val="1"/>
      <w:numFmt w:val="lowerLetter"/>
      <w:lvlText w:val="%2."/>
      <w:lvlJc w:val="left"/>
      <w:pPr>
        <w:tabs>
          <w:tab w:val="num" w:pos="1440"/>
        </w:tabs>
        <w:ind w:left="1440" w:hanging="360"/>
      </w:pPr>
      <w:rPr>
        <w:rFonts w:cs="Times New Roman"/>
      </w:rPr>
    </w:lvl>
    <w:lvl w:ilvl="2" w:tplc="98DA7232" w:tentative="1">
      <w:start w:val="1"/>
      <w:numFmt w:val="lowerRoman"/>
      <w:lvlText w:val="%3."/>
      <w:lvlJc w:val="right"/>
      <w:pPr>
        <w:tabs>
          <w:tab w:val="num" w:pos="2160"/>
        </w:tabs>
        <w:ind w:left="2160" w:hanging="180"/>
      </w:pPr>
      <w:rPr>
        <w:rFonts w:cs="Times New Roman"/>
      </w:rPr>
    </w:lvl>
    <w:lvl w:ilvl="3" w:tplc="61427DD2" w:tentative="1">
      <w:start w:val="1"/>
      <w:numFmt w:val="decimal"/>
      <w:lvlText w:val="%4."/>
      <w:lvlJc w:val="left"/>
      <w:pPr>
        <w:tabs>
          <w:tab w:val="num" w:pos="2880"/>
        </w:tabs>
        <w:ind w:left="2880" w:hanging="360"/>
      </w:pPr>
      <w:rPr>
        <w:rFonts w:cs="Times New Roman"/>
      </w:rPr>
    </w:lvl>
    <w:lvl w:ilvl="4" w:tplc="871E175A" w:tentative="1">
      <w:start w:val="1"/>
      <w:numFmt w:val="lowerLetter"/>
      <w:lvlText w:val="%5."/>
      <w:lvlJc w:val="left"/>
      <w:pPr>
        <w:tabs>
          <w:tab w:val="num" w:pos="3600"/>
        </w:tabs>
        <w:ind w:left="3600" w:hanging="360"/>
      </w:pPr>
      <w:rPr>
        <w:rFonts w:cs="Times New Roman"/>
      </w:rPr>
    </w:lvl>
    <w:lvl w:ilvl="5" w:tplc="5F686F5C" w:tentative="1">
      <w:start w:val="1"/>
      <w:numFmt w:val="lowerRoman"/>
      <w:lvlText w:val="%6."/>
      <w:lvlJc w:val="right"/>
      <w:pPr>
        <w:tabs>
          <w:tab w:val="num" w:pos="4320"/>
        </w:tabs>
        <w:ind w:left="4320" w:hanging="180"/>
      </w:pPr>
      <w:rPr>
        <w:rFonts w:cs="Times New Roman"/>
      </w:rPr>
    </w:lvl>
    <w:lvl w:ilvl="6" w:tplc="8CD67758" w:tentative="1">
      <w:start w:val="1"/>
      <w:numFmt w:val="decimal"/>
      <w:lvlText w:val="%7."/>
      <w:lvlJc w:val="left"/>
      <w:pPr>
        <w:tabs>
          <w:tab w:val="num" w:pos="5040"/>
        </w:tabs>
        <w:ind w:left="5040" w:hanging="360"/>
      </w:pPr>
      <w:rPr>
        <w:rFonts w:cs="Times New Roman"/>
      </w:rPr>
    </w:lvl>
    <w:lvl w:ilvl="7" w:tplc="034CD466" w:tentative="1">
      <w:start w:val="1"/>
      <w:numFmt w:val="lowerLetter"/>
      <w:lvlText w:val="%8."/>
      <w:lvlJc w:val="left"/>
      <w:pPr>
        <w:tabs>
          <w:tab w:val="num" w:pos="5760"/>
        </w:tabs>
        <w:ind w:left="5760" w:hanging="360"/>
      </w:pPr>
      <w:rPr>
        <w:rFonts w:cs="Times New Roman"/>
      </w:rPr>
    </w:lvl>
    <w:lvl w:ilvl="8" w:tplc="CF8CEDDE" w:tentative="1">
      <w:start w:val="1"/>
      <w:numFmt w:val="lowerRoman"/>
      <w:lvlText w:val="%9."/>
      <w:lvlJc w:val="right"/>
      <w:pPr>
        <w:tabs>
          <w:tab w:val="num" w:pos="6480"/>
        </w:tabs>
        <w:ind w:left="6480" w:hanging="180"/>
      </w:pPr>
      <w:rPr>
        <w:rFonts w:cs="Times New Roman"/>
      </w:rPr>
    </w:lvl>
  </w:abstractNum>
  <w:abstractNum w:abstractNumId="68" w15:restartNumberingAfterBreak="0">
    <w:nsid w:val="74F24972"/>
    <w:multiLevelType w:val="hybridMultilevel"/>
    <w:tmpl w:val="9EA003FE"/>
    <w:lvl w:ilvl="0" w:tplc="3E92E1EA">
      <w:start w:val="1"/>
      <w:numFmt w:val="bullet"/>
      <w:pStyle w:val="BulletTNR"/>
      <w:lvlText w:val=""/>
      <w:lvlJc w:val="left"/>
      <w:pPr>
        <w:tabs>
          <w:tab w:val="num" w:pos="1368"/>
        </w:tabs>
        <w:ind w:left="1368" w:hanging="360"/>
      </w:pPr>
      <w:rPr>
        <w:rFonts w:ascii="Symbol" w:hAnsi="Symbol" w:hint="default"/>
      </w:rPr>
    </w:lvl>
    <w:lvl w:ilvl="1" w:tplc="04090019">
      <w:start w:val="1"/>
      <w:numFmt w:val="bullet"/>
      <w:lvlText w:val="o"/>
      <w:lvlJc w:val="left"/>
      <w:pPr>
        <w:tabs>
          <w:tab w:val="num" w:pos="2088"/>
        </w:tabs>
        <w:ind w:left="2088" w:hanging="360"/>
      </w:pPr>
      <w:rPr>
        <w:rFonts w:ascii="Courier New" w:hAnsi="Courier New" w:hint="default"/>
      </w:rPr>
    </w:lvl>
    <w:lvl w:ilvl="2" w:tplc="0409001B" w:tentative="1">
      <w:start w:val="1"/>
      <w:numFmt w:val="bullet"/>
      <w:lvlText w:val=""/>
      <w:lvlJc w:val="left"/>
      <w:pPr>
        <w:tabs>
          <w:tab w:val="num" w:pos="2808"/>
        </w:tabs>
        <w:ind w:left="2808" w:hanging="360"/>
      </w:pPr>
      <w:rPr>
        <w:rFonts w:ascii="Wingdings" w:hAnsi="Wingdings" w:hint="default"/>
      </w:rPr>
    </w:lvl>
    <w:lvl w:ilvl="3" w:tplc="0409000F" w:tentative="1">
      <w:start w:val="1"/>
      <w:numFmt w:val="bullet"/>
      <w:lvlText w:val=""/>
      <w:lvlJc w:val="left"/>
      <w:pPr>
        <w:tabs>
          <w:tab w:val="num" w:pos="3528"/>
        </w:tabs>
        <w:ind w:left="3528" w:hanging="360"/>
      </w:pPr>
      <w:rPr>
        <w:rFonts w:ascii="Symbol" w:hAnsi="Symbol" w:hint="default"/>
      </w:rPr>
    </w:lvl>
    <w:lvl w:ilvl="4" w:tplc="04090019" w:tentative="1">
      <w:start w:val="1"/>
      <w:numFmt w:val="bullet"/>
      <w:lvlText w:val="o"/>
      <w:lvlJc w:val="left"/>
      <w:pPr>
        <w:tabs>
          <w:tab w:val="num" w:pos="4248"/>
        </w:tabs>
        <w:ind w:left="4248" w:hanging="360"/>
      </w:pPr>
      <w:rPr>
        <w:rFonts w:ascii="Courier New" w:hAnsi="Courier New" w:hint="default"/>
      </w:rPr>
    </w:lvl>
    <w:lvl w:ilvl="5" w:tplc="0409001B" w:tentative="1">
      <w:start w:val="1"/>
      <w:numFmt w:val="bullet"/>
      <w:lvlText w:val=""/>
      <w:lvlJc w:val="left"/>
      <w:pPr>
        <w:tabs>
          <w:tab w:val="num" w:pos="4968"/>
        </w:tabs>
        <w:ind w:left="4968" w:hanging="360"/>
      </w:pPr>
      <w:rPr>
        <w:rFonts w:ascii="Wingdings" w:hAnsi="Wingdings" w:hint="default"/>
      </w:rPr>
    </w:lvl>
    <w:lvl w:ilvl="6" w:tplc="0409000F" w:tentative="1">
      <w:start w:val="1"/>
      <w:numFmt w:val="bullet"/>
      <w:lvlText w:val=""/>
      <w:lvlJc w:val="left"/>
      <w:pPr>
        <w:tabs>
          <w:tab w:val="num" w:pos="5688"/>
        </w:tabs>
        <w:ind w:left="5688" w:hanging="360"/>
      </w:pPr>
      <w:rPr>
        <w:rFonts w:ascii="Symbol" w:hAnsi="Symbol" w:hint="default"/>
      </w:rPr>
    </w:lvl>
    <w:lvl w:ilvl="7" w:tplc="04090019" w:tentative="1">
      <w:start w:val="1"/>
      <w:numFmt w:val="bullet"/>
      <w:lvlText w:val="o"/>
      <w:lvlJc w:val="left"/>
      <w:pPr>
        <w:tabs>
          <w:tab w:val="num" w:pos="6408"/>
        </w:tabs>
        <w:ind w:left="6408" w:hanging="360"/>
      </w:pPr>
      <w:rPr>
        <w:rFonts w:ascii="Courier New" w:hAnsi="Courier New" w:hint="default"/>
      </w:rPr>
    </w:lvl>
    <w:lvl w:ilvl="8" w:tplc="0409001B" w:tentative="1">
      <w:start w:val="1"/>
      <w:numFmt w:val="bullet"/>
      <w:lvlText w:val=""/>
      <w:lvlJc w:val="left"/>
      <w:pPr>
        <w:tabs>
          <w:tab w:val="num" w:pos="7128"/>
        </w:tabs>
        <w:ind w:left="7128" w:hanging="360"/>
      </w:pPr>
      <w:rPr>
        <w:rFonts w:ascii="Wingdings" w:hAnsi="Wingdings" w:hint="default"/>
      </w:rPr>
    </w:lvl>
  </w:abstractNum>
  <w:abstractNum w:abstractNumId="69" w15:restartNumberingAfterBreak="0">
    <w:nsid w:val="798A7767"/>
    <w:multiLevelType w:val="hybridMultilevel"/>
    <w:tmpl w:val="F76E0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D42245C"/>
    <w:multiLevelType w:val="multilevel"/>
    <w:tmpl w:val="FB6621F0"/>
    <w:lvl w:ilvl="0">
      <w:start w:val="6"/>
      <w:numFmt w:val="decimal"/>
      <w:lvlText w:val="%1"/>
      <w:lvlJc w:val="left"/>
      <w:pPr>
        <w:ind w:left="360" w:hanging="360"/>
      </w:pPr>
      <w:rPr>
        <w:rFonts w:ascii="Arial Bold" w:hAnsi="Arial Bold" w:cs="Arial" w:hint="default"/>
        <w:color w:val="0000FF"/>
      </w:rPr>
    </w:lvl>
    <w:lvl w:ilvl="1">
      <w:start w:val="2"/>
      <w:numFmt w:val="decimal"/>
      <w:lvlText w:val="%1.%2"/>
      <w:lvlJc w:val="left"/>
      <w:pPr>
        <w:ind w:left="360" w:hanging="360"/>
      </w:pPr>
      <w:rPr>
        <w:rFonts w:ascii="Arial Bold" w:hAnsi="Arial Bold" w:cs="Arial" w:hint="default"/>
        <w:color w:val="0000FF"/>
      </w:rPr>
    </w:lvl>
    <w:lvl w:ilvl="2">
      <w:start w:val="1"/>
      <w:numFmt w:val="decimal"/>
      <w:lvlText w:val="%1.%2.%3"/>
      <w:lvlJc w:val="left"/>
      <w:pPr>
        <w:ind w:left="720" w:hanging="720"/>
      </w:pPr>
      <w:rPr>
        <w:rFonts w:ascii="Arial Bold" w:hAnsi="Arial Bold" w:cs="Arial" w:hint="default"/>
        <w:color w:val="0000FF"/>
      </w:rPr>
    </w:lvl>
    <w:lvl w:ilvl="3">
      <w:start w:val="1"/>
      <w:numFmt w:val="decimal"/>
      <w:lvlText w:val="%1.%2.%3.%4"/>
      <w:lvlJc w:val="left"/>
      <w:pPr>
        <w:ind w:left="720" w:hanging="720"/>
      </w:pPr>
      <w:rPr>
        <w:rFonts w:ascii="Arial Bold" w:hAnsi="Arial Bold" w:cs="Arial" w:hint="default"/>
        <w:color w:val="0000FF"/>
      </w:rPr>
    </w:lvl>
    <w:lvl w:ilvl="4">
      <w:start w:val="1"/>
      <w:numFmt w:val="decimal"/>
      <w:lvlText w:val="%1.%2.%3.%4.%5"/>
      <w:lvlJc w:val="left"/>
      <w:pPr>
        <w:ind w:left="1080" w:hanging="1080"/>
      </w:pPr>
      <w:rPr>
        <w:rFonts w:ascii="Arial Bold" w:hAnsi="Arial Bold" w:cs="Arial" w:hint="default"/>
        <w:color w:val="0000FF"/>
      </w:rPr>
    </w:lvl>
    <w:lvl w:ilvl="5">
      <w:start w:val="1"/>
      <w:numFmt w:val="decimal"/>
      <w:lvlText w:val="%1.%2.%3.%4.%5.%6"/>
      <w:lvlJc w:val="left"/>
      <w:pPr>
        <w:ind w:left="1080" w:hanging="1080"/>
      </w:pPr>
      <w:rPr>
        <w:rFonts w:ascii="Arial Bold" w:hAnsi="Arial Bold" w:cs="Arial" w:hint="default"/>
        <w:color w:val="0000FF"/>
      </w:rPr>
    </w:lvl>
    <w:lvl w:ilvl="6">
      <w:start w:val="1"/>
      <w:numFmt w:val="decimal"/>
      <w:lvlText w:val="%1.%2.%3.%4.%5.%6.%7"/>
      <w:lvlJc w:val="left"/>
      <w:pPr>
        <w:ind w:left="1440" w:hanging="1440"/>
      </w:pPr>
      <w:rPr>
        <w:rFonts w:ascii="Arial Bold" w:hAnsi="Arial Bold" w:cs="Arial" w:hint="default"/>
        <w:color w:val="0000FF"/>
      </w:rPr>
    </w:lvl>
    <w:lvl w:ilvl="7">
      <w:start w:val="1"/>
      <w:numFmt w:val="decimal"/>
      <w:lvlText w:val="%1.%2.%3.%4.%5.%6.%7.%8"/>
      <w:lvlJc w:val="left"/>
      <w:pPr>
        <w:ind w:left="1440" w:hanging="1440"/>
      </w:pPr>
      <w:rPr>
        <w:rFonts w:ascii="Arial Bold" w:hAnsi="Arial Bold" w:cs="Arial" w:hint="default"/>
        <w:color w:val="0000FF"/>
      </w:rPr>
    </w:lvl>
    <w:lvl w:ilvl="8">
      <w:start w:val="1"/>
      <w:numFmt w:val="decimal"/>
      <w:lvlText w:val="%1.%2.%3.%4.%5.%6.%7.%8.%9"/>
      <w:lvlJc w:val="left"/>
      <w:pPr>
        <w:ind w:left="1800" w:hanging="1800"/>
      </w:pPr>
      <w:rPr>
        <w:rFonts w:ascii="Arial Bold" w:hAnsi="Arial Bold" w:cs="Arial" w:hint="default"/>
        <w:color w:val="0000FF"/>
      </w:rPr>
    </w:lvl>
  </w:abstractNum>
  <w:abstractNum w:abstractNumId="71" w15:restartNumberingAfterBreak="0">
    <w:nsid w:val="7E0E2CAC"/>
    <w:multiLevelType w:val="hybridMultilevel"/>
    <w:tmpl w:val="DCE24554"/>
    <w:lvl w:ilvl="0" w:tplc="DC2AEEF2">
      <w:start w:val="1"/>
      <w:numFmt w:val="bullet"/>
      <w:pStyle w:val="TableBulletRd"/>
      <w:lvlText w:val=""/>
      <w:lvlJc w:val="left"/>
      <w:pPr>
        <w:tabs>
          <w:tab w:val="num" w:pos="1656"/>
        </w:tabs>
        <w:ind w:left="1656"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72" w15:restartNumberingAfterBreak="0">
    <w:nsid w:val="7E2E7561"/>
    <w:multiLevelType w:val="hybridMultilevel"/>
    <w:tmpl w:val="C2442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E9F654C"/>
    <w:multiLevelType w:val="hybridMultilevel"/>
    <w:tmpl w:val="8CBED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F0668EA"/>
    <w:multiLevelType w:val="multilevel"/>
    <w:tmpl w:val="70944342"/>
    <w:lvl w:ilvl="0">
      <w:start w:val="7"/>
      <w:numFmt w:val="decimal"/>
      <w:lvlText w:val="%1"/>
      <w:lvlJc w:val="left"/>
      <w:pPr>
        <w:ind w:left="360" w:hanging="360"/>
      </w:pPr>
      <w:rPr>
        <w:rFonts w:ascii="Arial Bold" w:hAnsi="Arial Bold" w:cs="Arial" w:hint="default"/>
        <w:color w:val="0000FF"/>
      </w:rPr>
    </w:lvl>
    <w:lvl w:ilvl="1">
      <w:start w:val="1"/>
      <w:numFmt w:val="decimal"/>
      <w:lvlText w:val="%1.%2"/>
      <w:lvlJc w:val="left"/>
      <w:pPr>
        <w:ind w:left="360" w:hanging="360"/>
      </w:pPr>
      <w:rPr>
        <w:rFonts w:ascii="Arial Bold" w:hAnsi="Arial Bold" w:cs="Arial" w:hint="default"/>
        <w:color w:val="0000FF"/>
      </w:rPr>
    </w:lvl>
    <w:lvl w:ilvl="2">
      <w:start w:val="1"/>
      <w:numFmt w:val="decimal"/>
      <w:lvlText w:val="%1.%2.%3"/>
      <w:lvlJc w:val="left"/>
      <w:pPr>
        <w:ind w:left="720" w:hanging="720"/>
      </w:pPr>
      <w:rPr>
        <w:rFonts w:ascii="Arial Bold" w:hAnsi="Arial Bold" w:cs="Arial" w:hint="default"/>
        <w:color w:val="0000FF"/>
      </w:rPr>
    </w:lvl>
    <w:lvl w:ilvl="3">
      <w:start w:val="1"/>
      <w:numFmt w:val="decimal"/>
      <w:lvlText w:val="%1.%2.%3.%4"/>
      <w:lvlJc w:val="left"/>
      <w:pPr>
        <w:ind w:left="720" w:hanging="720"/>
      </w:pPr>
      <w:rPr>
        <w:rFonts w:ascii="Arial Bold" w:hAnsi="Arial Bold" w:cs="Arial" w:hint="default"/>
        <w:color w:val="0000FF"/>
      </w:rPr>
    </w:lvl>
    <w:lvl w:ilvl="4">
      <w:start w:val="1"/>
      <w:numFmt w:val="decimal"/>
      <w:lvlText w:val="%1.%2.%3.%4.%5"/>
      <w:lvlJc w:val="left"/>
      <w:pPr>
        <w:ind w:left="1080" w:hanging="1080"/>
      </w:pPr>
      <w:rPr>
        <w:rFonts w:ascii="Arial Bold" w:hAnsi="Arial Bold" w:cs="Arial" w:hint="default"/>
        <w:color w:val="0000FF"/>
      </w:rPr>
    </w:lvl>
    <w:lvl w:ilvl="5">
      <w:start w:val="1"/>
      <w:numFmt w:val="decimal"/>
      <w:lvlText w:val="%1.%2.%3.%4.%5.%6"/>
      <w:lvlJc w:val="left"/>
      <w:pPr>
        <w:ind w:left="1080" w:hanging="1080"/>
      </w:pPr>
      <w:rPr>
        <w:rFonts w:ascii="Arial Bold" w:hAnsi="Arial Bold" w:cs="Arial" w:hint="default"/>
        <w:color w:val="0000FF"/>
      </w:rPr>
    </w:lvl>
    <w:lvl w:ilvl="6">
      <w:start w:val="1"/>
      <w:numFmt w:val="decimal"/>
      <w:lvlText w:val="%1.%2.%3.%4.%5.%6.%7"/>
      <w:lvlJc w:val="left"/>
      <w:pPr>
        <w:ind w:left="1440" w:hanging="1440"/>
      </w:pPr>
      <w:rPr>
        <w:rFonts w:ascii="Arial Bold" w:hAnsi="Arial Bold" w:cs="Arial" w:hint="default"/>
        <w:color w:val="0000FF"/>
      </w:rPr>
    </w:lvl>
    <w:lvl w:ilvl="7">
      <w:start w:val="1"/>
      <w:numFmt w:val="decimal"/>
      <w:lvlText w:val="%1.%2.%3.%4.%5.%6.%7.%8"/>
      <w:lvlJc w:val="left"/>
      <w:pPr>
        <w:ind w:left="1440" w:hanging="1440"/>
      </w:pPr>
      <w:rPr>
        <w:rFonts w:ascii="Arial Bold" w:hAnsi="Arial Bold" w:cs="Arial" w:hint="default"/>
        <w:color w:val="0000FF"/>
      </w:rPr>
    </w:lvl>
    <w:lvl w:ilvl="8">
      <w:start w:val="1"/>
      <w:numFmt w:val="decimal"/>
      <w:lvlText w:val="%1.%2.%3.%4.%5.%6.%7.%8.%9"/>
      <w:lvlJc w:val="left"/>
      <w:pPr>
        <w:ind w:left="1800" w:hanging="1800"/>
      </w:pPr>
      <w:rPr>
        <w:rFonts w:ascii="Arial Bold" w:hAnsi="Arial Bold" w:cs="Arial" w:hint="default"/>
        <w:color w:val="0000FF"/>
      </w:rPr>
    </w:lvl>
  </w:abstractNum>
  <w:num w:numId="1">
    <w:abstractNumId w:val="8"/>
  </w:num>
  <w:num w:numId="2">
    <w:abstractNumId w:val="68"/>
  </w:num>
  <w:num w:numId="3">
    <w:abstractNumId w:val="49"/>
  </w:num>
  <w:num w:numId="4">
    <w:abstractNumId w:val="47"/>
  </w:num>
  <w:num w:numId="5">
    <w:abstractNumId w:val="0"/>
  </w:num>
  <w:num w:numId="6">
    <w:abstractNumId w:val="67"/>
  </w:num>
  <w:num w:numId="7">
    <w:abstractNumId w:val="6"/>
  </w:num>
  <w:num w:numId="8">
    <w:abstractNumId w:val="71"/>
  </w:num>
  <w:num w:numId="9">
    <w:abstractNumId w:val="20"/>
  </w:num>
  <w:num w:numId="10">
    <w:abstractNumId w:val="29"/>
  </w:num>
  <w:num w:numId="11">
    <w:abstractNumId w:val="37"/>
  </w:num>
  <w:num w:numId="12">
    <w:abstractNumId w:val="57"/>
  </w:num>
  <w:num w:numId="13">
    <w:abstractNumId w:val="26"/>
  </w:num>
  <w:num w:numId="14">
    <w:abstractNumId w:val="72"/>
  </w:num>
  <w:num w:numId="15">
    <w:abstractNumId w:val="65"/>
  </w:num>
  <w:num w:numId="16">
    <w:abstractNumId w:val="64"/>
  </w:num>
  <w:num w:numId="17">
    <w:abstractNumId w:val="40"/>
  </w:num>
  <w:num w:numId="18">
    <w:abstractNumId w:val="50"/>
  </w:num>
  <w:num w:numId="19">
    <w:abstractNumId w:val="53"/>
  </w:num>
  <w:num w:numId="20">
    <w:abstractNumId w:val="29"/>
  </w:num>
  <w:num w:numId="21">
    <w:abstractNumId w:val="21"/>
  </w:num>
  <w:num w:numId="22">
    <w:abstractNumId w:val="33"/>
  </w:num>
  <w:num w:numId="23">
    <w:abstractNumId w:val="5"/>
  </w:num>
  <w:num w:numId="24">
    <w:abstractNumId w:val="70"/>
  </w:num>
  <w:num w:numId="25">
    <w:abstractNumId w:val="3"/>
  </w:num>
  <w:num w:numId="26">
    <w:abstractNumId w:val="28"/>
  </w:num>
  <w:num w:numId="27">
    <w:abstractNumId w:val="7"/>
  </w:num>
  <w:num w:numId="28">
    <w:abstractNumId w:val="42"/>
  </w:num>
  <w:num w:numId="29">
    <w:abstractNumId w:val="1"/>
  </w:num>
  <w:num w:numId="30">
    <w:abstractNumId w:val="36"/>
  </w:num>
  <w:num w:numId="31">
    <w:abstractNumId w:val="16"/>
  </w:num>
  <w:num w:numId="32">
    <w:abstractNumId w:val="74"/>
  </w:num>
  <w:num w:numId="33">
    <w:abstractNumId w:val="35"/>
  </w:num>
  <w:num w:numId="34">
    <w:abstractNumId w:val="29"/>
  </w:num>
  <w:num w:numId="35">
    <w:abstractNumId w:val="13"/>
  </w:num>
  <w:num w:numId="36">
    <w:abstractNumId w:val="41"/>
  </w:num>
  <w:num w:numId="37">
    <w:abstractNumId w:val="39"/>
  </w:num>
  <w:num w:numId="38">
    <w:abstractNumId w:val="10"/>
  </w:num>
  <w:num w:numId="39">
    <w:abstractNumId w:val="45"/>
  </w:num>
  <w:num w:numId="40">
    <w:abstractNumId w:val="55"/>
  </w:num>
  <w:num w:numId="41">
    <w:abstractNumId w:val="9"/>
  </w:num>
  <w:num w:numId="42">
    <w:abstractNumId w:val="19"/>
  </w:num>
  <w:num w:numId="43">
    <w:abstractNumId w:val="66"/>
  </w:num>
  <w:num w:numId="44">
    <w:abstractNumId w:val="27"/>
  </w:num>
  <w:num w:numId="45">
    <w:abstractNumId w:val="11"/>
  </w:num>
  <w:num w:numId="46">
    <w:abstractNumId w:val="24"/>
  </w:num>
  <w:num w:numId="47">
    <w:abstractNumId w:val="58"/>
  </w:num>
  <w:num w:numId="48">
    <w:abstractNumId w:val="25"/>
  </w:num>
  <w:num w:numId="49">
    <w:abstractNumId w:val="23"/>
  </w:num>
  <w:num w:numId="50">
    <w:abstractNumId w:val="54"/>
  </w:num>
  <w:num w:numId="51">
    <w:abstractNumId w:val="52"/>
  </w:num>
  <w:num w:numId="52">
    <w:abstractNumId w:val="46"/>
  </w:num>
  <w:num w:numId="53">
    <w:abstractNumId w:val="29"/>
    <w:lvlOverride w:ilvl="0">
      <w:startOverride w:val="3"/>
    </w:lvlOverride>
    <w:lvlOverride w:ilvl="1">
      <w:startOverride w:val="2"/>
    </w:lvlOverride>
  </w:num>
  <w:num w:numId="54">
    <w:abstractNumId w:val="29"/>
    <w:lvlOverride w:ilvl="0">
      <w:startOverride w:val="3"/>
    </w:lvlOverride>
    <w:lvlOverride w:ilvl="1">
      <w:startOverride w:val="2"/>
    </w:lvlOverride>
  </w:num>
  <w:num w:numId="55">
    <w:abstractNumId w:val="15"/>
  </w:num>
  <w:num w:numId="56">
    <w:abstractNumId w:val="38"/>
  </w:num>
  <w:num w:numId="57">
    <w:abstractNumId w:val="29"/>
  </w:num>
  <w:num w:numId="58">
    <w:abstractNumId w:val="29"/>
  </w:num>
  <w:num w:numId="59">
    <w:abstractNumId w:val="22"/>
  </w:num>
  <w:num w:numId="60">
    <w:abstractNumId w:val="61"/>
  </w:num>
  <w:num w:numId="61">
    <w:abstractNumId w:val="4"/>
  </w:num>
  <w:num w:numId="62">
    <w:abstractNumId w:val="31"/>
  </w:num>
  <w:num w:numId="63">
    <w:abstractNumId w:val="29"/>
  </w:num>
  <w:num w:numId="64">
    <w:abstractNumId w:val="29"/>
  </w:num>
  <w:num w:numId="65">
    <w:abstractNumId w:val="29"/>
  </w:num>
  <w:num w:numId="66">
    <w:abstractNumId w:val="29"/>
  </w:num>
  <w:num w:numId="67">
    <w:abstractNumId w:val="29"/>
  </w:num>
  <w:num w:numId="68">
    <w:abstractNumId w:val="17"/>
  </w:num>
  <w:num w:numId="69">
    <w:abstractNumId w:val="43"/>
  </w:num>
  <w:num w:numId="70">
    <w:abstractNumId w:val="12"/>
  </w:num>
  <w:num w:numId="71">
    <w:abstractNumId w:val="56"/>
  </w:num>
  <w:num w:numId="72">
    <w:abstractNumId w:val="2"/>
  </w:num>
  <w:num w:numId="73">
    <w:abstractNumId w:val="44"/>
  </w:num>
  <w:num w:numId="74">
    <w:abstractNumId w:val="62"/>
  </w:num>
  <w:num w:numId="75">
    <w:abstractNumId w:val="18"/>
  </w:num>
  <w:num w:numId="76">
    <w:abstractNumId w:val="14"/>
  </w:num>
  <w:num w:numId="77">
    <w:abstractNumId w:val="63"/>
  </w:num>
  <w:num w:numId="78">
    <w:abstractNumId w:val="34"/>
  </w:num>
  <w:num w:numId="79">
    <w:abstractNumId w:val="51"/>
  </w:num>
  <w:num w:numId="80">
    <w:abstractNumId w:val="48"/>
  </w:num>
  <w:num w:numId="81">
    <w:abstractNumId w:val="30"/>
  </w:num>
  <w:num w:numId="82">
    <w:abstractNumId w:val="69"/>
  </w:num>
  <w:num w:numId="83">
    <w:abstractNumId w:val="59"/>
  </w:num>
  <w:num w:numId="84">
    <w:abstractNumId w:val="60"/>
  </w:num>
  <w:num w:numId="85">
    <w:abstractNumId w:val="29"/>
  </w:num>
  <w:num w:numId="86">
    <w:abstractNumId w:val="73"/>
  </w:num>
  <w:num w:numId="87">
    <w:abstractNumId w:val="32"/>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58F"/>
    <w:rsid w:val="00000669"/>
    <w:rsid w:val="00001124"/>
    <w:rsid w:val="000012BA"/>
    <w:rsid w:val="0000144E"/>
    <w:rsid w:val="00001A04"/>
    <w:rsid w:val="000022B4"/>
    <w:rsid w:val="000023EC"/>
    <w:rsid w:val="00002402"/>
    <w:rsid w:val="00002768"/>
    <w:rsid w:val="0000291D"/>
    <w:rsid w:val="0000321B"/>
    <w:rsid w:val="000039F2"/>
    <w:rsid w:val="00003D7F"/>
    <w:rsid w:val="00004847"/>
    <w:rsid w:val="00004C1B"/>
    <w:rsid w:val="00005307"/>
    <w:rsid w:val="000059DD"/>
    <w:rsid w:val="00005FC3"/>
    <w:rsid w:val="00006617"/>
    <w:rsid w:val="00006DFC"/>
    <w:rsid w:val="00007431"/>
    <w:rsid w:val="000107E9"/>
    <w:rsid w:val="00010A73"/>
    <w:rsid w:val="00011155"/>
    <w:rsid w:val="000111CA"/>
    <w:rsid w:val="000116A7"/>
    <w:rsid w:val="00011A46"/>
    <w:rsid w:val="0001226B"/>
    <w:rsid w:val="0001246A"/>
    <w:rsid w:val="000126CE"/>
    <w:rsid w:val="00012DBF"/>
    <w:rsid w:val="00013046"/>
    <w:rsid w:val="00013911"/>
    <w:rsid w:val="000142F2"/>
    <w:rsid w:val="000144B8"/>
    <w:rsid w:val="00014836"/>
    <w:rsid w:val="00015152"/>
    <w:rsid w:val="00017041"/>
    <w:rsid w:val="00017069"/>
    <w:rsid w:val="000170C3"/>
    <w:rsid w:val="00017380"/>
    <w:rsid w:val="00017D4A"/>
    <w:rsid w:val="00017F86"/>
    <w:rsid w:val="000207CC"/>
    <w:rsid w:val="00021257"/>
    <w:rsid w:val="00021CFB"/>
    <w:rsid w:val="00022191"/>
    <w:rsid w:val="00022386"/>
    <w:rsid w:val="000229D9"/>
    <w:rsid w:val="00022E66"/>
    <w:rsid w:val="00023A5A"/>
    <w:rsid w:val="0002413F"/>
    <w:rsid w:val="00024AA9"/>
    <w:rsid w:val="00026B27"/>
    <w:rsid w:val="00026D1F"/>
    <w:rsid w:val="0002714D"/>
    <w:rsid w:val="0002722B"/>
    <w:rsid w:val="000303AD"/>
    <w:rsid w:val="00030695"/>
    <w:rsid w:val="0003106F"/>
    <w:rsid w:val="00031637"/>
    <w:rsid w:val="00031C8A"/>
    <w:rsid w:val="00031D01"/>
    <w:rsid w:val="00031E3A"/>
    <w:rsid w:val="00032103"/>
    <w:rsid w:val="00032212"/>
    <w:rsid w:val="00032881"/>
    <w:rsid w:val="000328F1"/>
    <w:rsid w:val="00032FDB"/>
    <w:rsid w:val="00033A58"/>
    <w:rsid w:val="00033F99"/>
    <w:rsid w:val="0003413D"/>
    <w:rsid w:val="00034C87"/>
    <w:rsid w:val="00034F36"/>
    <w:rsid w:val="00036653"/>
    <w:rsid w:val="00036C7B"/>
    <w:rsid w:val="00036E98"/>
    <w:rsid w:val="0004026C"/>
    <w:rsid w:val="0004028E"/>
    <w:rsid w:val="00040E8D"/>
    <w:rsid w:val="0004114F"/>
    <w:rsid w:val="00041528"/>
    <w:rsid w:val="00041E3E"/>
    <w:rsid w:val="000421C0"/>
    <w:rsid w:val="000424B4"/>
    <w:rsid w:val="00042914"/>
    <w:rsid w:val="00042D4E"/>
    <w:rsid w:val="00042EDE"/>
    <w:rsid w:val="00043172"/>
    <w:rsid w:val="00043596"/>
    <w:rsid w:val="000436D5"/>
    <w:rsid w:val="0004444B"/>
    <w:rsid w:val="00044479"/>
    <w:rsid w:val="00044F39"/>
    <w:rsid w:val="00044FA7"/>
    <w:rsid w:val="0004527F"/>
    <w:rsid w:val="00046190"/>
    <w:rsid w:val="00046368"/>
    <w:rsid w:val="00046C77"/>
    <w:rsid w:val="00046DEC"/>
    <w:rsid w:val="0004738D"/>
    <w:rsid w:val="00047401"/>
    <w:rsid w:val="000475CB"/>
    <w:rsid w:val="00047CD4"/>
    <w:rsid w:val="00050538"/>
    <w:rsid w:val="00050ACC"/>
    <w:rsid w:val="00051163"/>
    <w:rsid w:val="0005121A"/>
    <w:rsid w:val="0005131C"/>
    <w:rsid w:val="0005138E"/>
    <w:rsid w:val="00052511"/>
    <w:rsid w:val="000528AD"/>
    <w:rsid w:val="00052CA3"/>
    <w:rsid w:val="00053618"/>
    <w:rsid w:val="00053B6F"/>
    <w:rsid w:val="00053C92"/>
    <w:rsid w:val="00053FD1"/>
    <w:rsid w:val="0005420C"/>
    <w:rsid w:val="00054CE3"/>
    <w:rsid w:val="0005501B"/>
    <w:rsid w:val="00055531"/>
    <w:rsid w:val="00055C62"/>
    <w:rsid w:val="0005613C"/>
    <w:rsid w:val="00056416"/>
    <w:rsid w:val="000566E0"/>
    <w:rsid w:val="0005680E"/>
    <w:rsid w:val="000603A6"/>
    <w:rsid w:val="00060CA2"/>
    <w:rsid w:val="00060FD5"/>
    <w:rsid w:val="000620ED"/>
    <w:rsid w:val="0006224C"/>
    <w:rsid w:val="000628A1"/>
    <w:rsid w:val="0006296C"/>
    <w:rsid w:val="00062D7D"/>
    <w:rsid w:val="00062F02"/>
    <w:rsid w:val="0006344A"/>
    <w:rsid w:val="000638C4"/>
    <w:rsid w:val="00063D76"/>
    <w:rsid w:val="000642AD"/>
    <w:rsid w:val="00064B11"/>
    <w:rsid w:val="00064F71"/>
    <w:rsid w:val="0006602E"/>
    <w:rsid w:val="00066E9C"/>
    <w:rsid w:val="000671B9"/>
    <w:rsid w:val="000675A8"/>
    <w:rsid w:val="0006781A"/>
    <w:rsid w:val="00070949"/>
    <w:rsid w:val="000709AD"/>
    <w:rsid w:val="0007116A"/>
    <w:rsid w:val="000711F2"/>
    <w:rsid w:val="00071487"/>
    <w:rsid w:val="00071A8A"/>
    <w:rsid w:val="00072153"/>
    <w:rsid w:val="0007249C"/>
    <w:rsid w:val="000726F4"/>
    <w:rsid w:val="000731F3"/>
    <w:rsid w:val="000738FE"/>
    <w:rsid w:val="00073B6A"/>
    <w:rsid w:val="00073C58"/>
    <w:rsid w:val="000744C1"/>
    <w:rsid w:val="000749B2"/>
    <w:rsid w:val="00075B82"/>
    <w:rsid w:val="00075E53"/>
    <w:rsid w:val="00076262"/>
    <w:rsid w:val="00076D35"/>
    <w:rsid w:val="00077222"/>
    <w:rsid w:val="000776F9"/>
    <w:rsid w:val="000777AA"/>
    <w:rsid w:val="00077BB0"/>
    <w:rsid w:val="00081F8A"/>
    <w:rsid w:val="0008316C"/>
    <w:rsid w:val="000833AA"/>
    <w:rsid w:val="000840C7"/>
    <w:rsid w:val="00085043"/>
    <w:rsid w:val="00085213"/>
    <w:rsid w:val="0008730B"/>
    <w:rsid w:val="000873AA"/>
    <w:rsid w:val="00087D3D"/>
    <w:rsid w:val="000910BA"/>
    <w:rsid w:val="0009146C"/>
    <w:rsid w:val="000917F9"/>
    <w:rsid w:val="00093008"/>
    <w:rsid w:val="000932FA"/>
    <w:rsid w:val="000933FD"/>
    <w:rsid w:val="00093485"/>
    <w:rsid w:val="00093B58"/>
    <w:rsid w:val="00093BA8"/>
    <w:rsid w:val="00093FEA"/>
    <w:rsid w:val="00095155"/>
    <w:rsid w:val="0009560D"/>
    <w:rsid w:val="00095CC6"/>
    <w:rsid w:val="00096247"/>
    <w:rsid w:val="0009628E"/>
    <w:rsid w:val="00096B63"/>
    <w:rsid w:val="00097CED"/>
    <w:rsid w:val="000A0647"/>
    <w:rsid w:val="000A08C5"/>
    <w:rsid w:val="000A17E3"/>
    <w:rsid w:val="000A18A7"/>
    <w:rsid w:val="000A18DB"/>
    <w:rsid w:val="000A19E3"/>
    <w:rsid w:val="000A1E20"/>
    <w:rsid w:val="000A2567"/>
    <w:rsid w:val="000A31B7"/>
    <w:rsid w:val="000A3784"/>
    <w:rsid w:val="000A3BEF"/>
    <w:rsid w:val="000A42F8"/>
    <w:rsid w:val="000A4D37"/>
    <w:rsid w:val="000A5B55"/>
    <w:rsid w:val="000A6A25"/>
    <w:rsid w:val="000A704E"/>
    <w:rsid w:val="000A7153"/>
    <w:rsid w:val="000A7276"/>
    <w:rsid w:val="000A748C"/>
    <w:rsid w:val="000A7A97"/>
    <w:rsid w:val="000B0482"/>
    <w:rsid w:val="000B04D8"/>
    <w:rsid w:val="000B0D8D"/>
    <w:rsid w:val="000B1550"/>
    <w:rsid w:val="000B1725"/>
    <w:rsid w:val="000B2284"/>
    <w:rsid w:val="000B2936"/>
    <w:rsid w:val="000B2B90"/>
    <w:rsid w:val="000B30C9"/>
    <w:rsid w:val="000B3D4E"/>
    <w:rsid w:val="000B3F7E"/>
    <w:rsid w:val="000B40B7"/>
    <w:rsid w:val="000B4242"/>
    <w:rsid w:val="000B48FF"/>
    <w:rsid w:val="000B4CC8"/>
    <w:rsid w:val="000B4F5D"/>
    <w:rsid w:val="000B59F7"/>
    <w:rsid w:val="000B604D"/>
    <w:rsid w:val="000B6AD9"/>
    <w:rsid w:val="000B762A"/>
    <w:rsid w:val="000C0027"/>
    <w:rsid w:val="000C0706"/>
    <w:rsid w:val="000C0CB1"/>
    <w:rsid w:val="000C22E7"/>
    <w:rsid w:val="000C23C5"/>
    <w:rsid w:val="000C257D"/>
    <w:rsid w:val="000C2731"/>
    <w:rsid w:val="000C3873"/>
    <w:rsid w:val="000C3B7E"/>
    <w:rsid w:val="000C3C24"/>
    <w:rsid w:val="000C3CF8"/>
    <w:rsid w:val="000C42E8"/>
    <w:rsid w:val="000C574D"/>
    <w:rsid w:val="000C5DE4"/>
    <w:rsid w:val="000C5F2A"/>
    <w:rsid w:val="000C6099"/>
    <w:rsid w:val="000C6735"/>
    <w:rsid w:val="000C694D"/>
    <w:rsid w:val="000C7163"/>
    <w:rsid w:val="000C7FA2"/>
    <w:rsid w:val="000D0402"/>
    <w:rsid w:val="000D045F"/>
    <w:rsid w:val="000D0A3A"/>
    <w:rsid w:val="000D0F5A"/>
    <w:rsid w:val="000D1004"/>
    <w:rsid w:val="000D1044"/>
    <w:rsid w:val="000D233A"/>
    <w:rsid w:val="000D2598"/>
    <w:rsid w:val="000D28FB"/>
    <w:rsid w:val="000D37F3"/>
    <w:rsid w:val="000D3C28"/>
    <w:rsid w:val="000D542F"/>
    <w:rsid w:val="000D54E3"/>
    <w:rsid w:val="000D5A5C"/>
    <w:rsid w:val="000D6173"/>
    <w:rsid w:val="000D6C5F"/>
    <w:rsid w:val="000D74AD"/>
    <w:rsid w:val="000E0514"/>
    <w:rsid w:val="000E05EB"/>
    <w:rsid w:val="000E0906"/>
    <w:rsid w:val="000E0E27"/>
    <w:rsid w:val="000E111B"/>
    <w:rsid w:val="000E135C"/>
    <w:rsid w:val="000E1488"/>
    <w:rsid w:val="000E18A5"/>
    <w:rsid w:val="000E25EB"/>
    <w:rsid w:val="000E2B4E"/>
    <w:rsid w:val="000E2F3D"/>
    <w:rsid w:val="000E3A12"/>
    <w:rsid w:val="000E4308"/>
    <w:rsid w:val="000E4455"/>
    <w:rsid w:val="000E44C6"/>
    <w:rsid w:val="000E477E"/>
    <w:rsid w:val="000E4907"/>
    <w:rsid w:val="000E4F2B"/>
    <w:rsid w:val="000E535B"/>
    <w:rsid w:val="000E6735"/>
    <w:rsid w:val="000E6D44"/>
    <w:rsid w:val="000E73C8"/>
    <w:rsid w:val="000F00B0"/>
    <w:rsid w:val="000F00EB"/>
    <w:rsid w:val="000F0C15"/>
    <w:rsid w:val="000F10D8"/>
    <w:rsid w:val="000F17FD"/>
    <w:rsid w:val="000F18F3"/>
    <w:rsid w:val="000F1B09"/>
    <w:rsid w:val="000F1E6C"/>
    <w:rsid w:val="000F299F"/>
    <w:rsid w:val="000F2BA8"/>
    <w:rsid w:val="000F311F"/>
    <w:rsid w:val="000F3DF2"/>
    <w:rsid w:val="000F47D7"/>
    <w:rsid w:val="000F48E0"/>
    <w:rsid w:val="000F4E04"/>
    <w:rsid w:val="000F50CD"/>
    <w:rsid w:val="000F5968"/>
    <w:rsid w:val="000F5C28"/>
    <w:rsid w:val="000F5C38"/>
    <w:rsid w:val="000F5FF6"/>
    <w:rsid w:val="000F686D"/>
    <w:rsid w:val="000F6990"/>
    <w:rsid w:val="000F6B49"/>
    <w:rsid w:val="000F6D21"/>
    <w:rsid w:val="000F6FE8"/>
    <w:rsid w:val="000F7650"/>
    <w:rsid w:val="00100408"/>
    <w:rsid w:val="00100436"/>
    <w:rsid w:val="00100484"/>
    <w:rsid w:val="00100654"/>
    <w:rsid w:val="00100ADF"/>
    <w:rsid w:val="00100BA3"/>
    <w:rsid w:val="00100F0B"/>
    <w:rsid w:val="0010189D"/>
    <w:rsid w:val="00101C77"/>
    <w:rsid w:val="0010274C"/>
    <w:rsid w:val="00102C2C"/>
    <w:rsid w:val="00103900"/>
    <w:rsid w:val="00103B16"/>
    <w:rsid w:val="00103B51"/>
    <w:rsid w:val="00103DDC"/>
    <w:rsid w:val="00104F29"/>
    <w:rsid w:val="001057DB"/>
    <w:rsid w:val="00105CC5"/>
    <w:rsid w:val="00105F3D"/>
    <w:rsid w:val="001060B4"/>
    <w:rsid w:val="0010659E"/>
    <w:rsid w:val="0010692E"/>
    <w:rsid w:val="00106B44"/>
    <w:rsid w:val="00106DAC"/>
    <w:rsid w:val="001078A9"/>
    <w:rsid w:val="00107B4C"/>
    <w:rsid w:val="00111389"/>
    <w:rsid w:val="0011148D"/>
    <w:rsid w:val="00111A72"/>
    <w:rsid w:val="00111F0F"/>
    <w:rsid w:val="0011240F"/>
    <w:rsid w:val="001126ED"/>
    <w:rsid w:val="00112756"/>
    <w:rsid w:val="001129B2"/>
    <w:rsid w:val="00112A13"/>
    <w:rsid w:val="00112AFC"/>
    <w:rsid w:val="00112B3F"/>
    <w:rsid w:val="00112DE6"/>
    <w:rsid w:val="001130C4"/>
    <w:rsid w:val="001135DC"/>
    <w:rsid w:val="00113897"/>
    <w:rsid w:val="00114184"/>
    <w:rsid w:val="00114545"/>
    <w:rsid w:val="00114BA3"/>
    <w:rsid w:val="00114D6B"/>
    <w:rsid w:val="0011603C"/>
    <w:rsid w:val="001163CC"/>
    <w:rsid w:val="0011694A"/>
    <w:rsid w:val="00116BA0"/>
    <w:rsid w:val="00117125"/>
    <w:rsid w:val="00117238"/>
    <w:rsid w:val="00117D4D"/>
    <w:rsid w:val="00117DD0"/>
    <w:rsid w:val="001205AB"/>
    <w:rsid w:val="00120A4E"/>
    <w:rsid w:val="001214D0"/>
    <w:rsid w:val="001219D2"/>
    <w:rsid w:val="001222E6"/>
    <w:rsid w:val="00122995"/>
    <w:rsid w:val="00123645"/>
    <w:rsid w:val="00124587"/>
    <w:rsid w:val="0012492F"/>
    <w:rsid w:val="00124F32"/>
    <w:rsid w:val="0012680B"/>
    <w:rsid w:val="00126AFD"/>
    <w:rsid w:val="00126B3E"/>
    <w:rsid w:val="001272C3"/>
    <w:rsid w:val="00130222"/>
    <w:rsid w:val="00130BF1"/>
    <w:rsid w:val="00130F81"/>
    <w:rsid w:val="00131062"/>
    <w:rsid w:val="00132892"/>
    <w:rsid w:val="0013329C"/>
    <w:rsid w:val="0013370E"/>
    <w:rsid w:val="0013389D"/>
    <w:rsid w:val="00133E1B"/>
    <w:rsid w:val="0013473B"/>
    <w:rsid w:val="001352C3"/>
    <w:rsid w:val="001353B6"/>
    <w:rsid w:val="0013550A"/>
    <w:rsid w:val="0013563A"/>
    <w:rsid w:val="00136F2B"/>
    <w:rsid w:val="00137004"/>
    <w:rsid w:val="00137B4E"/>
    <w:rsid w:val="00137FF4"/>
    <w:rsid w:val="001400C8"/>
    <w:rsid w:val="00141768"/>
    <w:rsid w:val="001419A7"/>
    <w:rsid w:val="001419C3"/>
    <w:rsid w:val="00141A20"/>
    <w:rsid w:val="00142965"/>
    <w:rsid w:val="0014430C"/>
    <w:rsid w:val="00145116"/>
    <w:rsid w:val="001451CB"/>
    <w:rsid w:val="0014533F"/>
    <w:rsid w:val="0014534A"/>
    <w:rsid w:val="00147333"/>
    <w:rsid w:val="00150201"/>
    <w:rsid w:val="001507A3"/>
    <w:rsid w:val="00150978"/>
    <w:rsid w:val="00150EA3"/>
    <w:rsid w:val="001515D3"/>
    <w:rsid w:val="0015171C"/>
    <w:rsid w:val="00151F05"/>
    <w:rsid w:val="00151F5B"/>
    <w:rsid w:val="00152249"/>
    <w:rsid w:val="001522D7"/>
    <w:rsid w:val="0015251D"/>
    <w:rsid w:val="0015257C"/>
    <w:rsid w:val="00152615"/>
    <w:rsid w:val="00152D96"/>
    <w:rsid w:val="00152F73"/>
    <w:rsid w:val="00153B42"/>
    <w:rsid w:val="00153EC6"/>
    <w:rsid w:val="00154343"/>
    <w:rsid w:val="001549B8"/>
    <w:rsid w:val="00154AEE"/>
    <w:rsid w:val="00154CEB"/>
    <w:rsid w:val="00155159"/>
    <w:rsid w:val="00155DBB"/>
    <w:rsid w:val="001561EA"/>
    <w:rsid w:val="00156FD3"/>
    <w:rsid w:val="001574A0"/>
    <w:rsid w:val="00157568"/>
    <w:rsid w:val="001578E4"/>
    <w:rsid w:val="001603C2"/>
    <w:rsid w:val="00160D90"/>
    <w:rsid w:val="001610A0"/>
    <w:rsid w:val="00161120"/>
    <w:rsid w:val="001611A7"/>
    <w:rsid w:val="00161783"/>
    <w:rsid w:val="00162109"/>
    <w:rsid w:val="0016265C"/>
    <w:rsid w:val="00162769"/>
    <w:rsid w:val="00162A40"/>
    <w:rsid w:val="00165ADE"/>
    <w:rsid w:val="00165FD4"/>
    <w:rsid w:val="00167034"/>
    <w:rsid w:val="00167061"/>
    <w:rsid w:val="00167B15"/>
    <w:rsid w:val="00170A6F"/>
    <w:rsid w:val="001711DB"/>
    <w:rsid w:val="00171C62"/>
    <w:rsid w:val="0017271A"/>
    <w:rsid w:val="0017336A"/>
    <w:rsid w:val="001748DE"/>
    <w:rsid w:val="00174A49"/>
    <w:rsid w:val="00174BFF"/>
    <w:rsid w:val="00175004"/>
    <w:rsid w:val="001753AE"/>
    <w:rsid w:val="00176003"/>
    <w:rsid w:val="001762F6"/>
    <w:rsid w:val="00176E8F"/>
    <w:rsid w:val="001774E8"/>
    <w:rsid w:val="001779A1"/>
    <w:rsid w:val="0018069C"/>
    <w:rsid w:val="00180A15"/>
    <w:rsid w:val="00180F03"/>
    <w:rsid w:val="001824F3"/>
    <w:rsid w:val="00182514"/>
    <w:rsid w:val="0018258B"/>
    <w:rsid w:val="00182B0E"/>
    <w:rsid w:val="001835D9"/>
    <w:rsid w:val="001836F2"/>
    <w:rsid w:val="0018474E"/>
    <w:rsid w:val="00185143"/>
    <w:rsid w:val="00185313"/>
    <w:rsid w:val="001853EF"/>
    <w:rsid w:val="00185FA4"/>
    <w:rsid w:val="001866CA"/>
    <w:rsid w:val="001867C2"/>
    <w:rsid w:val="00186A73"/>
    <w:rsid w:val="001875BC"/>
    <w:rsid w:val="00187604"/>
    <w:rsid w:val="001900DF"/>
    <w:rsid w:val="00190128"/>
    <w:rsid w:val="00190BBB"/>
    <w:rsid w:val="00190BBF"/>
    <w:rsid w:val="0019142E"/>
    <w:rsid w:val="001918E0"/>
    <w:rsid w:val="001926A8"/>
    <w:rsid w:val="00192AA4"/>
    <w:rsid w:val="00192B58"/>
    <w:rsid w:val="00192B84"/>
    <w:rsid w:val="0019466E"/>
    <w:rsid w:val="00194FF5"/>
    <w:rsid w:val="00196706"/>
    <w:rsid w:val="00197CDC"/>
    <w:rsid w:val="001A077E"/>
    <w:rsid w:val="001A094B"/>
    <w:rsid w:val="001A1C7D"/>
    <w:rsid w:val="001A21BC"/>
    <w:rsid w:val="001A273C"/>
    <w:rsid w:val="001A30F7"/>
    <w:rsid w:val="001A4AA9"/>
    <w:rsid w:val="001A5A65"/>
    <w:rsid w:val="001A7217"/>
    <w:rsid w:val="001A7375"/>
    <w:rsid w:val="001B00ED"/>
    <w:rsid w:val="001B0204"/>
    <w:rsid w:val="001B029F"/>
    <w:rsid w:val="001B13C4"/>
    <w:rsid w:val="001B1CB5"/>
    <w:rsid w:val="001B2A44"/>
    <w:rsid w:val="001B32D8"/>
    <w:rsid w:val="001B3B9D"/>
    <w:rsid w:val="001B425E"/>
    <w:rsid w:val="001B42BA"/>
    <w:rsid w:val="001B5295"/>
    <w:rsid w:val="001B59E2"/>
    <w:rsid w:val="001B5DA7"/>
    <w:rsid w:val="001B61D2"/>
    <w:rsid w:val="001B622F"/>
    <w:rsid w:val="001B6EB4"/>
    <w:rsid w:val="001B70EA"/>
    <w:rsid w:val="001B73D5"/>
    <w:rsid w:val="001B7442"/>
    <w:rsid w:val="001B745F"/>
    <w:rsid w:val="001B74C3"/>
    <w:rsid w:val="001C066C"/>
    <w:rsid w:val="001C0FC2"/>
    <w:rsid w:val="001C1A5C"/>
    <w:rsid w:val="001C2123"/>
    <w:rsid w:val="001C2C12"/>
    <w:rsid w:val="001C2D35"/>
    <w:rsid w:val="001C2FCE"/>
    <w:rsid w:val="001C35F1"/>
    <w:rsid w:val="001C5C29"/>
    <w:rsid w:val="001C614F"/>
    <w:rsid w:val="001C6BFB"/>
    <w:rsid w:val="001C6CA8"/>
    <w:rsid w:val="001C6CD6"/>
    <w:rsid w:val="001C7138"/>
    <w:rsid w:val="001C78EF"/>
    <w:rsid w:val="001C7B03"/>
    <w:rsid w:val="001D01A8"/>
    <w:rsid w:val="001D18F7"/>
    <w:rsid w:val="001D1C4D"/>
    <w:rsid w:val="001D20FD"/>
    <w:rsid w:val="001D2332"/>
    <w:rsid w:val="001D242D"/>
    <w:rsid w:val="001D3324"/>
    <w:rsid w:val="001D3C18"/>
    <w:rsid w:val="001D4A9B"/>
    <w:rsid w:val="001D511D"/>
    <w:rsid w:val="001D5270"/>
    <w:rsid w:val="001D53DF"/>
    <w:rsid w:val="001D6012"/>
    <w:rsid w:val="001D645E"/>
    <w:rsid w:val="001D65DD"/>
    <w:rsid w:val="001D66DC"/>
    <w:rsid w:val="001D7100"/>
    <w:rsid w:val="001E0AC1"/>
    <w:rsid w:val="001E0B83"/>
    <w:rsid w:val="001E0CD1"/>
    <w:rsid w:val="001E1295"/>
    <w:rsid w:val="001E18D4"/>
    <w:rsid w:val="001E1E67"/>
    <w:rsid w:val="001E2630"/>
    <w:rsid w:val="001E303A"/>
    <w:rsid w:val="001E4707"/>
    <w:rsid w:val="001E4CCE"/>
    <w:rsid w:val="001E56C4"/>
    <w:rsid w:val="001E57A2"/>
    <w:rsid w:val="001E58B3"/>
    <w:rsid w:val="001E5913"/>
    <w:rsid w:val="001E5A09"/>
    <w:rsid w:val="001E5D10"/>
    <w:rsid w:val="001E5F3E"/>
    <w:rsid w:val="001E6183"/>
    <w:rsid w:val="001E64B4"/>
    <w:rsid w:val="001E66BF"/>
    <w:rsid w:val="001E6DA0"/>
    <w:rsid w:val="001E72C2"/>
    <w:rsid w:val="001E7C6E"/>
    <w:rsid w:val="001E7E88"/>
    <w:rsid w:val="001F02EB"/>
    <w:rsid w:val="001F03A4"/>
    <w:rsid w:val="001F03F5"/>
    <w:rsid w:val="001F0819"/>
    <w:rsid w:val="001F0B62"/>
    <w:rsid w:val="001F0CF3"/>
    <w:rsid w:val="001F2F74"/>
    <w:rsid w:val="001F34EA"/>
    <w:rsid w:val="001F3B7E"/>
    <w:rsid w:val="001F3DB7"/>
    <w:rsid w:val="001F407B"/>
    <w:rsid w:val="001F5391"/>
    <w:rsid w:val="001F588A"/>
    <w:rsid w:val="001F58CB"/>
    <w:rsid w:val="001F58DA"/>
    <w:rsid w:val="001F5B80"/>
    <w:rsid w:val="001F64B6"/>
    <w:rsid w:val="001F67D5"/>
    <w:rsid w:val="001F6BD1"/>
    <w:rsid w:val="001F7E58"/>
    <w:rsid w:val="0020037A"/>
    <w:rsid w:val="00200812"/>
    <w:rsid w:val="00203129"/>
    <w:rsid w:val="002035E3"/>
    <w:rsid w:val="002038D9"/>
    <w:rsid w:val="00203C4D"/>
    <w:rsid w:val="00204401"/>
    <w:rsid w:val="002047CF"/>
    <w:rsid w:val="00205472"/>
    <w:rsid w:val="002068E4"/>
    <w:rsid w:val="0020693D"/>
    <w:rsid w:val="0020708C"/>
    <w:rsid w:val="00210E44"/>
    <w:rsid w:val="002111FD"/>
    <w:rsid w:val="00211457"/>
    <w:rsid w:val="002115BF"/>
    <w:rsid w:val="0021196E"/>
    <w:rsid w:val="00212079"/>
    <w:rsid w:val="0021244F"/>
    <w:rsid w:val="00212BAA"/>
    <w:rsid w:val="00212BC7"/>
    <w:rsid w:val="0021306C"/>
    <w:rsid w:val="00214254"/>
    <w:rsid w:val="002142D6"/>
    <w:rsid w:val="00214AFE"/>
    <w:rsid w:val="002156FF"/>
    <w:rsid w:val="00215B2A"/>
    <w:rsid w:val="00215E08"/>
    <w:rsid w:val="002169C5"/>
    <w:rsid w:val="00216A64"/>
    <w:rsid w:val="00216C94"/>
    <w:rsid w:val="00217488"/>
    <w:rsid w:val="00217AA8"/>
    <w:rsid w:val="00217DEC"/>
    <w:rsid w:val="00217F29"/>
    <w:rsid w:val="002203F7"/>
    <w:rsid w:val="002205C2"/>
    <w:rsid w:val="00221523"/>
    <w:rsid w:val="00221A5D"/>
    <w:rsid w:val="00221D0C"/>
    <w:rsid w:val="0022215F"/>
    <w:rsid w:val="0022229B"/>
    <w:rsid w:val="0022260F"/>
    <w:rsid w:val="00222B6C"/>
    <w:rsid w:val="00223851"/>
    <w:rsid w:val="00223D9C"/>
    <w:rsid w:val="00224534"/>
    <w:rsid w:val="00225746"/>
    <w:rsid w:val="002259FD"/>
    <w:rsid w:val="0022663B"/>
    <w:rsid w:val="00226A38"/>
    <w:rsid w:val="00226B2E"/>
    <w:rsid w:val="0022740B"/>
    <w:rsid w:val="00227C07"/>
    <w:rsid w:val="00230FE2"/>
    <w:rsid w:val="00231206"/>
    <w:rsid w:val="0023144F"/>
    <w:rsid w:val="00231FA2"/>
    <w:rsid w:val="00232147"/>
    <w:rsid w:val="002331DA"/>
    <w:rsid w:val="00233FEA"/>
    <w:rsid w:val="002341AF"/>
    <w:rsid w:val="002341FE"/>
    <w:rsid w:val="00234B18"/>
    <w:rsid w:val="00234F25"/>
    <w:rsid w:val="00235903"/>
    <w:rsid w:val="00235CAC"/>
    <w:rsid w:val="002360BB"/>
    <w:rsid w:val="00236894"/>
    <w:rsid w:val="00236AF2"/>
    <w:rsid w:val="00236C5F"/>
    <w:rsid w:val="00236CBB"/>
    <w:rsid w:val="00236E83"/>
    <w:rsid w:val="002370E1"/>
    <w:rsid w:val="002375D6"/>
    <w:rsid w:val="00237C00"/>
    <w:rsid w:val="00237E48"/>
    <w:rsid w:val="002400B6"/>
    <w:rsid w:val="00240476"/>
    <w:rsid w:val="0024084F"/>
    <w:rsid w:val="00240B38"/>
    <w:rsid w:val="00240FA2"/>
    <w:rsid w:val="0024101C"/>
    <w:rsid w:val="00241ACB"/>
    <w:rsid w:val="00241F2F"/>
    <w:rsid w:val="0024228F"/>
    <w:rsid w:val="00242EBF"/>
    <w:rsid w:val="00242EC9"/>
    <w:rsid w:val="00243364"/>
    <w:rsid w:val="00243831"/>
    <w:rsid w:val="00243DB4"/>
    <w:rsid w:val="00244196"/>
    <w:rsid w:val="00244494"/>
    <w:rsid w:val="0024488D"/>
    <w:rsid w:val="00244B7A"/>
    <w:rsid w:val="00244E9B"/>
    <w:rsid w:val="002450A0"/>
    <w:rsid w:val="002454BB"/>
    <w:rsid w:val="00246046"/>
    <w:rsid w:val="00246302"/>
    <w:rsid w:val="002472C5"/>
    <w:rsid w:val="00247B24"/>
    <w:rsid w:val="00250238"/>
    <w:rsid w:val="0025082D"/>
    <w:rsid w:val="00251589"/>
    <w:rsid w:val="00252185"/>
    <w:rsid w:val="0025258A"/>
    <w:rsid w:val="0025268D"/>
    <w:rsid w:val="00252C02"/>
    <w:rsid w:val="00252C16"/>
    <w:rsid w:val="00252D70"/>
    <w:rsid w:val="00252EA4"/>
    <w:rsid w:val="0025343B"/>
    <w:rsid w:val="002536AD"/>
    <w:rsid w:val="00253949"/>
    <w:rsid w:val="00254DA5"/>
    <w:rsid w:val="00254FAC"/>
    <w:rsid w:val="00255974"/>
    <w:rsid w:val="00255CEC"/>
    <w:rsid w:val="00256EE4"/>
    <w:rsid w:val="00256F6C"/>
    <w:rsid w:val="002570E2"/>
    <w:rsid w:val="00257B70"/>
    <w:rsid w:val="00257BFE"/>
    <w:rsid w:val="00257FD4"/>
    <w:rsid w:val="002604A5"/>
    <w:rsid w:val="00260591"/>
    <w:rsid w:val="002608A7"/>
    <w:rsid w:val="00260D02"/>
    <w:rsid w:val="00261EF4"/>
    <w:rsid w:val="0026245A"/>
    <w:rsid w:val="002625CD"/>
    <w:rsid w:val="00262F5A"/>
    <w:rsid w:val="00263150"/>
    <w:rsid w:val="00263E98"/>
    <w:rsid w:val="00264B78"/>
    <w:rsid w:val="00264D61"/>
    <w:rsid w:val="00265378"/>
    <w:rsid w:val="00265D93"/>
    <w:rsid w:val="00265E91"/>
    <w:rsid w:val="00266118"/>
    <w:rsid w:val="002661DE"/>
    <w:rsid w:val="0026630D"/>
    <w:rsid w:val="00266836"/>
    <w:rsid w:val="00266A96"/>
    <w:rsid w:val="00266D46"/>
    <w:rsid w:val="00266E04"/>
    <w:rsid w:val="002670D0"/>
    <w:rsid w:val="00267C6C"/>
    <w:rsid w:val="0027002E"/>
    <w:rsid w:val="00270326"/>
    <w:rsid w:val="0027073A"/>
    <w:rsid w:val="00270ED1"/>
    <w:rsid w:val="0027102E"/>
    <w:rsid w:val="002726AD"/>
    <w:rsid w:val="002726B3"/>
    <w:rsid w:val="00272B3B"/>
    <w:rsid w:val="00272C6B"/>
    <w:rsid w:val="002738CE"/>
    <w:rsid w:val="002739C1"/>
    <w:rsid w:val="00274C9C"/>
    <w:rsid w:val="00275348"/>
    <w:rsid w:val="002759B8"/>
    <w:rsid w:val="002760A1"/>
    <w:rsid w:val="00276237"/>
    <w:rsid w:val="00276391"/>
    <w:rsid w:val="0027645D"/>
    <w:rsid w:val="00276D70"/>
    <w:rsid w:val="00277652"/>
    <w:rsid w:val="00277955"/>
    <w:rsid w:val="0028056F"/>
    <w:rsid w:val="00280F91"/>
    <w:rsid w:val="002812E8"/>
    <w:rsid w:val="002816F4"/>
    <w:rsid w:val="00281B1B"/>
    <w:rsid w:val="00282F1E"/>
    <w:rsid w:val="0028322D"/>
    <w:rsid w:val="00283530"/>
    <w:rsid w:val="002835C7"/>
    <w:rsid w:val="002837A8"/>
    <w:rsid w:val="00283C73"/>
    <w:rsid w:val="00284148"/>
    <w:rsid w:val="0028484C"/>
    <w:rsid w:val="0028525B"/>
    <w:rsid w:val="002854F6"/>
    <w:rsid w:val="00285E1F"/>
    <w:rsid w:val="00285E23"/>
    <w:rsid w:val="00285F96"/>
    <w:rsid w:val="00286014"/>
    <w:rsid w:val="0028686C"/>
    <w:rsid w:val="00286FF4"/>
    <w:rsid w:val="0028751E"/>
    <w:rsid w:val="00287912"/>
    <w:rsid w:val="0029098D"/>
    <w:rsid w:val="00290CB1"/>
    <w:rsid w:val="00290EEC"/>
    <w:rsid w:val="002925E0"/>
    <w:rsid w:val="00292D97"/>
    <w:rsid w:val="0029311C"/>
    <w:rsid w:val="00293542"/>
    <w:rsid w:val="002940BC"/>
    <w:rsid w:val="00294ABB"/>
    <w:rsid w:val="00295246"/>
    <w:rsid w:val="002953E5"/>
    <w:rsid w:val="002956DC"/>
    <w:rsid w:val="0029602A"/>
    <w:rsid w:val="002975C9"/>
    <w:rsid w:val="00297E38"/>
    <w:rsid w:val="002A08D7"/>
    <w:rsid w:val="002A098F"/>
    <w:rsid w:val="002A0DB9"/>
    <w:rsid w:val="002A103E"/>
    <w:rsid w:val="002A12A8"/>
    <w:rsid w:val="002A137B"/>
    <w:rsid w:val="002A2260"/>
    <w:rsid w:val="002A2ECD"/>
    <w:rsid w:val="002A3070"/>
    <w:rsid w:val="002A32DF"/>
    <w:rsid w:val="002A3521"/>
    <w:rsid w:val="002A3873"/>
    <w:rsid w:val="002A3987"/>
    <w:rsid w:val="002A3E47"/>
    <w:rsid w:val="002A4C2D"/>
    <w:rsid w:val="002A5BC1"/>
    <w:rsid w:val="002A5E00"/>
    <w:rsid w:val="002A65E6"/>
    <w:rsid w:val="002A666F"/>
    <w:rsid w:val="002A67A7"/>
    <w:rsid w:val="002A6A88"/>
    <w:rsid w:val="002A6BD7"/>
    <w:rsid w:val="002A6E54"/>
    <w:rsid w:val="002A78D6"/>
    <w:rsid w:val="002A797D"/>
    <w:rsid w:val="002B0739"/>
    <w:rsid w:val="002B0AAC"/>
    <w:rsid w:val="002B1171"/>
    <w:rsid w:val="002B12C1"/>
    <w:rsid w:val="002B155D"/>
    <w:rsid w:val="002B1BBC"/>
    <w:rsid w:val="002B1C2B"/>
    <w:rsid w:val="002B1CF8"/>
    <w:rsid w:val="002B24A7"/>
    <w:rsid w:val="002B2A1C"/>
    <w:rsid w:val="002B2B9C"/>
    <w:rsid w:val="002B33CE"/>
    <w:rsid w:val="002B3895"/>
    <w:rsid w:val="002B3A8E"/>
    <w:rsid w:val="002B4493"/>
    <w:rsid w:val="002B493F"/>
    <w:rsid w:val="002B59EA"/>
    <w:rsid w:val="002B6079"/>
    <w:rsid w:val="002B65D8"/>
    <w:rsid w:val="002B6678"/>
    <w:rsid w:val="002B669D"/>
    <w:rsid w:val="002B66CB"/>
    <w:rsid w:val="002B74C1"/>
    <w:rsid w:val="002B7AF1"/>
    <w:rsid w:val="002B7C13"/>
    <w:rsid w:val="002C06F4"/>
    <w:rsid w:val="002C0971"/>
    <w:rsid w:val="002C0B1C"/>
    <w:rsid w:val="002C0E89"/>
    <w:rsid w:val="002C1ABF"/>
    <w:rsid w:val="002C1C81"/>
    <w:rsid w:val="002C2640"/>
    <w:rsid w:val="002C276D"/>
    <w:rsid w:val="002C29CA"/>
    <w:rsid w:val="002C3985"/>
    <w:rsid w:val="002C4718"/>
    <w:rsid w:val="002C5677"/>
    <w:rsid w:val="002C61D1"/>
    <w:rsid w:val="002C6329"/>
    <w:rsid w:val="002C714B"/>
    <w:rsid w:val="002C7157"/>
    <w:rsid w:val="002C760F"/>
    <w:rsid w:val="002C766D"/>
    <w:rsid w:val="002C7E65"/>
    <w:rsid w:val="002D0497"/>
    <w:rsid w:val="002D04AF"/>
    <w:rsid w:val="002D157F"/>
    <w:rsid w:val="002D1B48"/>
    <w:rsid w:val="002D244E"/>
    <w:rsid w:val="002D3055"/>
    <w:rsid w:val="002D3C3C"/>
    <w:rsid w:val="002D3C72"/>
    <w:rsid w:val="002D3D3A"/>
    <w:rsid w:val="002D4285"/>
    <w:rsid w:val="002D4847"/>
    <w:rsid w:val="002D5287"/>
    <w:rsid w:val="002D546A"/>
    <w:rsid w:val="002D555C"/>
    <w:rsid w:val="002D6012"/>
    <w:rsid w:val="002D707A"/>
    <w:rsid w:val="002E09D2"/>
    <w:rsid w:val="002E1378"/>
    <w:rsid w:val="002E1FFE"/>
    <w:rsid w:val="002E268A"/>
    <w:rsid w:val="002E2E6C"/>
    <w:rsid w:val="002E3737"/>
    <w:rsid w:val="002E4340"/>
    <w:rsid w:val="002E46F1"/>
    <w:rsid w:val="002E4E92"/>
    <w:rsid w:val="002E4EA5"/>
    <w:rsid w:val="002E4EBB"/>
    <w:rsid w:val="002E5111"/>
    <w:rsid w:val="002E5C62"/>
    <w:rsid w:val="002E6153"/>
    <w:rsid w:val="002E6534"/>
    <w:rsid w:val="002E6E5E"/>
    <w:rsid w:val="002E6F9F"/>
    <w:rsid w:val="002E709A"/>
    <w:rsid w:val="002E7243"/>
    <w:rsid w:val="002E7613"/>
    <w:rsid w:val="002E76AE"/>
    <w:rsid w:val="002E7A95"/>
    <w:rsid w:val="002F0F04"/>
    <w:rsid w:val="002F183B"/>
    <w:rsid w:val="002F1DEA"/>
    <w:rsid w:val="002F1FE8"/>
    <w:rsid w:val="002F2872"/>
    <w:rsid w:val="002F2A00"/>
    <w:rsid w:val="002F3B10"/>
    <w:rsid w:val="002F3BDB"/>
    <w:rsid w:val="002F3D36"/>
    <w:rsid w:val="002F4375"/>
    <w:rsid w:val="002F4F47"/>
    <w:rsid w:val="002F53AB"/>
    <w:rsid w:val="002F6144"/>
    <w:rsid w:val="002F61A6"/>
    <w:rsid w:val="002F73AD"/>
    <w:rsid w:val="002F7FA4"/>
    <w:rsid w:val="00300681"/>
    <w:rsid w:val="0030080C"/>
    <w:rsid w:val="00301071"/>
    <w:rsid w:val="00301C34"/>
    <w:rsid w:val="00301E66"/>
    <w:rsid w:val="003034CA"/>
    <w:rsid w:val="00303541"/>
    <w:rsid w:val="00304297"/>
    <w:rsid w:val="00304958"/>
    <w:rsid w:val="0030552F"/>
    <w:rsid w:val="00306619"/>
    <w:rsid w:val="003067D2"/>
    <w:rsid w:val="00306FD9"/>
    <w:rsid w:val="00307037"/>
    <w:rsid w:val="003074B1"/>
    <w:rsid w:val="00310857"/>
    <w:rsid w:val="00310BB6"/>
    <w:rsid w:val="00311A5A"/>
    <w:rsid w:val="00311A81"/>
    <w:rsid w:val="00311E9E"/>
    <w:rsid w:val="003129E6"/>
    <w:rsid w:val="003131B1"/>
    <w:rsid w:val="00313BED"/>
    <w:rsid w:val="00313C20"/>
    <w:rsid w:val="003149D0"/>
    <w:rsid w:val="003154D9"/>
    <w:rsid w:val="0031560E"/>
    <w:rsid w:val="00315854"/>
    <w:rsid w:val="00315E15"/>
    <w:rsid w:val="003166BA"/>
    <w:rsid w:val="003167DD"/>
    <w:rsid w:val="00316889"/>
    <w:rsid w:val="00316A3F"/>
    <w:rsid w:val="0031784F"/>
    <w:rsid w:val="00317BD3"/>
    <w:rsid w:val="00317D77"/>
    <w:rsid w:val="003204D8"/>
    <w:rsid w:val="0032129A"/>
    <w:rsid w:val="00321440"/>
    <w:rsid w:val="003214FB"/>
    <w:rsid w:val="00321831"/>
    <w:rsid w:val="00322695"/>
    <w:rsid w:val="0032278E"/>
    <w:rsid w:val="003227F9"/>
    <w:rsid w:val="00322DB5"/>
    <w:rsid w:val="00325271"/>
    <w:rsid w:val="00327044"/>
    <w:rsid w:val="0032710B"/>
    <w:rsid w:val="0032711A"/>
    <w:rsid w:val="00327C3B"/>
    <w:rsid w:val="00327C56"/>
    <w:rsid w:val="00330004"/>
    <w:rsid w:val="00331D3A"/>
    <w:rsid w:val="0033237B"/>
    <w:rsid w:val="00333FA9"/>
    <w:rsid w:val="0033414C"/>
    <w:rsid w:val="003344E0"/>
    <w:rsid w:val="00334B4C"/>
    <w:rsid w:val="00334EE5"/>
    <w:rsid w:val="003357AC"/>
    <w:rsid w:val="00336254"/>
    <w:rsid w:val="00336A12"/>
    <w:rsid w:val="003407EA"/>
    <w:rsid w:val="00340ADD"/>
    <w:rsid w:val="0034104D"/>
    <w:rsid w:val="0034359E"/>
    <w:rsid w:val="00343D84"/>
    <w:rsid w:val="00344D5A"/>
    <w:rsid w:val="003453A6"/>
    <w:rsid w:val="00345A5E"/>
    <w:rsid w:val="003460C9"/>
    <w:rsid w:val="0034689B"/>
    <w:rsid w:val="00346A8B"/>
    <w:rsid w:val="00346AAE"/>
    <w:rsid w:val="00346C93"/>
    <w:rsid w:val="00346CF0"/>
    <w:rsid w:val="00347176"/>
    <w:rsid w:val="003501CC"/>
    <w:rsid w:val="003501E9"/>
    <w:rsid w:val="003501EB"/>
    <w:rsid w:val="003505FB"/>
    <w:rsid w:val="003506F7"/>
    <w:rsid w:val="0035083B"/>
    <w:rsid w:val="00350A1C"/>
    <w:rsid w:val="00351349"/>
    <w:rsid w:val="0035202D"/>
    <w:rsid w:val="003524D0"/>
    <w:rsid w:val="00352924"/>
    <w:rsid w:val="003529BB"/>
    <w:rsid w:val="00352FBE"/>
    <w:rsid w:val="00353C80"/>
    <w:rsid w:val="00353CD7"/>
    <w:rsid w:val="003542E1"/>
    <w:rsid w:val="003545D5"/>
    <w:rsid w:val="0035483F"/>
    <w:rsid w:val="003554FA"/>
    <w:rsid w:val="00355634"/>
    <w:rsid w:val="0035573C"/>
    <w:rsid w:val="00355F13"/>
    <w:rsid w:val="00355F8E"/>
    <w:rsid w:val="003560DB"/>
    <w:rsid w:val="00356720"/>
    <w:rsid w:val="00356B23"/>
    <w:rsid w:val="00356C0F"/>
    <w:rsid w:val="00357284"/>
    <w:rsid w:val="00357299"/>
    <w:rsid w:val="00357850"/>
    <w:rsid w:val="003608C0"/>
    <w:rsid w:val="00360CD8"/>
    <w:rsid w:val="00360D9A"/>
    <w:rsid w:val="003612FF"/>
    <w:rsid w:val="00361C61"/>
    <w:rsid w:val="0036294B"/>
    <w:rsid w:val="003631B2"/>
    <w:rsid w:val="00364051"/>
    <w:rsid w:val="003647A3"/>
    <w:rsid w:val="00364AFD"/>
    <w:rsid w:val="00364B8C"/>
    <w:rsid w:val="00364CD9"/>
    <w:rsid w:val="00364F78"/>
    <w:rsid w:val="0036584F"/>
    <w:rsid w:val="00365AAE"/>
    <w:rsid w:val="00365B35"/>
    <w:rsid w:val="00366084"/>
    <w:rsid w:val="0036680E"/>
    <w:rsid w:val="003670AD"/>
    <w:rsid w:val="003675A9"/>
    <w:rsid w:val="003678DD"/>
    <w:rsid w:val="00367E64"/>
    <w:rsid w:val="00370070"/>
    <w:rsid w:val="00370F5D"/>
    <w:rsid w:val="003715E2"/>
    <w:rsid w:val="003716FE"/>
    <w:rsid w:val="00371B69"/>
    <w:rsid w:val="00371E94"/>
    <w:rsid w:val="00372F43"/>
    <w:rsid w:val="0037300A"/>
    <w:rsid w:val="003732C7"/>
    <w:rsid w:val="003755A3"/>
    <w:rsid w:val="00375708"/>
    <w:rsid w:val="00375BD7"/>
    <w:rsid w:val="00375E14"/>
    <w:rsid w:val="00375F42"/>
    <w:rsid w:val="0037642B"/>
    <w:rsid w:val="0037670C"/>
    <w:rsid w:val="00376BAE"/>
    <w:rsid w:val="00376BCD"/>
    <w:rsid w:val="00376D4E"/>
    <w:rsid w:val="00377C33"/>
    <w:rsid w:val="003807BD"/>
    <w:rsid w:val="00380BE9"/>
    <w:rsid w:val="003813F4"/>
    <w:rsid w:val="003816AC"/>
    <w:rsid w:val="00381CF3"/>
    <w:rsid w:val="00381E89"/>
    <w:rsid w:val="00382203"/>
    <w:rsid w:val="003825C9"/>
    <w:rsid w:val="0038267B"/>
    <w:rsid w:val="003827D5"/>
    <w:rsid w:val="003832B3"/>
    <w:rsid w:val="00384402"/>
    <w:rsid w:val="003845DF"/>
    <w:rsid w:val="0038473B"/>
    <w:rsid w:val="00384A22"/>
    <w:rsid w:val="00384BC3"/>
    <w:rsid w:val="00384E84"/>
    <w:rsid w:val="00385667"/>
    <w:rsid w:val="0038642B"/>
    <w:rsid w:val="00386FFB"/>
    <w:rsid w:val="003875CA"/>
    <w:rsid w:val="00387F1D"/>
    <w:rsid w:val="00390188"/>
    <w:rsid w:val="00390923"/>
    <w:rsid w:val="003909AC"/>
    <w:rsid w:val="00390EF2"/>
    <w:rsid w:val="00391092"/>
    <w:rsid w:val="0039138D"/>
    <w:rsid w:val="00391409"/>
    <w:rsid w:val="00391A0C"/>
    <w:rsid w:val="00391A4D"/>
    <w:rsid w:val="003924E1"/>
    <w:rsid w:val="00392ABB"/>
    <w:rsid w:val="00393E3B"/>
    <w:rsid w:val="003949EB"/>
    <w:rsid w:val="00394A1E"/>
    <w:rsid w:val="00395ADE"/>
    <w:rsid w:val="00396855"/>
    <w:rsid w:val="00396FB3"/>
    <w:rsid w:val="00397293"/>
    <w:rsid w:val="003A025E"/>
    <w:rsid w:val="003A0647"/>
    <w:rsid w:val="003A074F"/>
    <w:rsid w:val="003A0AC5"/>
    <w:rsid w:val="003A0FAA"/>
    <w:rsid w:val="003A10AA"/>
    <w:rsid w:val="003A14D7"/>
    <w:rsid w:val="003A1EDC"/>
    <w:rsid w:val="003A1F50"/>
    <w:rsid w:val="003A27E9"/>
    <w:rsid w:val="003A2942"/>
    <w:rsid w:val="003A3B8B"/>
    <w:rsid w:val="003A3C9B"/>
    <w:rsid w:val="003A3EB0"/>
    <w:rsid w:val="003A3F54"/>
    <w:rsid w:val="003A4117"/>
    <w:rsid w:val="003A44C5"/>
    <w:rsid w:val="003A4629"/>
    <w:rsid w:val="003A4926"/>
    <w:rsid w:val="003A4A63"/>
    <w:rsid w:val="003A4BEB"/>
    <w:rsid w:val="003A4C2B"/>
    <w:rsid w:val="003A52D3"/>
    <w:rsid w:val="003A5724"/>
    <w:rsid w:val="003A5CA6"/>
    <w:rsid w:val="003A5F5F"/>
    <w:rsid w:val="003A629B"/>
    <w:rsid w:val="003A6B33"/>
    <w:rsid w:val="003A7ED1"/>
    <w:rsid w:val="003A7ED9"/>
    <w:rsid w:val="003B1350"/>
    <w:rsid w:val="003B1688"/>
    <w:rsid w:val="003B214A"/>
    <w:rsid w:val="003B2FE0"/>
    <w:rsid w:val="003B30A5"/>
    <w:rsid w:val="003B427A"/>
    <w:rsid w:val="003B489E"/>
    <w:rsid w:val="003B5F38"/>
    <w:rsid w:val="003B65C6"/>
    <w:rsid w:val="003B6600"/>
    <w:rsid w:val="003B6A8C"/>
    <w:rsid w:val="003B6B31"/>
    <w:rsid w:val="003B790F"/>
    <w:rsid w:val="003B7B24"/>
    <w:rsid w:val="003B7D87"/>
    <w:rsid w:val="003B7E01"/>
    <w:rsid w:val="003C01DA"/>
    <w:rsid w:val="003C0864"/>
    <w:rsid w:val="003C0B0B"/>
    <w:rsid w:val="003C0C66"/>
    <w:rsid w:val="003C1227"/>
    <w:rsid w:val="003C13EC"/>
    <w:rsid w:val="003C21B7"/>
    <w:rsid w:val="003C256A"/>
    <w:rsid w:val="003C3764"/>
    <w:rsid w:val="003C38F0"/>
    <w:rsid w:val="003C3970"/>
    <w:rsid w:val="003C40E7"/>
    <w:rsid w:val="003C48E2"/>
    <w:rsid w:val="003C49CD"/>
    <w:rsid w:val="003C4AEF"/>
    <w:rsid w:val="003C514C"/>
    <w:rsid w:val="003C52A4"/>
    <w:rsid w:val="003C5FF3"/>
    <w:rsid w:val="003C61E9"/>
    <w:rsid w:val="003C6D2E"/>
    <w:rsid w:val="003C6D88"/>
    <w:rsid w:val="003C71C9"/>
    <w:rsid w:val="003C739B"/>
    <w:rsid w:val="003C7453"/>
    <w:rsid w:val="003C7F6A"/>
    <w:rsid w:val="003D00AA"/>
    <w:rsid w:val="003D12B4"/>
    <w:rsid w:val="003D13E6"/>
    <w:rsid w:val="003D1EF1"/>
    <w:rsid w:val="003D2804"/>
    <w:rsid w:val="003D2B22"/>
    <w:rsid w:val="003D2B23"/>
    <w:rsid w:val="003D30FC"/>
    <w:rsid w:val="003D3560"/>
    <w:rsid w:val="003D3D60"/>
    <w:rsid w:val="003D41AC"/>
    <w:rsid w:val="003D4365"/>
    <w:rsid w:val="003D4F93"/>
    <w:rsid w:val="003D52D3"/>
    <w:rsid w:val="003D5C3E"/>
    <w:rsid w:val="003D61A5"/>
    <w:rsid w:val="003D7450"/>
    <w:rsid w:val="003D7A82"/>
    <w:rsid w:val="003E0537"/>
    <w:rsid w:val="003E0923"/>
    <w:rsid w:val="003E1D30"/>
    <w:rsid w:val="003E1EC4"/>
    <w:rsid w:val="003E1F9B"/>
    <w:rsid w:val="003E1FCE"/>
    <w:rsid w:val="003E2027"/>
    <w:rsid w:val="003E279D"/>
    <w:rsid w:val="003E29C6"/>
    <w:rsid w:val="003E2BA3"/>
    <w:rsid w:val="003E2F49"/>
    <w:rsid w:val="003E48CC"/>
    <w:rsid w:val="003E4949"/>
    <w:rsid w:val="003E4D07"/>
    <w:rsid w:val="003E574A"/>
    <w:rsid w:val="003E58B2"/>
    <w:rsid w:val="003E59D9"/>
    <w:rsid w:val="003E6C4F"/>
    <w:rsid w:val="003E6E20"/>
    <w:rsid w:val="003E6FA5"/>
    <w:rsid w:val="003F000D"/>
    <w:rsid w:val="003F00DF"/>
    <w:rsid w:val="003F12CA"/>
    <w:rsid w:val="003F13D3"/>
    <w:rsid w:val="003F14D4"/>
    <w:rsid w:val="003F1B46"/>
    <w:rsid w:val="003F1FA4"/>
    <w:rsid w:val="003F209B"/>
    <w:rsid w:val="003F2520"/>
    <w:rsid w:val="003F31E7"/>
    <w:rsid w:val="003F3257"/>
    <w:rsid w:val="003F32A3"/>
    <w:rsid w:val="003F340E"/>
    <w:rsid w:val="003F4888"/>
    <w:rsid w:val="003F4C63"/>
    <w:rsid w:val="003F57D0"/>
    <w:rsid w:val="003F5F7B"/>
    <w:rsid w:val="003F692C"/>
    <w:rsid w:val="003F69B8"/>
    <w:rsid w:val="004005F3"/>
    <w:rsid w:val="00400B53"/>
    <w:rsid w:val="00401FDA"/>
    <w:rsid w:val="0040320C"/>
    <w:rsid w:val="004032A5"/>
    <w:rsid w:val="00403A38"/>
    <w:rsid w:val="00403FF1"/>
    <w:rsid w:val="0040440D"/>
    <w:rsid w:val="00404451"/>
    <w:rsid w:val="00404871"/>
    <w:rsid w:val="0040491D"/>
    <w:rsid w:val="00404D26"/>
    <w:rsid w:val="00404DBA"/>
    <w:rsid w:val="00404DCE"/>
    <w:rsid w:val="004053BF"/>
    <w:rsid w:val="00405944"/>
    <w:rsid w:val="00405DD4"/>
    <w:rsid w:val="0040612E"/>
    <w:rsid w:val="00407450"/>
    <w:rsid w:val="004078EA"/>
    <w:rsid w:val="00410595"/>
    <w:rsid w:val="00410B86"/>
    <w:rsid w:val="00411508"/>
    <w:rsid w:val="00411DC2"/>
    <w:rsid w:val="00411E27"/>
    <w:rsid w:val="00413577"/>
    <w:rsid w:val="00413999"/>
    <w:rsid w:val="00413D1C"/>
    <w:rsid w:val="00414224"/>
    <w:rsid w:val="004142E9"/>
    <w:rsid w:val="00414747"/>
    <w:rsid w:val="00414CF9"/>
    <w:rsid w:val="004150CC"/>
    <w:rsid w:val="004150DC"/>
    <w:rsid w:val="00415308"/>
    <w:rsid w:val="004153B2"/>
    <w:rsid w:val="00415B2C"/>
    <w:rsid w:val="00415EF2"/>
    <w:rsid w:val="00416207"/>
    <w:rsid w:val="00416F27"/>
    <w:rsid w:val="00417CA2"/>
    <w:rsid w:val="004201BB"/>
    <w:rsid w:val="004217D5"/>
    <w:rsid w:val="0042283D"/>
    <w:rsid w:val="00422AF3"/>
    <w:rsid w:val="00423EB7"/>
    <w:rsid w:val="00424416"/>
    <w:rsid w:val="004247D6"/>
    <w:rsid w:val="00424F43"/>
    <w:rsid w:val="004254C3"/>
    <w:rsid w:val="004254FB"/>
    <w:rsid w:val="0042557A"/>
    <w:rsid w:val="00425DC3"/>
    <w:rsid w:val="00426109"/>
    <w:rsid w:val="004262BA"/>
    <w:rsid w:val="004262E4"/>
    <w:rsid w:val="00426778"/>
    <w:rsid w:val="0042694E"/>
    <w:rsid w:val="00426EA1"/>
    <w:rsid w:val="0042765A"/>
    <w:rsid w:val="0043099C"/>
    <w:rsid w:val="00430AE6"/>
    <w:rsid w:val="004310F4"/>
    <w:rsid w:val="004311B7"/>
    <w:rsid w:val="004311D8"/>
    <w:rsid w:val="00431927"/>
    <w:rsid w:val="004319C3"/>
    <w:rsid w:val="00431C80"/>
    <w:rsid w:val="00431D94"/>
    <w:rsid w:val="00432929"/>
    <w:rsid w:val="004336B9"/>
    <w:rsid w:val="00433B3B"/>
    <w:rsid w:val="00433D9D"/>
    <w:rsid w:val="004347FE"/>
    <w:rsid w:val="00435357"/>
    <w:rsid w:val="00435B4D"/>
    <w:rsid w:val="00435D95"/>
    <w:rsid w:val="00435F2B"/>
    <w:rsid w:val="004364E2"/>
    <w:rsid w:val="00436529"/>
    <w:rsid w:val="00436D17"/>
    <w:rsid w:val="004378AC"/>
    <w:rsid w:val="004400B8"/>
    <w:rsid w:val="004401C4"/>
    <w:rsid w:val="00440580"/>
    <w:rsid w:val="0044078C"/>
    <w:rsid w:val="00440C0F"/>
    <w:rsid w:val="00440DE6"/>
    <w:rsid w:val="00440DF6"/>
    <w:rsid w:val="00441B93"/>
    <w:rsid w:val="004421B1"/>
    <w:rsid w:val="0044235C"/>
    <w:rsid w:val="004427ED"/>
    <w:rsid w:val="00442CDF"/>
    <w:rsid w:val="004440AE"/>
    <w:rsid w:val="004447D7"/>
    <w:rsid w:val="00444814"/>
    <w:rsid w:val="00444EE6"/>
    <w:rsid w:val="0044548D"/>
    <w:rsid w:val="0044604B"/>
    <w:rsid w:val="00446752"/>
    <w:rsid w:val="0044697B"/>
    <w:rsid w:val="00446B2F"/>
    <w:rsid w:val="00446CFB"/>
    <w:rsid w:val="0044769B"/>
    <w:rsid w:val="00447884"/>
    <w:rsid w:val="00450604"/>
    <w:rsid w:val="0045084E"/>
    <w:rsid w:val="004509F1"/>
    <w:rsid w:val="00451390"/>
    <w:rsid w:val="0045147C"/>
    <w:rsid w:val="00451545"/>
    <w:rsid w:val="0045199D"/>
    <w:rsid w:val="00451AC7"/>
    <w:rsid w:val="00451EC0"/>
    <w:rsid w:val="00452550"/>
    <w:rsid w:val="00452848"/>
    <w:rsid w:val="004528BB"/>
    <w:rsid w:val="00452F42"/>
    <w:rsid w:val="00453258"/>
    <w:rsid w:val="004537C8"/>
    <w:rsid w:val="0045407D"/>
    <w:rsid w:val="00454C93"/>
    <w:rsid w:val="00455127"/>
    <w:rsid w:val="004553FD"/>
    <w:rsid w:val="00455DB0"/>
    <w:rsid w:val="00456CD6"/>
    <w:rsid w:val="004574B8"/>
    <w:rsid w:val="00457AB2"/>
    <w:rsid w:val="00457E09"/>
    <w:rsid w:val="00457EEE"/>
    <w:rsid w:val="00457EF6"/>
    <w:rsid w:val="00460093"/>
    <w:rsid w:val="004603CB"/>
    <w:rsid w:val="00460505"/>
    <w:rsid w:val="00460B76"/>
    <w:rsid w:val="004617A7"/>
    <w:rsid w:val="00462B42"/>
    <w:rsid w:val="00462F19"/>
    <w:rsid w:val="004634D7"/>
    <w:rsid w:val="004636E1"/>
    <w:rsid w:val="00463C3E"/>
    <w:rsid w:val="00464E0F"/>
    <w:rsid w:val="00465C6A"/>
    <w:rsid w:val="00466BB7"/>
    <w:rsid w:val="00466CCE"/>
    <w:rsid w:val="0046705E"/>
    <w:rsid w:val="0046718A"/>
    <w:rsid w:val="004679F7"/>
    <w:rsid w:val="004708DE"/>
    <w:rsid w:val="00470F4B"/>
    <w:rsid w:val="00471B29"/>
    <w:rsid w:val="0047202A"/>
    <w:rsid w:val="0047266B"/>
    <w:rsid w:val="004729B9"/>
    <w:rsid w:val="00472C55"/>
    <w:rsid w:val="0047325F"/>
    <w:rsid w:val="004739A1"/>
    <w:rsid w:val="00473B8D"/>
    <w:rsid w:val="00473D46"/>
    <w:rsid w:val="00474F25"/>
    <w:rsid w:val="00475BEE"/>
    <w:rsid w:val="004762F7"/>
    <w:rsid w:val="0047657E"/>
    <w:rsid w:val="00476864"/>
    <w:rsid w:val="00476879"/>
    <w:rsid w:val="00476C39"/>
    <w:rsid w:val="00476DC5"/>
    <w:rsid w:val="004773CC"/>
    <w:rsid w:val="004778F1"/>
    <w:rsid w:val="00477A3B"/>
    <w:rsid w:val="00477CD3"/>
    <w:rsid w:val="00480436"/>
    <w:rsid w:val="00480DF7"/>
    <w:rsid w:val="00480E65"/>
    <w:rsid w:val="00482DAD"/>
    <w:rsid w:val="00484A2F"/>
    <w:rsid w:val="00484A6E"/>
    <w:rsid w:val="00485B77"/>
    <w:rsid w:val="00485BD7"/>
    <w:rsid w:val="00486323"/>
    <w:rsid w:val="004869AF"/>
    <w:rsid w:val="00486AAB"/>
    <w:rsid w:val="00487385"/>
    <w:rsid w:val="00490960"/>
    <w:rsid w:val="004911DE"/>
    <w:rsid w:val="004912FE"/>
    <w:rsid w:val="00491AC2"/>
    <w:rsid w:val="004920DA"/>
    <w:rsid w:val="0049238B"/>
    <w:rsid w:val="004923A9"/>
    <w:rsid w:val="00492544"/>
    <w:rsid w:val="004928C5"/>
    <w:rsid w:val="00493DA4"/>
    <w:rsid w:val="00494555"/>
    <w:rsid w:val="0049564B"/>
    <w:rsid w:val="00495C21"/>
    <w:rsid w:val="00495E0B"/>
    <w:rsid w:val="00495ED3"/>
    <w:rsid w:val="0049635C"/>
    <w:rsid w:val="00496984"/>
    <w:rsid w:val="004975DE"/>
    <w:rsid w:val="00497FAA"/>
    <w:rsid w:val="004A0159"/>
    <w:rsid w:val="004A05B8"/>
    <w:rsid w:val="004A133C"/>
    <w:rsid w:val="004A17F9"/>
    <w:rsid w:val="004A1EF7"/>
    <w:rsid w:val="004A1FF6"/>
    <w:rsid w:val="004A2D89"/>
    <w:rsid w:val="004A300E"/>
    <w:rsid w:val="004A3119"/>
    <w:rsid w:val="004A31D2"/>
    <w:rsid w:val="004A37A5"/>
    <w:rsid w:val="004A412D"/>
    <w:rsid w:val="004A46D6"/>
    <w:rsid w:val="004A5D48"/>
    <w:rsid w:val="004A5D54"/>
    <w:rsid w:val="004A6171"/>
    <w:rsid w:val="004A61FB"/>
    <w:rsid w:val="004A6DA1"/>
    <w:rsid w:val="004A6E59"/>
    <w:rsid w:val="004A6F1B"/>
    <w:rsid w:val="004A7FDC"/>
    <w:rsid w:val="004B0E39"/>
    <w:rsid w:val="004B1D0E"/>
    <w:rsid w:val="004B23DE"/>
    <w:rsid w:val="004B331F"/>
    <w:rsid w:val="004B4419"/>
    <w:rsid w:val="004B49A1"/>
    <w:rsid w:val="004B4E75"/>
    <w:rsid w:val="004B4F6D"/>
    <w:rsid w:val="004B5353"/>
    <w:rsid w:val="004B5455"/>
    <w:rsid w:val="004B66C7"/>
    <w:rsid w:val="004B726C"/>
    <w:rsid w:val="004B7F65"/>
    <w:rsid w:val="004C0390"/>
    <w:rsid w:val="004C03E8"/>
    <w:rsid w:val="004C0BB1"/>
    <w:rsid w:val="004C1125"/>
    <w:rsid w:val="004C15EF"/>
    <w:rsid w:val="004C20A8"/>
    <w:rsid w:val="004C2299"/>
    <w:rsid w:val="004C25A2"/>
    <w:rsid w:val="004C273A"/>
    <w:rsid w:val="004C3564"/>
    <w:rsid w:val="004C3C82"/>
    <w:rsid w:val="004C445F"/>
    <w:rsid w:val="004C50F8"/>
    <w:rsid w:val="004C6AB9"/>
    <w:rsid w:val="004C731B"/>
    <w:rsid w:val="004D00A0"/>
    <w:rsid w:val="004D1222"/>
    <w:rsid w:val="004D17B8"/>
    <w:rsid w:val="004D1AF3"/>
    <w:rsid w:val="004D365D"/>
    <w:rsid w:val="004D37AF"/>
    <w:rsid w:val="004D3F94"/>
    <w:rsid w:val="004D3FB6"/>
    <w:rsid w:val="004D4214"/>
    <w:rsid w:val="004D4B88"/>
    <w:rsid w:val="004D63ED"/>
    <w:rsid w:val="004D68D1"/>
    <w:rsid w:val="004D6A3A"/>
    <w:rsid w:val="004D6EBC"/>
    <w:rsid w:val="004D734A"/>
    <w:rsid w:val="004D7D24"/>
    <w:rsid w:val="004D7DAE"/>
    <w:rsid w:val="004D7FBB"/>
    <w:rsid w:val="004E02E3"/>
    <w:rsid w:val="004E11DC"/>
    <w:rsid w:val="004E1226"/>
    <w:rsid w:val="004E131A"/>
    <w:rsid w:val="004E2007"/>
    <w:rsid w:val="004E249F"/>
    <w:rsid w:val="004E2B04"/>
    <w:rsid w:val="004E360D"/>
    <w:rsid w:val="004E365A"/>
    <w:rsid w:val="004E41E4"/>
    <w:rsid w:val="004E4992"/>
    <w:rsid w:val="004E5675"/>
    <w:rsid w:val="004E60FD"/>
    <w:rsid w:val="004E6124"/>
    <w:rsid w:val="004E6928"/>
    <w:rsid w:val="004E6ABD"/>
    <w:rsid w:val="004E6B51"/>
    <w:rsid w:val="004E74AC"/>
    <w:rsid w:val="004E799A"/>
    <w:rsid w:val="004F05B4"/>
    <w:rsid w:val="004F08AD"/>
    <w:rsid w:val="004F1554"/>
    <w:rsid w:val="004F1617"/>
    <w:rsid w:val="004F2099"/>
    <w:rsid w:val="004F2948"/>
    <w:rsid w:val="004F2EC6"/>
    <w:rsid w:val="004F4323"/>
    <w:rsid w:val="004F47F1"/>
    <w:rsid w:val="004F4D7C"/>
    <w:rsid w:val="004F5F2B"/>
    <w:rsid w:val="004F606E"/>
    <w:rsid w:val="004F6138"/>
    <w:rsid w:val="004F61EE"/>
    <w:rsid w:val="004F6514"/>
    <w:rsid w:val="004F724D"/>
    <w:rsid w:val="005001AC"/>
    <w:rsid w:val="0050054B"/>
    <w:rsid w:val="005005C9"/>
    <w:rsid w:val="00500780"/>
    <w:rsid w:val="00501872"/>
    <w:rsid w:val="00501BFD"/>
    <w:rsid w:val="005020A5"/>
    <w:rsid w:val="00503EC5"/>
    <w:rsid w:val="0050506B"/>
    <w:rsid w:val="005057F3"/>
    <w:rsid w:val="00505C2E"/>
    <w:rsid w:val="005064A3"/>
    <w:rsid w:val="005068F7"/>
    <w:rsid w:val="00507095"/>
    <w:rsid w:val="00510103"/>
    <w:rsid w:val="00510994"/>
    <w:rsid w:val="00511CC1"/>
    <w:rsid w:val="00511EC4"/>
    <w:rsid w:val="00511F2E"/>
    <w:rsid w:val="00511F82"/>
    <w:rsid w:val="0051273F"/>
    <w:rsid w:val="005139FB"/>
    <w:rsid w:val="005140E7"/>
    <w:rsid w:val="00514189"/>
    <w:rsid w:val="00514458"/>
    <w:rsid w:val="0051543D"/>
    <w:rsid w:val="0051557A"/>
    <w:rsid w:val="00515688"/>
    <w:rsid w:val="00515B1D"/>
    <w:rsid w:val="00516027"/>
    <w:rsid w:val="00516B7F"/>
    <w:rsid w:val="00516F76"/>
    <w:rsid w:val="005171F3"/>
    <w:rsid w:val="00521484"/>
    <w:rsid w:val="00522235"/>
    <w:rsid w:val="0052232D"/>
    <w:rsid w:val="00522A0F"/>
    <w:rsid w:val="00522A1E"/>
    <w:rsid w:val="0052301E"/>
    <w:rsid w:val="005231E6"/>
    <w:rsid w:val="00523672"/>
    <w:rsid w:val="00523BC1"/>
    <w:rsid w:val="00523C1F"/>
    <w:rsid w:val="00523D0F"/>
    <w:rsid w:val="00523DAF"/>
    <w:rsid w:val="00523F66"/>
    <w:rsid w:val="00524322"/>
    <w:rsid w:val="0052454E"/>
    <w:rsid w:val="00524A86"/>
    <w:rsid w:val="00525816"/>
    <w:rsid w:val="00525B84"/>
    <w:rsid w:val="00525F96"/>
    <w:rsid w:val="00526808"/>
    <w:rsid w:val="00526E7C"/>
    <w:rsid w:val="00526ED5"/>
    <w:rsid w:val="0052758E"/>
    <w:rsid w:val="00527747"/>
    <w:rsid w:val="0052781F"/>
    <w:rsid w:val="00527862"/>
    <w:rsid w:val="00527E60"/>
    <w:rsid w:val="00530A02"/>
    <w:rsid w:val="005316F3"/>
    <w:rsid w:val="005322FD"/>
    <w:rsid w:val="00532785"/>
    <w:rsid w:val="0053279B"/>
    <w:rsid w:val="0053351E"/>
    <w:rsid w:val="00533781"/>
    <w:rsid w:val="005337A3"/>
    <w:rsid w:val="0053399F"/>
    <w:rsid w:val="00533F28"/>
    <w:rsid w:val="005348FF"/>
    <w:rsid w:val="00534AF7"/>
    <w:rsid w:val="00534D12"/>
    <w:rsid w:val="005351DE"/>
    <w:rsid w:val="005352B1"/>
    <w:rsid w:val="0053663C"/>
    <w:rsid w:val="00536A09"/>
    <w:rsid w:val="00536AFB"/>
    <w:rsid w:val="00536D41"/>
    <w:rsid w:val="00537774"/>
    <w:rsid w:val="00537991"/>
    <w:rsid w:val="00537AFC"/>
    <w:rsid w:val="005402B9"/>
    <w:rsid w:val="005407B2"/>
    <w:rsid w:val="00540E92"/>
    <w:rsid w:val="005410B6"/>
    <w:rsid w:val="00542319"/>
    <w:rsid w:val="00542569"/>
    <w:rsid w:val="005427CF"/>
    <w:rsid w:val="00543A4B"/>
    <w:rsid w:val="0054422B"/>
    <w:rsid w:val="005445A2"/>
    <w:rsid w:val="005445DB"/>
    <w:rsid w:val="00544730"/>
    <w:rsid w:val="005455D7"/>
    <w:rsid w:val="00546A32"/>
    <w:rsid w:val="00546B66"/>
    <w:rsid w:val="0054736E"/>
    <w:rsid w:val="0054737D"/>
    <w:rsid w:val="00547B32"/>
    <w:rsid w:val="0055127F"/>
    <w:rsid w:val="005515FC"/>
    <w:rsid w:val="00551836"/>
    <w:rsid w:val="00551F79"/>
    <w:rsid w:val="005520D9"/>
    <w:rsid w:val="005523DB"/>
    <w:rsid w:val="00552421"/>
    <w:rsid w:val="00552FDD"/>
    <w:rsid w:val="00553245"/>
    <w:rsid w:val="00553B06"/>
    <w:rsid w:val="00553B47"/>
    <w:rsid w:val="00555742"/>
    <w:rsid w:val="0055586C"/>
    <w:rsid w:val="005558BB"/>
    <w:rsid w:val="005561DB"/>
    <w:rsid w:val="005565C4"/>
    <w:rsid w:val="005567CD"/>
    <w:rsid w:val="00556E9A"/>
    <w:rsid w:val="0055741E"/>
    <w:rsid w:val="005579AD"/>
    <w:rsid w:val="00557D8D"/>
    <w:rsid w:val="00560878"/>
    <w:rsid w:val="00560B70"/>
    <w:rsid w:val="00560BC9"/>
    <w:rsid w:val="00560E73"/>
    <w:rsid w:val="00560FCA"/>
    <w:rsid w:val="00561F36"/>
    <w:rsid w:val="00562015"/>
    <w:rsid w:val="005624DF"/>
    <w:rsid w:val="00562C2C"/>
    <w:rsid w:val="00563578"/>
    <w:rsid w:val="00563B38"/>
    <w:rsid w:val="00564820"/>
    <w:rsid w:val="00564A6A"/>
    <w:rsid w:val="00564EC9"/>
    <w:rsid w:val="00565186"/>
    <w:rsid w:val="00565236"/>
    <w:rsid w:val="0056528C"/>
    <w:rsid w:val="005657FD"/>
    <w:rsid w:val="0056593E"/>
    <w:rsid w:val="00565D47"/>
    <w:rsid w:val="0056608E"/>
    <w:rsid w:val="005668DB"/>
    <w:rsid w:val="00566F83"/>
    <w:rsid w:val="00567105"/>
    <w:rsid w:val="005675A9"/>
    <w:rsid w:val="00567661"/>
    <w:rsid w:val="00567B36"/>
    <w:rsid w:val="00567D0D"/>
    <w:rsid w:val="0057080C"/>
    <w:rsid w:val="00570B5F"/>
    <w:rsid w:val="00570FE0"/>
    <w:rsid w:val="00571538"/>
    <w:rsid w:val="005715A3"/>
    <w:rsid w:val="00571B26"/>
    <w:rsid w:val="00571BD6"/>
    <w:rsid w:val="00572225"/>
    <w:rsid w:val="005722A1"/>
    <w:rsid w:val="00572822"/>
    <w:rsid w:val="005729CA"/>
    <w:rsid w:val="00572A23"/>
    <w:rsid w:val="00572BAA"/>
    <w:rsid w:val="00572F19"/>
    <w:rsid w:val="0057354C"/>
    <w:rsid w:val="00573B1E"/>
    <w:rsid w:val="00573FC3"/>
    <w:rsid w:val="00574533"/>
    <w:rsid w:val="005749A8"/>
    <w:rsid w:val="00574BD9"/>
    <w:rsid w:val="00575406"/>
    <w:rsid w:val="0057594C"/>
    <w:rsid w:val="00575A2D"/>
    <w:rsid w:val="00575F71"/>
    <w:rsid w:val="00576037"/>
    <w:rsid w:val="0057680F"/>
    <w:rsid w:val="00576F98"/>
    <w:rsid w:val="005773FF"/>
    <w:rsid w:val="005774A0"/>
    <w:rsid w:val="00577F8F"/>
    <w:rsid w:val="0058047C"/>
    <w:rsid w:val="0058059E"/>
    <w:rsid w:val="005808B8"/>
    <w:rsid w:val="00580C5B"/>
    <w:rsid w:val="00581193"/>
    <w:rsid w:val="005811CE"/>
    <w:rsid w:val="00581374"/>
    <w:rsid w:val="00581A24"/>
    <w:rsid w:val="005820A3"/>
    <w:rsid w:val="00583670"/>
    <w:rsid w:val="0058383B"/>
    <w:rsid w:val="00583E5A"/>
    <w:rsid w:val="00585598"/>
    <w:rsid w:val="0058634F"/>
    <w:rsid w:val="00586F87"/>
    <w:rsid w:val="00586FD6"/>
    <w:rsid w:val="0058725E"/>
    <w:rsid w:val="005879A0"/>
    <w:rsid w:val="00587CEE"/>
    <w:rsid w:val="00590361"/>
    <w:rsid w:val="00591377"/>
    <w:rsid w:val="005919A1"/>
    <w:rsid w:val="00591B53"/>
    <w:rsid w:val="00591E12"/>
    <w:rsid w:val="005920D5"/>
    <w:rsid w:val="0059237D"/>
    <w:rsid w:val="0059257B"/>
    <w:rsid w:val="00592EEE"/>
    <w:rsid w:val="005937E3"/>
    <w:rsid w:val="00593AD5"/>
    <w:rsid w:val="0059406B"/>
    <w:rsid w:val="005942BF"/>
    <w:rsid w:val="005943B5"/>
    <w:rsid w:val="00594BD1"/>
    <w:rsid w:val="00595222"/>
    <w:rsid w:val="0059571F"/>
    <w:rsid w:val="005966E9"/>
    <w:rsid w:val="00596739"/>
    <w:rsid w:val="00596B1D"/>
    <w:rsid w:val="00596F42"/>
    <w:rsid w:val="005A0B17"/>
    <w:rsid w:val="005A1302"/>
    <w:rsid w:val="005A15DA"/>
    <w:rsid w:val="005A15EB"/>
    <w:rsid w:val="005A1655"/>
    <w:rsid w:val="005A1762"/>
    <w:rsid w:val="005A3144"/>
    <w:rsid w:val="005A3635"/>
    <w:rsid w:val="005A3732"/>
    <w:rsid w:val="005A3EA0"/>
    <w:rsid w:val="005A4916"/>
    <w:rsid w:val="005A5645"/>
    <w:rsid w:val="005A5A19"/>
    <w:rsid w:val="005A5C40"/>
    <w:rsid w:val="005A61E5"/>
    <w:rsid w:val="005A6218"/>
    <w:rsid w:val="005A6714"/>
    <w:rsid w:val="005A69E0"/>
    <w:rsid w:val="005B00AE"/>
    <w:rsid w:val="005B0BAE"/>
    <w:rsid w:val="005B0C76"/>
    <w:rsid w:val="005B0FC3"/>
    <w:rsid w:val="005B2AB4"/>
    <w:rsid w:val="005B2EDB"/>
    <w:rsid w:val="005B4661"/>
    <w:rsid w:val="005B522E"/>
    <w:rsid w:val="005B5344"/>
    <w:rsid w:val="005B5EB6"/>
    <w:rsid w:val="005C00EC"/>
    <w:rsid w:val="005C0E17"/>
    <w:rsid w:val="005C1134"/>
    <w:rsid w:val="005C2038"/>
    <w:rsid w:val="005C25DB"/>
    <w:rsid w:val="005C25E9"/>
    <w:rsid w:val="005C2DE6"/>
    <w:rsid w:val="005C2E58"/>
    <w:rsid w:val="005C3ADB"/>
    <w:rsid w:val="005C4387"/>
    <w:rsid w:val="005C45BA"/>
    <w:rsid w:val="005C5696"/>
    <w:rsid w:val="005C5826"/>
    <w:rsid w:val="005C6A1A"/>
    <w:rsid w:val="005C721A"/>
    <w:rsid w:val="005D01CE"/>
    <w:rsid w:val="005D03BD"/>
    <w:rsid w:val="005D07FA"/>
    <w:rsid w:val="005D2035"/>
    <w:rsid w:val="005D31F8"/>
    <w:rsid w:val="005D327B"/>
    <w:rsid w:val="005D37F1"/>
    <w:rsid w:val="005D401D"/>
    <w:rsid w:val="005D405E"/>
    <w:rsid w:val="005D5E10"/>
    <w:rsid w:val="005D663E"/>
    <w:rsid w:val="005D6C56"/>
    <w:rsid w:val="005D6C8B"/>
    <w:rsid w:val="005D764E"/>
    <w:rsid w:val="005E212E"/>
    <w:rsid w:val="005E29AC"/>
    <w:rsid w:val="005E3097"/>
    <w:rsid w:val="005E34DE"/>
    <w:rsid w:val="005E364B"/>
    <w:rsid w:val="005E3830"/>
    <w:rsid w:val="005E3FBE"/>
    <w:rsid w:val="005E48A5"/>
    <w:rsid w:val="005E4D86"/>
    <w:rsid w:val="005E5C82"/>
    <w:rsid w:val="005E64A9"/>
    <w:rsid w:val="005E6DB0"/>
    <w:rsid w:val="005E782E"/>
    <w:rsid w:val="005F01EE"/>
    <w:rsid w:val="005F09D6"/>
    <w:rsid w:val="005F0C33"/>
    <w:rsid w:val="005F1750"/>
    <w:rsid w:val="005F1CEC"/>
    <w:rsid w:val="005F1EC8"/>
    <w:rsid w:val="005F207E"/>
    <w:rsid w:val="005F20E7"/>
    <w:rsid w:val="005F2414"/>
    <w:rsid w:val="005F2A0A"/>
    <w:rsid w:val="005F35F4"/>
    <w:rsid w:val="005F4D89"/>
    <w:rsid w:val="005F4F58"/>
    <w:rsid w:val="005F4F89"/>
    <w:rsid w:val="005F5578"/>
    <w:rsid w:val="005F59BB"/>
    <w:rsid w:val="005F628E"/>
    <w:rsid w:val="005F62D4"/>
    <w:rsid w:val="005F68C0"/>
    <w:rsid w:val="005F6EB8"/>
    <w:rsid w:val="005F7127"/>
    <w:rsid w:val="005F784E"/>
    <w:rsid w:val="00600254"/>
    <w:rsid w:val="00600C81"/>
    <w:rsid w:val="00601881"/>
    <w:rsid w:val="00602567"/>
    <w:rsid w:val="00602E9A"/>
    <w:rsid w:val="00603CE5"/>
    <w:rsid w:val="00603DF0"/>
    <w:rsid w:val="0060469B"/>
    <w:rsid w:val="0060477F"/>
    <w:rsid w:val="0060602E"/>
    <w:rsid w:val="0060607A"/>
    <w:rsid w:val="00606658"/>
    <w:rsid w:val="00606F97"/>
    <w:rsid w:val="00607BE9"/>
    <w:rsid w:val="0061038F"/>
    <w:rsid w:val="006104A3"/>
    <w:rsid w:val="00610A82"/>
    <w:rsid w:val="00610A9C"/>
    <w:rsid w:val="00610DB6"/>
    <w:rsid w:val="006113A9"/>
    <w:rsid w:val="006116ED"/>
    <w:rsid w:val="00611BAE"/>
    <w:rsid w:val="00611FD2"/>
    <w:rsid w:val="0061224B"/>
    <w:rsid w:val="00612863"/>
    <w:rsid w:val="0061290C"/>
    <w:rsid w:val="00613A15"/>
    <w:rsid w:val="006151B2"/>
    <w:rsid w:val="0061597F"/>
    <w:rsid w:val="00615A9D"/>
    <w:rsid w:val="00615B67"/>
    <w:rsid w:val="00616030"/>
    <w:rsid w:val="00616FCB"/>
    <w:rsid w:val="00617534"/>
    <w:rsid w:val="00617B52"/>
    <w:rsid w:val="00620152"/>
    <w:rsid w:val="0062023A"/>
    <w:rsid w:val="00620777"/>
    <w:rsid w:val="006207D5"/>
    <w:rsid w:val="00620DFA"/>
    <w:rsid w:val="0062101A"/>
    <w:rsid w:val="006220E2"/>
    <w:rsid w:val="00622201"/>
    <w:rsid w:val="0062305A"/>
    <w:rsid w:val="00623455"/>
    <w:rsid w:val="00623FC3"/>
    <w:rsid w:val="006258DB"/>
    <w:rsid w:val="00626DD9"/>
    <w:rsid w:val="00627171"/>
    <w:rsid w:val="0062772C"/>
    <w:rsid w:val="00627BE7"/>
    <w:rsid w:val="00627DBB"/>
    <w:rsid w:val="00627EDD"/>
    <w:rsid w:val="00630634"/>
    <w:rsid w:val="006306C2"/>
    <w:rsid w:val="00630906"/>
    <w:rsid w:val="00630931"/>
    <w:rsid w:val="00630B20"/>
    <w:rsid w:val="006313E0"/>
    <w:rsid w:val="006316CB"/>
    <w:rsid w:val="00631E34"/>
    <w:rsid w:val="00632198"/>
    <w:rsid w:val="0063262B"/>
    <w:rsid w:val="00632837"/>
    <w:rsid w:val="00632BEC"/>
    <w:rsid w:val="0063314C"/>
    <w:rsid w:val="0063352D"/>
    <w:rsid w:val="00633DCE"/>
    <w:rsid w:val="006342F2"/>
    <w:rsid w:val="00634331"/>
    <w:rsid w:val="00635407"/>
    <w:rsid w:val="0063544C"/>
    <w:rsid w:val="00635575"/>
    <w:rsid w:val="006360A8"/>
    <w:rsid w:val="006368F7"/>
    <w:rsid w:val="006372FF"/>
    <w:rsid w:val="006373E7"/>
    <w:rsid w:val="0063781E"/>
    <w:rsid w:val="006407AE"/>
    <w:rsid w:val="00640B6E"/>
    <w:rsid w:val="00640B97"/>
    <w:rsid w:val="0064171F"/>
    <w:rsid w:val="00642672"/>
    <w:rsid w:val="006441AF"/>
    <w:rsid w:val="00644A0A"/>
    <w:rsid w:val="0064734D"/>
    <w:rsid w:val="00647B1A"/>
    <w:rsid w:val="00650DFD"/>
    <w:rsid w:val="00650F0E"/>
    <w:rsid w:val="00651360"/>
    <w:rsid w:val="006523C7"/>
    <w:rsid w:val="006531AD"/>
    <w:rsid w:val="00653ADB"/>
    <w:rsid w:val="00653F87"/>
    <w:rsid w:val="006541BB"/>
    <w:rsid w:val="006542F1"/>
    <w:rsid w:val="006546BA"/>
    <w:rsid w:val="00654984"/>
    <w:rsid w:val="00654ADF"/>
    <w:rsid w:val="00655392"/>
    <w:rsid w:val="00655552"/>
    <w:rsid w:val="00655B5A"/>
    <w:rsid w:val="0065616C"/>
    <w:rsid w:val="0065623A"/>
    <w:rsid w:val="00656A40"/>
    <w:rsid w:val="00656AF5"/>
    <w:rsid w:val="00656D25"/>
    <w:rsid w:val="00656D56"/>
    <w:rsid w:val="00657748"/>
    <w:rsid w:val="00657C1A"/>
    <w:rsid w:val="00661811"/>
    <w:rsid w:val="0066201A"/>
    <w:rsid w:val="006626DC"/>
    <w:rsid w:val="00662CD3"/>
    <w:rsid w:val="006637C6"/>
    <w:rsid w:val="006639F7"/>
    <w:rsid w:val="00663FE8"/>
    <w:rsid w:val="00664006"/>
    <w:rsid w:val="006641D7"/>
    <w:rsid w:val="00664502"/>
    <w:rsid w:val="006646F5"/>
    <w:rsid w:val="00665AA8"/>
    <w:rsid w:val="00665BAC"/>
    <w:rsid w:val="00666429"/>
    <w:rsid w:val="00666B4C"/>
    <w:rsid w:val="00667045"/>
    <w:rsid w:val="00667904"/>
    <w:rsid w:val="0067015A"/>
    <w:rsid w:val="006705C7"/>
    <w:rsid w:val="00670993"/>
    <w:rsid w:val="00670F0F"/>
    <w:rsid w:val="00671044"/>
    <w:rsid w:val="006721E2"/>
    <w:rsid w:val="006724D2"/>
    <w:rsid w:val="0067333F"/>
    <w:rsid w:val="00673A5C"/>
    <w:rsid w:val="00673DA7"/>
    <w:rsid w:val="00674FB3"/>
    <w:rsid w:val="006758BE"/>
    <w:rsid w:val="00675CED"/>
    <w:rsid w:val="00676E33"/>
    <w:rsid w:val="00676E3B"/>
    <w:rsid w:val="00681464"/>
    <w:rsid w:val="006818B4"/>
    <w:rsid w:val="00682516"/>
    <w:rsid w:val="00682645"/>
    <w:rsid w:val="006829E4"/>
    <w:rsid w:val="00682AD1"/>
    <w:rsid w:val="00682EA5"/>
    <w:rsid w:val="0068368F"/>
    <w:rsid w:val="00683F2F"/>
    <w:rsid w:val="00683F34"/>
    <w:rsid w:val="00684C24"/>
    <w:rsid w:val="00684F91"/>
    <w:rsid w:val="00685644"/>
    <w:rsid w:val="00685E9F"/>
    <w:rsid w:val="006871C9"/>
    <w:rsid w:val="006875A0"/>
    <w:rsid w:val="00687F20"/>
    <w:rsid w:val="00690131"/>
    <w:rsid w:val="00690A9F"/>
    <w:rsid w:val="00690B94"/>
    <w:rsid w:val="00690B9B"/>
    <w:rsid w:val="00690BD1"/>
    <w:rsid w:val="00690EF0"/>
    <w:rsid w:val="006928D0"/>
    <w:rsid w:val="006929D1"/>
    <w:rsid w:val="00692EB3"/>
    <w:rsid w:val="00693CC8"/>
    <w:rsid w:val="006948CC"/>
    <w:rsid w:val="00694A51"/>
    <w:rsid w:val="006953BB"/>
    <w:rsid w:val="0069618E"/>
    <w:rsid w:val="0069621E"/>
    <w:rsid w:val="006963F5"/>
    <w:rsid w:val="00696DD1"/>
    <w:rsid w:val="00697978"/>
    <w:rsid w:val="006A0489"/>
    <w:rsid w:val="006A08FA"/>
    <w:rsid w:val="006A0A81"/>
    <w:rsid w:val="006A0E45"/>
    <w:rsid w:val="006A10BD"/>
    <w:rsid w:val="006A159D"/>
    <w:rsid w:val="006A15A1"/>
    <w:rsid w:val="006A1AC5"/>
    <w:rsid w:val="006A261C"/>
    <w:rsid w:val="006A2F17"/>
    <w:rsid w:val="006A3186"/>
    <w:rsid w:val="006A320A"/>
    <w:rsid w:val="006A333A"/>
    <w:rsid w:val="006A35E8"/>
    <w:rsid w:val="006A37AE"/>
    <w:rsid w:val="006A3F28"/>
    <w:rsid w:val="006A3F76"/>
    <w:rsid w:val="006A403C"/>
    <w:rsid w:val="006A43E6"/>
    <w:rsid w:val="006A444F"/>
    <w:rsid w:val="006A44AD"/>
    <w:rsid w:val="006A4504"/>
    <w:rsid w:val="006A4D0D"/>
    <w:rsid w:val="006A532C"/>
    <w:rsid w:val="006A55F7"/>
    <w:rsid w:val="006A57D6"/>
    <w:rsid w:val="006A5FF8"/>
    <w:rsid w:val="006A639E"/>
    <w:rsid w:val="006A6755"/>
    <w:rsid w:val="006A6D39"/>
    <w:rsid w:val="006A6D68"/>
    <w:rsid w:val="006A724C"/>
    <w:rsid w:val="006A7338"/>
    <w:rsid w:val="006A76E6"/>
    <w:rsid w:val="006B01EC"/>
    <w:rsid w:val="006B060C"/>
    <w:rsid w:val="006B0872"/>
    <w:rsid w:val="006B0A5D"/>
    <w:rsid w:val="006B1071"/>
    <w:rsid w:val="006B196E"/>
    <w:rsid w:val="006B2284"/>
    <w:rsid w:val="006B32A5"/>
    <w:rsid w:val="006B3368"/>
    <w:rsid w:val="006B37AF"/>
    <w:rsid w:val="006B3B8E"/>
    <w:rsid w:val="006B47CA"/>
    <w:rsid w:val="006B4916"/>
    <w:rsid w:val="006B4D4F"/>
    <w:rsid w:val="006B5A1B"/>
    <w:rsid w:val="006B6056"/>
    <w:rsid w:val="006B6163"/>
    <w:rsid w:val="006B676B"/>
    <w:rsid w:val="006B7867"/>
    <w:rsid w:val="006B7A5D"/>
    <w:rsid w:val="006C02A5"/>
    <w:rsid w:val="006C1153"/>
    <w:rsid w:val="006C1635"/>
    <w:rsid w:val="006C1C49"/>
    <w:rsid w:val="006C1F41"/>
    <w:rsid w:val="006C223D"/>
    <w:rsid w:val="006C22EB"/>
    <w:rsid w:val="006C2792"/>
    <w:rsid w:val="006C29BF"/>
    <w:rsid w:val="006C31CF"/>
    <w:rsid w:val="006C356F"/>
    <w:rsid w:val="006C3D7C"/>
    <w:rsid w:val="006C4BEF"/>
    <w:rsid w:val="006C6AA4"/>
    <w:rsid w:val="006C6CA4"/>
    <w:rsid w:val="006D1212"/>
    <w:rsid w:val="006D12B9"/>
    <w:rsid w:val="006D1EBA"/>
    <w:rsid w:val="006D42B2"/>
    <w:rsid w:val="006D4735"/>
    <w:rsid w:val="006D498F"/>
    <w:rsid w:val="006D5BC2"/>
    <w:rsid w:val="006D64E5"/>
    <w:rsid w:val="006D7249"/>
    <w:rsid w:val="006D7FFB"/>
    <w:rsid w:val="006E01C1"/>
    <w:rsid w:val="006E020C"/>
    <w:rsid w:val="006E02C3"/>
    <w:rsid w:val="006E0C5A"/>
    <w:rsid w:val="006E12B4"/>
    <w:rsid w:val="006E15B0"/>
    <w:rsid w:val="006E1FE1"/>
    <w:rsid w:val="006E2307"/>
    <w:rsid w:val="006E27A5"/>
    <w:rsid w:val="006E3036"/>
    <w:rsid w:val="006E3853"/>
    <w:rsid w:val="006E3908"/>
    <w:rsid w:val="006E431C"/>
    <w:rsid w:val="006E4FF9"/>
    <w:rsid w:val="006E54B3"/>
    <w:rsid w:val="006E5608"/>
    <w:rsid w:val="006E5A39"/>
    <w:rsid w:val="006E5A5A"/>
    <w:rsid w:val="006E5E2C"/>
    <w:rsid w:val="006E62BD"/>
    <w:rsid w:val="006E6467"/>
    <w:rsid w:val="006E67D2"/>
    <w:rsid w:val="006E688E"/>
    <w:rsid w:val="006E7359"/>
    <w:rsid w:val="006E73A4"/>
    <w:rsid w:val="006E741B"/>
    <w:rsid w:val="006E7AE3"/>
    <w:rsid w:val="006E7EF4"/>
    <w:rsid w:val="006F04AA"/>
    <w:rsid w:val="006F0883"/>
    <w:rsid w:val="006F0F0D"/>
    <w:rsid w:val="006F12C6"/>
    <w:rsid w:val="006F148B"/>
    <w:rsid w:val="006F16F3"/>
    <w:rsid w:val="006F1DEE"/>
    <w:rsid w:val="006F2CC3"/>
    <w:rsid w:val="006F2CDC"/>
    <w:rsid w:val="006F2E81"/>
    <w:rsid w:val="006F3233"/>
    <w:rsid w:val="006F372A"/>
    <w:rsid w:val="006F49AD"/>
    <w:rsid w:val="006F5C20"/>
    <w:rsid w:val="006F6386"/>
    <w:rsid w:val="006F661E"/>
    <w:rsid w:val="006F7440"/>
    <w:rsid w:val="006F768D"/>
    <w:rsid w:val="006F77CD"/>
    <w:rsid w:val="0070042B"/>
    <w:rsid w:val="0070077F"/>
    <w:rsid w:val="00700879"/>
    <w:rsid w:val="00701563"/>
    <w:rsid w:val="00701708"/>
    <w:rsid w:val="00703617"/>
    <w:rsid w:val="00703928"/>
    <w:rsid w:val="00703A65"/>
    <w:rsid w:val="00704DFE"/>
    <w:rsid w:val="007052B4"/>
    <w:rsid w:val="00706637"/>
    <w:rsid w:val="00707327"/>
    <w:rsid w:val="0070767B"/>
    <w:rsid w:val="00707DC9"/>
    <w:rsid w:val="0071014E"/>
    <w:rsid w:val="007105CC"/>
    <w:rsid w:val="00710818"/>
    <w:rsid w:val="0071084E"/>
    <w:rsid w:val="0071091E"/>
    <w:rsid w:val="0071101D"/>
    <w:rsid w:val="00711490"/>
    <w:rsid w:val="00711E33"/>
    <w:rsid w:val="00712518"/>
    <w:rsid w:val="00712559"/>
    <w:rsid w:val="00713969"/>
    <w:rsid w:val="00715337"/>
    <w:rsid w:val="007158F6"/>
    <w:rsid w:val="00715A5B"/>
    <w:rsid w:val="00715B89"/>
    <w:rsid w:val="00715BA7"/>
    <w:rsid w:val="0071635D"/>
    <w:rsid w:val="0071645F"/>
    <w:rsid w:val="007166A0"/>
    <w:rsid w:val="00716B1A"/>
    <w:rsid w:val="007204AA"/>
    <w:rsid w:val="007217CD"/>
    <w:rsid w:val="00721AEC"/>
    <w:rsid w:val="0072207D"/>
    <w:rsid w:val="007223A1"/>
    <w:rsid w:val="007226C1"/>
    <w:rsid w:val="007226EF"/>
    <w:rsid w:val="00723127"/>
    <w:rsid w:val="00723AC9"/>
    <w:rsid w:val="00724558"/>
    <w:rsid w:val="007247DF"/>
    <w:rsid w:val="00725A5B"/>
    <w:rsid w:val="00726DCD"/>
    <w:rsid w:val="00727855"/>
    <w:rsid w:val="00730E77"/>
    <w:rsid w:val="007317A9"/>
    <w:rsid w:val="00732345"/>
    <w:rsid w:val="0073237A"/>
    <w:rsid w:val="00732476"/>
    <w:rsid w:val="007324AF"/>
    <w:rsid w:val="00732837"/>
    <w:rsid w:val="00732BFB"/>
    <w:rsid w:val="007335B0"/>
    <w:rsid w:val="0073387D"/>
    <w:rsid w:val="00733E45"/>
    <w:rsid w:val="00733E5D"/>
    <w:rsid w:val="007340BD"/>
    <w:rsid w:val="00734115"/>
    <w:rsid w:val="00734432"/>
    <w:rsid w:val="007352DF"/>
    <w:rsid w:val="0073552E"/>
    <w:rsid w:val="00735C7A"/>
    <w:rsid w:val="00736148"/>
    <w:rsid w:val="007368A2"/>
    <w:rsid w:val="00736F2F"/>
    <w:rsid w:val="00736FE8"/>
    <w:rsid w:val="00737658"/>
    <w:rsid w:val="00737D90"/>
    <w:rsid w:val="007401EA"/>
    <w:rsid w:val="0074036D"/>
    <w:rsid w:val="00740B42"/>
    <w:rsid w:val="00741C13"/>
    <w:rsid w:val="007423D4"/>
    <w:rsid w:val="00742586"/>
    <w:rsid w:val="00743007"/>
    <w:rsid w:val="00743201"/>
    <w:rsid w:val="007435A2"/>
    <w:rsid w:val="00743F6F"/>
    <w:rsid w:val="00743FFA"/>
    <w:rsid w:val="00744647"/>
    <w:rsid w:val="00744BE8"/>
    <w:rsid w:val="00744E2B"/>
    <w:rsid w:val="0074540D"/>
    <w:rsid w:val="007454B2"/>
    <w:rsid w:val="00746271"/>
    <w:rsid w:val="00746458"/>
    <w:rsid w:val="0074763F"/>
    <w:rsid w:val="00747813"/>
    <w:rsid w:val="007479F8"/>
    <w:rsid w:val="00747A60"/>
    <w:rsid w:val="007500AA"/>
    <w:rsid w:val="007514C8"/>
    <w:rsid w:val="0075222F"/>
    <w:rsid w:val="007524CD"/>
    <w:rsid w:val="00752511"/>
    <w:rsid w:val="00752DB0"/>
    <w:rsid w:val="00753E87"/>
    <w:rsid w:val="00753F37"/>
    <w:rsid w:val="00754400"/>
    <w:rsid w:val="00754D73"/>
    <w:rsid w:val="007556C1"/>
    <w:rsid w:val="00755B9E"/>
    <w:rsid w:val="00756082"/>
    <w:rsid w:val="007560DB"/>
    <w:rsid w:val="00756286"/>
    <w:rsid w:val="007563A3"/>
    <w:rsid w:val="0075693E"/>
    <w:rsid w:val="00757666"/>
    <w:rsid w:val="00760297"/>
    <w:rsid w:val="007602FB"/>
    <w:rsid w:val="00760679"/>
    <w:rsid w:val="00760F9E"/>
    <w:rsid w:val="007610A3"/>
    <w:rsid w:val="00761232"/>
    <w:rsid w:val="00761376"/>
    <w:rsid w:val="007613A8"/>
    <w:rsid w:val="00761424"/>
    <w:rsid w:val="0076147A"/>
    <w:rsid w:val="007628A2"/>
    <w:rsid w:val="00762B2B"/>
    <w:rsid w:val="007633E9"/>
    <w:rsid w:val="007635EB"/>
    <w:rsid w:val="00763F9A"/>
    <w:rsid w:val="00764378"/>
    <w:rsid w:val="007645CB"/>
    <w:rsid w:val="00764CAB"/>
    <w:rsid w:val="00765658"/>
    <w:rsid w:val="0076567F"/>
    <w:rsid w:val="00766C46"/>
    <w:rsid w:val="00767FD3"/>
    <w:rsid w:val="00772F78"/>
    <w:rsid w:val="00773685"/>
    <w:rsid w:val="00773D2B"/>
    <w:rsid w:val="00773E59"/>
    <w:rsid w:val="00773ED6"/>
    <w:rsid w:val="0077404F"/>
    <w:rsid w:val="007747BD"/>
    <w:rsid w:val="00774FE8"/>
    <w:rsid w:val="007753D1"/>
    <w:rsid w:val="0077563C"/>
    <w:rsid w:val="00775A45"/>
    <w:rsid w:val="007761AF"/>
    <w:rsid w:val="00776E54"/>
    <w:rsid w:val="00776F58"/>
    <w:rsid w:val="007773F0"/>
    <w:rsid w:val="00777728"/>
    <w:rsid w:val="00777E72"/>
    <w:rsid w:val="00780550"/>
    <w:rsid w:val="007808D3"/>
    <w:rsid w:val="00781132"/>
    <w:rsid w:val="0078127E"/>
    <w:rsid w:val="0078188C"/>
    <w:rsid w:val="007819B4"/>
    <w:rsid w:val="0078387C"/>
    <w:rsid w:val="00783986"/>
    <w:rsid w:val="00783BCB"/>
    <w:rsid w:val="0078500E"/>
    <w:rsid w:val="007853FD"/>
    <w:rsid w:val="007858BD"/>
    <w:rsid w:val="00785A16"/>
    <w:rsid w:val="007863BD"/>
    <w:rsid w:val="007866EE"/>
    <w:rsid w:val="00786C62"/>
    <w:rsid w:val="0078776D"/>
    <w:rsid w:val="0078787F"/>
    <w:rsid w:val="00787E14"/>
    <w:rsid w:val="00787F5B"/>
    <w:rsid w:val="00790CA3"/>
    <w:rsid w:val="00791528"/>
    <w:rsid w:val="00791DAA"/>
    <w:rsid w:val="00791F2C"/>
    <w:rsid w:val="007920BB"/>
    <w:rsid w:val="0079274D"/>
    <w:rsid w:val="0079322B"/>
    <w:rsid w:val="00793510"/>
    <w:rsid w:val="00793EDA"/>
    <w:rsid w:val="00794005"/>
    <w:rsid w:val="007947B2"/>
    <w:rsid w:val="00794B98"/>
    <w:rsid w:val="00794F99"/>
    <w:rsid w:val="00795433"/>
    <w:rsid w:val="00795771"/>
    <w:rsid w:val="0079590B"/>
    <w:rsid w:val="0079643C"/>
    <w:rsid w:val="007968DC"/>
    <w:rsid w:val="00796D64"/>
    <w:rsid w:val="007A13BB"/>
    <w:rsid w:val="007A151B"/>
    <w:rsid w:val="007A1C91"/>
    <w:rsid w:val="007A1D07"/>
    <w:rsid w:val="007A2D40"/>
    <w:rsid w:val="007A306B"/>
    <w:rsid w:val="007A30B7"/>
    <w:rsid w:val="007A3266"/>
    <w:rsid w:val="007A344D"/>
    <w:rsid w:val="007A37F0"/>
    <w:rsid w:val="007A39AD"/>
    <w:rsid w:val="007A3BF4"/>
    <w:rsid w:val="007A3D71"/>
    <w:rsid w:val="007A4084"/>
    <w:rsid w:val="007A4A48"/>
    <w:rsid w:val="007A4F2D"/>
    <w:rsid w:val="007A5091"/>
    <w:rsid w:val="007A5CF6"/>
    <w:rsid w:val="007A764B"/>
    <w:rsid w:val="007A7C78"/>
    <w:rsid w:val="007A7FB1"/>
    <w:rsid w:val="007B0184"/>
    <w:rsid w:val="007B0264"/>
    <w:rsid w:val="007B0C4B"/>
    <w:rsid w:val="007B1948"/>
    <w:rsid w:val="007B2255"/>
    <w:rsid w:val="007B245B"/>
    <w:rsid w:val="007B251A"/>
    <w:rsid w:val="007B2D1D"/>
    <w:rsid w:val="007B3021"/>
    <w:rsid w:val="007B3223"/>
    <w:rsid w:val="007B3B4C"/>
    <w:rsid w:val="007B3B5E"/>
    <w:rsid w:val="007B3EA6"/>
    <w:rsid w:val="007B573F"/>
    <w:rsid w:val="007B5A6D"/>
    <w:rsid w:val="007B5A7A"/>
    <w:rsid w:val="007B6574"/>
    <w:rsid w:val="007B65DF"/>
    <w:rsid w:val="007B6929"/>
    <w:rsid w:val="007B75BF"/>
    <w:rsid w:val="007C138A"/>
    <w:rsid w:val="007C1BD6"/>
    <w:rsid w:val="007C1D8A"/>
    <w:rsid w:val="007C1FDC"/>
    <w:rsid w:val="007C2ABE"/>
    <w:rsid w:val="007C3212"/>
    <w:rsid w:val="007C38D6"/>
    <w:rsid w:val="007C3A07"/>
    <w:rsid w:val="007C55CD"/>
    <w:rsid w:val="007C5A2F"/>
    <w:rsid w:val="007C5CB6"/>
    <w:rsid w:val="007C5F5E"/>
    <w:rsid w:val="007C677E"/>
    <w:rsid w:val="007D0543"/>
    <w:rsid w:val="007D0BE1"/>
    <w:rsid w:val="007D0F34"/>
    <w:rsid w:val="007D115D"/>
    <w:rsid w:val="007D12E3"/>
    <w:rsid w:val="007D14C3"/>
    <w:rsid w:val="007D20EB"/>
    <w:rsid w:val="007D2619"/>
    <w:rsid w:val="007D36D6"/>
    <w:rsid w:val="007D452F"/>
    <w:rsid w:val="007D4A5C"/>
    <w:rsid w:val="007D501F"/>
    <w:rsid w:val="007D5096"/>
    <w:rsid w:val="007D597C"/>
    <w:rsid w:val="007D59E6"/>
    <w:rsid w:val="007D5F0B"/>
    <w:rsid w:val="007D5F32"/>
    <w:rsid w:val="007D609E"/>
    <w:rsid w:val="007D61D4"/>
    <w:rsid w:val="007D6932"/>
    <w:rsid w:val="007D6B36"/>
    <w:rsid w:val="007D6EDA"/>
    <w:rsid w:val="007D7223"/>
    <w:rsid w:val="007E0C61"/>
    <w:rsid w:val="007E0F36"/>
    <w:rsid w:val="007E1648"/>
    <w:rsid w:val="007E1D4C"/>
    <w:rsid w:val="007E2291"/>
    <w:rsid w:val="007E2CF0"/>
    <w:rsid w:val="007E2FFB"/>
    <w:rsid w:val="007E3202"/>
    <w:rsid w:val="007E37C7"/>
    <w:rsid w:val="007E38D8"/>
    <w:rsid w:val="007E3BEF"/>
    <w:rsid w:val="007E3CE5"/>
    <w:rsid w:val="007E4735"/>
    <w:rsid w:val="007E4C10"/>
    <w:rsid w:val="007E5104"/>
    <w:rsid w:val="007E5A51"/>
    <w:rsid w:val="007E6AD4"/>
    <w:rsid w:val="007E6FE9"/>
    <w:rsid w:val="007E7C04"/>
    <w:rsid w:val="007E7C8C"/>
    <w:rsid w:val="007E7FB3"/>
    <w:rsid w:val="007F00F7"/>
    <w:rsid w:val="007F0665"/>
    <w:rsid w:val="007F1B18"/>
    <w:rsid w:val="007F25E0"/>
    <w:rsid w:val="007F264F"/>
    <w:rsid w:val="007F3704"/>
    <w:rsid w:val="007F487D"/>
    <w:rsid w:val="007F52FE"/>
    <w:rsid w:val="007F5715"/>
    <w:rsid w:val="007F7553"/>
    <w:rsid w:val="007F7CB9"/>
    <w:rsid w:val="008000A7"/>
    <w:rsid w:val="00800B94"/>
    <w:rsid w:val="00800CF6"/>
    <w:rsid w:val="00800D63"/>
    <w:rsid w:val="008010DF"/>
    <w:rsid w:val="008011A5"/>
    <w:rsid w:val="008019F8"/>
    <w:rsid w:val="00802E25"/>
    <w:rsid w:val="008032E4"/>
    <w:rsid w:val="00803532"/>
    <w:rsid w:val="00803FD8"/>
    <w:rsid w:val="00804191"/>
    <w:rsid w:val="00804371"/>
    <w:rsid w:val="00804FF4"/>
    <w:rsid w:val="008052A0"/>
    <w:rsid w:val="008059D3"/>
    <w:rsid w:val="00806295"/>
    <w:rsid w:val="008068BB"/>
    <w:rsid w:val="00806B2C"/>
    <w:rsid w:val="008075C3"/>
    <w:rsid w:val="008075ED"/>
    <w:rsid w:val="00807CD6"/>
    <w:rsid w:val="00810094"/>
    <w:rsid w:val="008106B9"/>
    <w:rsid w:val="00810D6D"/>
    <w:rsid w:val="00811D7E"/>
    <w:rsid w:val="00814202"/>
    <w:rsid w:val="00814334"/>
    <w:rsid w:val="00814E12"/>
    <w:rsid w:val="00815BB3"/>
    <w:rsid w:val="00815CD2"/>
    <w:rsid w:val="00816F99"/>
    <w:rsid w:val="00817903"/>
    <w:rsid w:val="008201C0"/>
    <w:rsid w:val="00820510"/>
    <w:rsid w:val="008206AF"/>
    <w:rsid w:val="008208A9"/>
    <w:rsid w:val="00820A68"/>
    <w:rsid w:val="008213E7"/>
    <w:rsid w:val="008214EA"/>
    <w:rsid w:val="008217DD"/>
    <w:rsid w:val="00821B4B"/>
    <w:rsid w:val="00821C46"/>
    <w:rsid w:val="008228F4"/>
    <w:rsid w:val="008231C0"/>
    <w:rsid w:val="00823CF6"/>
    <w:rsid w:val="00823EF7"/>
    <w:rsid w:val="0082577E"/>
    <w:rsid w:val="0082609B"/>
    <w:rsid w:val="00826F98"/>
    <w:rsid w:val="00827488"/>
    <w:rsid w:val="00827738"/>
    <w:rsid w:val="00827932"/>
    <w:rsid w:val="00827C03"/>
    <w:rsid w:val="008310BA"/>
    <w:rsid w:val="0083165F"/>
    <w:rsid w:val="00831A14"/>
    <w:rsid w:val="00831F5C"/>
    <w:rsid w:val="00833E07"/>
    <w:rsid w:val="008341F5"/>
    <w:rsid w:val="008342E0"/>
    <w:rsid w:val="00834388"/>
    <w:rsid w:val="0083450C"/>
    <w:rsid w:val="008349EB"/>
    <w:rsid w:val="00834A16"/>
    <w:rsid w:val="00834DE2"/>
    <w:rsid w:val="0083500B"/>
    <w:rsid w:val="00835170"/>
    <w:rsid w:val="008351CD"/>
    <w:rsid w:val="0083668A"/>
    <w:rsid w:val="00836AC2"/>
    <w:rsid w:val="00837395"/>
    <w:rsid w:val="00837746"/>
    <w:rsid w:val="00837A85"/>
    <w:rsid w:val="00837E2D"/>
    <w:rsid w:val="00840506"/>
    <w:rsid w:val="00840603"/>
    <w:rsid w:val="008408D3"/>
    <w:rsid w:val="00840F4E"/>
    <w:rsid w:val="0084368A"/>
    <w:rsid w:val="008439A3"/>
    <w:rsid w:val="00843E5F"/>
    <w:rsid w:val="008442BE"/>
    <w:rsid w:val="00844878"/>
    <w:rsid w:val="008452A5"/>
    <w:rsid w:val="00845D19"/>
    <w:rsid w:val="0084613C"/>
    <w:rsid w:val="0084694C"/>
    <w:rsid w:val="00847053"/>
    <w:rsid w:val="0084709D"/>
    <w:rsid w:val="008472BC"/>
    <w:rsid w:val="008476B4"/>
    <w:rsid w:val="0085059C"/>
    <w:rsid w:val="0085133C"/>
    <w:rsid w:val="00851778"/>
    <w:rsid w:val="008522DE"/>
    <w:rsid w:val="00852514"/>
    <w:rsid w:val="0085266A"/>
    <w:rsid w:val="00852A68"/>
    <w:rsid w:val="00853155"/>
    <w:rsid w:val="0085551B"/>
    <w:rsid w:val="00855D8C"/>
    <w:rsid w:val="00855EBF"/>
    <w:rsid w:val="0085607F"/>
    <w:rsid w:val="008560D6"/>
    <w:rsid w:val="00856113"/>
    <w:rsid w:val="0085620D"/>
    <w:rsid w:val="00856775"/>
    <w:rsid w:val="008572DA"/>
    <w:rsid w:val="0085747C"/>
    <w:rsid w:val="00857814"/>
    <w:rsid w:val="008606BC"/>
    <w:rsid w:val="00860CF6"/>
    <w:rsid w:val="00860E44"/>
    <w:rsid w:val="00861093"/>
    <w:rsid w:val="00861424"/>
    <w:rsid w:val="00861D09"/>
    <w:rsid w:val="00861E51"/>
    <w:rsid w:val="00861F2C"/>
    <w:rsid w:val="008629D5"/>
    <w:rsid w:val="00862E5A"/>
    <w:rsid w:val="0086330A"/>
    <w:rsid w:val="008633C6"/>
    <w:rsid w:val="00863764"/>
    <w:rsid w:val="00864B9C"/>
    <w:rsid w:val="00865DCF"/>
    <w:rsid w:val="00866A24"/>
    <w:rsid w:val="00866DEE"/>
    <w:rsid w:val="008676A9"/>
    <w:rsid w:val="00867A5E"/>
    <w:rsid w:val="00867F43"/>
    <w:rsid w:val="008701B7"/>
    <w:rsid w:val="008701E9"/>
    <w:rsid w:val="00870596"/>
    <w:rsid w:val="00870649"/>
    <w:rsid w:val="00870F7D"/>
    <w:rsid w:val="0087242B"/>
    <w:rsid w:val="008729ED"/>
    <w:rsid w:val="00872A9D"/>
    <w:rsid w:val="00873306"/>
    <w:rsid w:val="008734FE"/>
    <w:rsid w:val="008735CE"/>
    <w:rsid w:val="00873847"/>
    <w:rsid w:val="00873F6B"/>
    <w:rsid w:val="00874CBC"/>
    <w:rsid w:val="00874E58"/>
    <w:rsid w:val="008751F0"/>
    <w:rsid w:val="0087541E"/>
    <w:rsid w:val="00875FEC"/>
    <w:rsid w:val="0087608D"/>
    <w:rsid w:val="008768BD"/>
    <w:rsid w:val="008770F8"/>
    <w:rsid w:val="00877F6C"/>
    <w:rsid w:val="00877FAA"/>
    <w:rsid w:val="008801FB"/>
    <w:rsid w:val="00881078"/>
    <w:rsid w:val="00881240"/>
    <w:rsid w:val="00881C58"/>
    <w:rsid w:val="00883E5E"/>
    <w:rsid w:val="0088432A"/>
    <w:rsid w:val="008845DE"/>
    <w:rsid w:val="00885861"/>
    <w:rsid w:val="00886CC4"/>
    <w:rsid w:val="008870A3"/>
    <w:rsid w:val="00887311"/>
    <w:rsid w:val="0088733E"/>
    <w:rsid w:val="00887E68"/>
    <w:rsid w:val="0089033B"/>
    <w:rsid w:val="0089059C"/>
    <w:rsid w:val="00890FCD"/>
    <w:rsid w:val="00892AA6"/>
    <w:rsid w:val="00892CF2"/>
    <w:rsid w:val="0089348B"/>
    <w:rsid w:val="00893C53"/>
    <w:rsid w:val="00894073"/>
    <w:rsid w:val="0089409F"/>
    <w:rsid w:val="008942A8"/>
    <w:rsid w:val="0089450E"/>
    <w:rsid w:val="0089486A"/>
    <w:rsid w:val="00894CA9"/>
    <w:rsid w:val="00894D3D"/>
    <w:rsid w:val="008955FD"/>
    <w:rsid w:val="00895D37"/>
    <w:rsid w:val="00895EA1"/>
    <w:rsid w:val="0089689B"/>
    <w:rsid w:val="00897EDA"/>
    <w:rsid w:val="008A078C"/>
    <w:rsid w:val="008A118C"/>
    <w:rsid w:val="008A26A6"/>
    <w:rsid w:val="008A2B10"/>
    <w:rsid w:val="008A3DBC"/>
    <w:rsid w:val="008A3F52"/>
    <w:rsid w:val="008A4694"/>
    <w:rsid w:val="008A48D4"/>
    <w:rsid w:val="008A4E6C"/>
    <w:rsid w:val="008A5D65"/>
    <w:rsid w:val="008A5EEC"/>
    <w:rsid w:val="008A71DD"/>
    <w:rsid w:val="008A7653"/>
    <w:rsid w:val="008A7F95"/>
    <w:rsid w:val="008B0AE0"/>
    <w:rsid w:val="008B2B4C"/>
    <w:rsid w:val="008B35A1"/>
    <w:rsid w:val="008B3709"/>
    <w:rsid w:val="008B4002"/>
    <w:rsid w:val="008B4232"/>
    <w:rsid w:val="008B42E0"/>
    <w:rsid w:val="008B4D47"/>
    <w:rsid w:val="008B59E8"/>
    <w:rsid w:val="008B6761"/>
    <w:rsid w:val="008B6E88"/>
    <w:rsid w:val="008B762A"/>
    <w:rsid w:val="008B7B77"/>
    <w:rsid w:val="008C0CB4"/>
    <w:rsid w:val="008C1500"/>
    <w:rsid w:val="008C1668"/>
    <w:rsid w:val="008C1D63"/>
    <w:rsid w:val="008C27EE"/>
    <w:rsid w:val="008C281D"/>
    <w:rsid w:val="008C3B34"/>
    <w:rsid w:val="008C404A"/>
    <w:rsid w:val="008C452D"/>
    <w:rsid w:val="008C4943"/>
    <w:rsid w:val="008C5AC2"/>
    <w:rsid w:val="008C5F72"/>
    <w:rsid w:val="008C6086"/>
    <w:rsid w:val="008C720C"/>
    <w:rsid w:val="008C7220"/>
    <w:rsid w:val="008C7D9F"/>
    <w:rsid w:val="008C7DEB"/>
    <w:rsid w:val="008C7F1C"/>
    <w:rsid w:val="008D0E5C"/>
    <w:rsid w:val="008D0ED6"/>
    <w:rsid w:val="008D1801"/>
    <w:rsid w:val="008D1A53"/>
    <w:rsid w:val="008D3252"/>
    <w:rsid w:val="008D32C5"/>
    <w:rsid w:val="008D34F2"/>
    <w:rsid w:val="008D3A42"/>
    <w:rsid w:val="008D494D"/>
    <w:rsid w:val="008D532D"/>
    <w:rsid w:val="008D5502"/>
    <w:rsid w:val="008D5864"/>
    <w:rsid w:val="008D6B44"/>
    <w:rsid w:val="008D6BE3"/>
    <w:rsid w:val="008D7483"/>
    <w:rsid w:val="008D75A6"/>
    <w:rsid w:val="008D78D9"/>
    <w:rsid w:val="008D7C72"/>
    <w:rsid w:val="008D7E78"/>
    <w:rsid w:val="008E00AB"/>
    <w:rsid w:val="008E01DE"/>
    <w:rsid w:val="008E11CC"/>
    <w:rsid w:val="008E1771"/>
    <w:rsid w:val="008E263F"/>
    <w:rsid w:val="008E2693"/>
    <w:rsid w:val="008E2F00"/>
    <w:rsid w:val="008E3132"/>
    <w:rsid w:val="008E397F"/>
    <w:rsid w:val="008E3CC0"/>
    <w:rsid w:val="008E3DDD"/>
    <w:rsid w:val="008E50FC"/>
    <w:rsid w:val="008E5106"/>
    <w:rsid w:val="008E5E16"/>
    <w:rsid w:val="008E6708"/>
    <w:rsid w:val="008E7095"/>
    <w:rsid w:val="008E716A"/>
    <w:rsid w:val="008E71E5"/>
    <w:rsid w:val="008F0B08"/>
    <w:rsid w:val="008F0BE2"/>
    <w:rsid w:val="008F0EA2"/>
    <w:rsid w:val="008F1383"/>
    <w:rsid w:val="008F182B"/>
    <w:rsid w:val="008F19B4"/>
    <w:rsid w:val="008F2022"/>
    <w:rsid w:val="008F2D97"/>
    <w:rsid w:val="008F35BF"/>
    <w:rsid w:val="008F476D"/>
    <w:rsid w:val="008F5159"/>
    <w:rsid w:val="008F61BB"/>
    <w:rsid w:val="008F6671"/>
    <w:rsid w:val="008F6A2A"/>
    <w:rsid w:val="008F7522"/>
    <w:rsid w:val="009000F4"/>
    <w:rsid w:val="00900FE7"/>
    <w:rsid w:val="00901A52"/>
    <w:rsid w:val="00901E31"/>
    <w:rsid w:val="00902180"/>
    <w:rsid w:val="00902558"/>
    <w:rsid w:val="00902589"/>
    <w:rsid w:val="009028EB"/>
    <w:rsid w:val="00902B1A"/>
    <w:rsid w:val="00902B48"/>
    <w:rsid w:val="009038BF"/>
    <w:rsid w:val="00903C47"/>
    <w:rsid w:val="009041BC"/>
    <w:rsid w:val="00904B95"/>
    <w:rsid w:val="00904E46"/>
    <w:rsid w:val="00905702"/>
    <w:rsid w:val="00905D13"/>
    <w:rsid w:val="00906089"/>
    <w:rsid w:val="009073E7"/>
    <w:rsid w:val="0090749A"/>
    <w:rsid w:val="00907C70"/>
    <w:rsid w:val="00907E19"/>
    <w:rsid w:val="0091016A"/>
    <w:rsid w:val="00910AC0"/>
    <w:rsid w:val="00911183"/>
    <w:rsid w:val="00912684"/>
    <w:rsid w:val="009128B5"/>
    <w:rsid w:val="009134AB"/>
    <w:rsid w:val="00913D34"/>
    <w:rsid w:val="009166D3"/>
    <w:rsid w:val="009171B5"/>
    <w:rsid w:val="0091738E"/>
    <w:rsid w:val="00917445"/>
    <w:rsid w:val="00917493"/>
    <w:rsid w:val="00920452"/>
    <w:rsid w:val="00920BF7"/>
    <w:rsid w:val="00921143"/>
    <w:rsid w:val="009212E7"/>
    <w:rsid w:val="00921766"/>
    <w:rsid w:val="009223C1"/>
    <w:rsid w:val="009224D8"/>
    <w:rsid w:val="009228F0"/>
    <w:rsid w:val="00922BCF"/>
    <w:rsid w:val="00922FFB"/>
    <w:rsid w:val="00923822"/>
    <w:rsid w:val="009239F9"/>
    <w:rsid w:val="00924A2B"/>
    <w:rsid w:val="00924D44"/>
    <w:rsid w:val="009261E2"/>
    <w:rsid w:val="00926271"/>
    <w:rsid w:val="00926A40"/>
    <w:rsid w:val="00926D9D"/>
    <w:rsid w:val="00926F98"/>
    <w:rsid w:val="009273CD"/>
    <w:rsid w:val="00927AC4"/>
    <w:rsid w:val="00927FA5"/>
    <w:rsid w:val="00930261"/>
    <w:rsid w:val="009307A3"/>
    <w:rsid w:val="00930ACC"/>
    <w:rsid w:val="00930B0B"/>
    <w:rsid w:val="0093199A"/>
    <w:rsid w:val="00931D0F"/>
    <w:rsid w:val="00932484"/>
    <w:rsid w:val="00932FFE"/>
    <w:rsid w:val="009338B8"/>
    <w:rsid w:val="00933923"/>
    <w:rsid w:val="0093448F"/>
    <w:rsid w:val="0093454A"/>
    <w:rsid w:val="00934709"/>
    <w:rsid w:val="00935735"/>
    <w:rsid w:val="009358CA"/>
    <w:rsid w:val="00935ABA"/>
    <w:rsid w:val="009362AA"/>
    <w:rsid w:val="00936778"/>
    <w:rsid w:val="00936F48"/>
    <w:rsid w:val="009370C6"/>
    <w:rsid w:val="009372B3"/>
    <w:rsid w:val="009378EF"/>
    <w:rsid w:val="00937CDB"/>
    <w:rsid w:val="00940EFC"/>
    <w:rsid w:val="0094113C"/>
    <w:rsid w:val="009412E7"/>
    <w:rsid w:val="009419A1"/>
    <w:rsid w:val="00941A5B"/>
    <w:rsid w:val="00942DF9"/>
    <w:rsid w:val="0094329A"/>
    <w:rsid w:val="00943B0D"/>
    <w:rsid w:val="00943F92"/>
    <w:rsid w:val="00943FEB"/>
    <w:rsid w:val="009444C2"/>
    <w:rsid w:val="00944EE7"/>
    <w:rsid w:val="00944F31"/>
    <w:rsid w:val="009451FB"/>
    <w:rsid w:val="009456ED"/>
    <w:rsid w:val="009463DB"/>
    <w:rsid w:val="009468AB"/>
    <w:rsid w:val="0094699D"/>
    <w:rsid w:val="00947073"/>
    <w:rsid w:val="00947C74"/>
    <w:rsid w:val="00947ECE"/>
    <w:rsid w:val="00950722"/>
    <w:rsid w:val="00950BF3"/>
    <w:rsid w:val="0095190C"/>
    <w:rsid w:val="00951A30"/>
    <w:rsid w:val="00951E8F"/>
    <w:rsid w:val="0095256F"/>
    <w:rsid w:val="00952CF6"/>
    <w:rsid w:val="00952F4A"/>
    <w:rsid w:val="00953545"/>
    <w:rsid w:val="00953BF1"/>
    <w:rsid w:val="00954618"/>
    <w:rsid w:val="00954627"/>
    <w:rsid w:val="00954BD9"/>
    <w:rsid w:val="00955753"/>
    <w:rsid w:val="00955CA7"/>
    <w:rsid w:val="00955DD0"/>
    <w:rsid w:val="0095601E"/>
    <w:rsid w:val="00957D42"/>
    <w:rsid w:val="00960FA3"/>
    <w:rsid w:val="009612C5"/>
    <w:rsid w:val="00961950"/>
    <w:rsid w:val="009619EB"/>
    <w:rsid w:val="00961BAE"/>
    <w:rsid w:val="00962016"/>
    <w:rsid w:val="009625FF"/>
    <w:rsid w:val="00962F70"/>
    <w:rsid w:val="00963386"/>
    <w:rsid w:val="009635AA"/>
    <w:rsid w:val="00963E43"/>
    <w:rsid w:val="009648A8"/>
    <w:rsid w:val="00964973"/>
    <w:rsid w:val="00964BF2"/>
    <w:rsid w:val="00964C02"/>
    <w:rsid w:val="00964C3F"/>
    <w:rsid w:val="00965155"/>
    <w:rsid w:val="009663DC"/>
    <w:rsid w:val="009668E0"/>
    <w:rsid w:val="00966F15"/>
    <w:rsid w:val="00970B75"/>
    <w:rsid w:val="00971382"/>
    <w:rsid w:val="00971869"/>
    <w:rsid w:val="00973558"/>
    <w:rsid w:val="00974239"/>
    <w:rsid w:val="00974356"/>
    <w:rsid w:val="009743C4"/>
    <w:rsid w:val="00974E01"/>
    <w:rsid w:val="009751B5"/>
    <w:rsid w:val="009763E2"/>
    <w:rsid w:val="0097655A"/>
    <w:rsid w:val="0097761E"/>
    <w:rsid w:val="00977E0D"/>
    <w:rsid w:val="00977F2C"/>
    <w:rsid w:val="00980B70"/>
    <w:rsid w:val="00980BB8"/>
    <w:rsid w:val="00981241"/>
    <w:rsid w:val="009815CA"/>
    <w:rsid w:val="00981B4A"/>
    <w:rsid w:val="00981D62"/>
    <w:rsid w:val="009829B1"/>
    <w:rsid w:val="00983814"/>
    <w:rsid w:val="00983939"/>
    <w:rsid w:val="00983C2F"/>
    <w:rsid w:val="009857E0"/>
    <w:rsid w:val="00985A69"/>
    <w:rsid w:val="00985ADF"/>
    <w:rsid w:val="00985CF9"/>
    <w:rsid w:val="00986109"/>
    <w:rsid w:val="0098648C"/>
    <w:rsid w:val="009865BA"/>
    <w:rsid w:val="0098666E"/>
    <w:rsid w:val="0098758B"/>
    <w:rsid w:val="00987A92"/>
    <w:rsid w:val="00987C09"/>
    <w:rsid w:val="00987D10"/>
    <w:rsid w:val="00991302"/>
    <w:rsid w:val="00991BF3"/>
    <w:rsid w:val="00991E8A"/>
    <w:rsid w:val="00992632"/>
    <w:rsid w:val="00992A53"/>
    <w:rsid w:val="0099390E"/>
    <w:rsid w:val="00993A8B"/>
    <w:rsid w:val="00993EA0"/>
    <w:rsid w:val="00993FBD"/>
    <w:rsid w:val="00994199"/>
    <w:rsid w:val="00994C45"/>
    <w:rsid w:val="00994DF2"/>
    <w:rsid w:val="00995008"/>
    <w:rsid w:val="009958C3"/>
    <w:rsid w:val="00995972"/>
    <w:rsid w:val="00995DAB"/>
    <w:rsid w:val="00996CF6"/>
    <w:rsid w:val="00997204"/>
    <w:rsid w:val="00997D4B"/>
    <w:rsid w:val="009A0C39"/>
    <w:rsid w:val="009A12FB"/>
    <w:rsid w:val="009A18BD"/>
    <w:rsid w:val="009A1BF9"/>
    <w:rsid w:val="009A1CDF"/>
    <w:rsid w:val="009A2133"/>
    <w:rsid w:val="009A227D"/>
    <w:rsid w:val="009A29BF"/>
    <w:rsid w:val="009A2A0C"/>
    <w:rsid w:val="009A2EFA"/>
    <w:rsid w:val="009A3ADE"/>
    <w:rsid w:val="009A3B64"/>
    <w:rsid w:val="009A3B85"/>
    <w:rsid w:val="009A3F47"/>
    <w:rsid w:val="009A4092"/>
    <w:rsid w:val="009A477E"/>
    <w:rsid w:val="009A4AB2"/>
    <w:rsid w:val="009A594A"/>
    <w:rsid w:val="009A5C73"/>
    <w:rsid w:val="009A6573"/>
    <w:rsid w:val="009A73C5"/>
    <w:rsid w:val="009A7433"/>
    <w:rsid w:val="009A756B"/>
    <w:rsid w:val="009A7613"/>
    <w:rsid w:val="009B08B7"/>
    <w:rsid w:val="009B09FA"/>
    <w:rsid w:val="009B1492"/>
    <w:rsid w:val="009B15E1"/>
    <w:rsid w:val="009B1A35"/>
    <w:rsid w:val="009B2FEE"/>
    <w:rsid w:val="009B3136"/>
    <w:rsid w:val="009B3E1B"/>
    <w:rsid w:val="009B3F4D"/>
    <w:rsid w:val="009B4045"/>
    <w:rsid w:val="009B4C14"/>
    <w:rsid w:val="009B5045"/>
    <w:rsid w:val="009B5247"/>
    <w:rsid w:val="009B6D0B"/>
    <w:rsid w:val="009B7A5E"/>
    <w:rsid w:val="009B7DF8"/>
    <w:rsid w:val="009B7F4B"/>
    <w:rsid w:val="009C08B3"/>
    <w:rsid w:val="009C15A5"/>
    <w:rsid w:val="009C16DF"/>
    <w:rsid w:val="009C2438"/>
    <w:rsid w:val="009C35DE"/>
    <w:rsid w:val="009C36E2"/>
    <w:rsid w:val="009C3DDF"/>
    <w:rsid w:val="009C3E2A"/>
    <w:rsid w:val="009C4064"/>
    <w:rsid w:val="009C42D8"/>
    <w:rsid w:val="009C4CBF"/>
    <w:rsid w:val="009C5509"/>
    <w:rsid w:val="009C56B0"/>
    <w:rsid w:val="009C5BB1"/>
    <w:rsid w:val="009C6251"/>
    <w:rsid w:val="009C6C77"/>
    <w:rsid w:val="009C7683"/>
    <w:rsid w:val="009C7E00"/>
    <w:rsid w:val="009C7E8C"/>
    <w:rsid w:val="009D10D0"/>
    <w:rsid w:val="009D1116"/>
    <w:rsid w:val="009D1363"/>
    <w:rsid w:val="009D2237"/>
    <w:rsid w:val="009D2E20"/>
    <w:rsid w:val="009D335D"/>
    <w:rsid w:val="009D63EA"/>
    <w:rsid w:val="009D646F"/>
    <w:rsid w:val="009D64CB"/>
    <w:rsid w:val="009D65D2"/>
    <w:rsid w:val="009D6CE7"/>
    <w:rsid w:val="009D6FB9"/>
    <w:rsid w:val="009D7047"/>
    <w:rsid w:val="009E0762"/>
    <w:rsid w:val="009E11B8"/>
    <w:rsid w:val="009E1389"/>
    <w:rsid w:val="009E1A0A"/>
    <w:rsid w:val="009E240B"/>
    <w:rsid w:val="009E2B7E"/>
    <w:rsid w:val="009E30D0"/>
    <w:rsid w:val="009E3524"/>
    <w:rsid w:val="009E391F"/>
    <w:rsid w:val="009E3BD0"/>
    <w:rsid w:val="009E3BF9"/>
    <w:rsid w:val="009E62D0"/>
    <w:rsid w:val="009E64FD"/>
    <w:rsid w:val="009E66A5"/>
    <w:rsid w:val="009E6EF2"/>
    <w:rsid w:val="009E7160"/>
    <w:rsid w:val="009E7287"/>
    <w:rsid w:val="009F0F4D"/>
    <w:rsid w:val="009F1A00"/>
    <w:rsid w:val="009F313F"/>
    <w:rsid w:val="009F42FE"/>
    <w:rsid w:val="009F4E81"/>
    <w:rsid w:val="009F50AF"/>
    <w:rsid w:val="009F5B41"/>
    <w:rsid w:val="009F5B95"/>
    <w:rsid w:val="009F5BCD"/>
    <w:rsid w:val="009F686C"/>
    <w:rsid w:val="009F72A6"/>
    <w:rsid w:val="009F75A9"/>
    <w:rsid w:val="009F7906"/>
    <w:rsid w:val="00A0123F"/>
    <w:rsid w:val="00A021D4"/>
    <w:rsid w:val="00A02933"/>
    <w:rsid w:val="00A02A2D"/>
    <w:rsid w:val="00A02AE5"/>
    <w:rsid w:val="00A0343D"/>
    <w:rsid w:val="00A0365E"/>
    <w:rsid w:val="00A03D1D"/>
    <w:rsid w:val="00A03FDB"/>
    <w:rsid w:val="00A03FF8"/>
    <w:rsid w:val="00A04472"/>
    <w:rsid w:val="00A04A38"/>
    <w:rsid w:val="00A04DE2"/>
    <w:rsid w:val="00A0539C"/>
    <w:rsid w:val="00A053DF"/>
    <w:rsid w:val="00A055B9"/>
    <w:rsid w:val="00A059E4"/>
    <w:rsid w:val="00A05CA8"/>
    <w:rsid w:val="00A05D9E"/>
    <w:rsid w:val="00A0632A"/>
    <w:rsid w:val="00A070E5"/>
    <w:rsid w:val="00A076FF"/>
    <w:rsid w:val="00A07E6C"/>
    <w:rsid w:val="00A1018C"/>
    <w:rsid w:val="00A10718"/>
    <w:rsid w:val="00A111EE"/>
    <w:rsid w:val="00A119FD"/>
    <w:rsid w:val="00A11AF1"/>
    <w:rsid w:val="00A11D3E"/>
    <w:rsid w:val="00A11F36"/>
    <w:rsid w:val="00A12117"/>
    <w:rsid w:val="00A12A11"/>
    <w:rsid w:val="00A1309B"/>
    <w:rsid w:val="00A13567"/>
    <w:rsid w:val="00A141CC"/>
    <w:rsid w:val="00A14632"/>
    <w:rsid w:val="00A1467F"/>
    <w:rsid w:val="00A15070"/>
    <w:rsid w:val="00A15804"/>
    <w:rsid w:val="00A1588F"/>
    <w:rsid w:val="00A15DB1"/>
    <w:rsid w:val="00A15F59"/>
    <w:rsid w:val="00A167CD"/>
    <w:rsid w:val="00A1722F"/>
    <w:rsid w:val="00A1794A"/>
    <w:rsid w:val="00A20A78"/>
    <w:rsid w:val="00A2133A"/>
    <w:rsid w:val="00A21681"/>
    <w:rsid w:val="00A21685"/>
    <w:rsid w:val="00A227FC"/>
    <w:rsid w:val="00A232C9"/>
    <w:rsid w:val="00A23410"/>
    <w:rsid w:val="00A23C7F"/>
    <w:rsid w:val="00A24390"/>
    <w:rsid w:val="00A24460"/>
    <w:rsid w:val="00A2452F"/>
    <w:rsid w:val="00A246A9"/>
    <w:rsid w:val="00A24AFC"/>
    <w:rsid w:val="00A26DF8"/>
    <w:rsid w:val="00A26F53"/>
    <w:rsid w:val="00A271A0"/>
    <w:rsid w:val="00A2729B"/>
    <w:rsid w:val="00A272D7"/>
    <w:rsid w:val="00A27527"/>
    <w:rsid w:val="00A27C4B"/>
    <w:rsid w:val="00A301A0"/>
    <w:rsid w:val="00A302B7"/>
    <w:rsid w:val="00A30762"/>
    <w:rsid w:val="00A30994"/>
    <w:rsid w:val="00A30D9A"/>
    <w:rsid w:val="00A30E4D"/>
    <w:rsid w:val="00A31881"/>
    <w:rsid w:val="00A31ED8"/>
    <w:rsid w:val="00A32626"/>
    <w:rsid w:val="00A3298A"/>
    <w:rsid w:val="00A32C32"/>
    <w:rsid w:val="00A32D2A"/>
    <w:rsid w:val="00A32F13"/>
    <w:rsid w:val="00A33034"/>
    <w:rsid w:val="00A33306"/>
    <w:rsid w:val="00A33BCD"/>
    <w:rsid w:val="00A33FA7"/>
    <w:rsid w:val="00A347F9"/>
    <w:rsid w:val="00A34BD8"/>
    <w:rsid w:val="00A34EDD"/>
    <w:rsid w:val="00A3594A"/>
    <w:rsid w:val="00A35966"/>
    <w:rsid w:val="00A35A88"/>
    <w:rsid w:val="00A35F93"/>
    <w:rsid w:val="00A3605B"/>
    <w:rsid w:val="00A362A7"/>
    <w:rsid w:val="00A36B2E"/>
    <w:rsid w:val="00A36BC4"/>
    <w:rsid w:val="00A36F46"/>
    <w:rsid w:val="00A37728"/>
    <w:rsid w:val="00A4111E"/>
    <w:rsid w:val="00A41432"/>
    <w:rsid w:val="00A4145D"/>
    <w:rsid w:val="00A41CA3"/>
    <w:rsid w:val="00A4223F"/>
    <w:rsid w:val="00A42385"/>
    <w:rsid w:val="00A42597"/>
    <w:rsid w:val="00A428D4"/>
    <w:rsid w:val="00A432F8"/>
    <w:rsid w:val="00A43BD0"/>
    <w:rsid w:val="00A43DE5"/>
    <w:rsid w:val="00A44315"/>
    <w:rsid w:val="00A44AC3"/>
    <w:rsid w:val="00A4516C"/>
    <w:rsid w:val="00A45357"/>
    <w:rsid w:val="00A461BA"/>
    <w:rsid w:val="00A4695C"/>
    <w:rsid w:val="00A47324"/>
    <w:rsid w:val="00A4744A"/>
    <w:rsid w:val="00A479C5"/>
    <w:rsid w:val="00A5028F"/>
    <w:rsid w:val="00A50C87"/>
    <w:rsid w:val="00A50F93"/>
    <w:rsid w:val="00A512EA"/>
    <w:rsid w:val="00A51B26"/>
    <w:rsid w:val="00A52275"/>
    <w:rsid w:val="00A526A9"/>
    <w:rsid w:val="00A53467"/>
    <w:rsid w:val="00A53906"/>
    <w:rsid w:val="00A546D7"/>
    <w:rsid w:val="00A54BA8"/>
    <w:rsid w:val="00A553EC"/>
    <w:rsid w:val="00A55818"/>
    <w:rsid w:val="00A55A19"/>
    <w:rsid w:val="00A56FC5"/>
    <w:rsid w:val="00A5706D"/>
    <w:rsid w:val="00A5764B"/>
    <w:rsid w:val="00A579D2"/>
    <w:rsid w:val="00A57B48"/>
    <w:rsid w:val="00A60507"/>
    <w:rsid w:val="00A60FD1"/>
    <w:rsid w:val="00A613FC"/>
    <w:rsid w:val="00A61D23"/>
    <w:rsid w:val="00A62036"/>
    <w:rsid w:val="00A62385"/>
    <w:rsid w:val="00A62DA2"/>
    <w:rsid w:val="00A62F5B"/>
    <w:rsid w:val="00A63FC4"/>
    <w:rsid w:val="00A64D7B"/>
    <w:rsid w:val="00A65280"/>
    <w:rsid w:val="00A657A9"/>
    <w:rsid w:val="00A66155"/>
    <w:rsid w:val="00A66815"/>
    <w:rsid w:val="00A66882"/>
    <w:rsid w:val="00A67925"/>
    <w:rsid w:val="00A67C30"/>
    <w:rsid w:val="00A67D35"/>
    <w:rsid w:val="00A67DC8"/>
    <w:rsid w:val="00A67ED0"/>
    <w:rsid w:val="00A71ACE"/>
    <w:rsid w:val="00A71F16"/>
    <w:rsid w:val="00A727DC"/>
    <w:rsid w:val="00A72E6A"/>
    <w:rsid w:val="00A73527"/>
    <w:rsid w:val="00A74111"/>
    <w:rsid w:val="00A74367"/>
    <w:rsid w:val="00A7487D"/>
    <w:rsid w:val="00A74D60"/>
    <w:rsid w:val="00A7539D"/>
    <w:rsid w:val="00A754F3"/>
    <w:rsid w:val="00A7590D"/>
    <w:rsid w:val="00A75AE6"/>
    <w:rsid w:val="00A75B54"/>
    <w:rsid w:val="00A763B1"/>
    <w:rsid w:val="00A7645F"/>
    <w:rsid w:val="00A767A0"/>
    <w:rsid w:val="00A7694F"/>
    <w:rsid w:val="00A76BB7"/>
    <w:rsid w:val="00A77059"/>
    <w:rsid w:val="00A7749A"/>
    <w:rsid w:val="00A777DA"/>
    <w:rsid w:val="00A77CCB"/>
    <w:rsid w:val="00A80075"/>
    <w:rsid w:val="00A80570"/>
    <w:rsid w:val="00A8097F"/>
    <w:rsid w:val="00A80CF6"/>
    <w:rsid w:val="00A8126A"/>
    <w:rsid w:val="00A813DB"/>
    <w:rsid w:val="00A819C0"/>
    <w:rsid w:val="00A81E40"/>
    <w:rsid w:val="00A82395"/>
    <w:rsid w:val="00A82B70"/>
    <w:rsid w:val="00A82D8D"/>
    <w:rsid w:val="00A82F90"/>
    <w:rsid w:val="00A83647"/>
    <w:rsid w:val="00A83F77"/>
    <w:rsid w:val="00A841B6"/>
    <w:rsid w:val="00A842E9"/>
    <w:rsid w:val="00A84559"/>
    <w:rsid w:val="00A84606"/>
    <w:rsid w:val="00A84744"/>
    <w:rsid w:val="00A849F8"/>
    <w:rsid w:val="00A84A3F"/>
    <w:rsid w:val="00A84ACB"/>
    <w:rsid w:val="00A8552F"/>
    <w:rsid w:val="00A86ABE"/>
    <w:rsid w:val="00A8748F"/>
    <w:rsid w:val="00A9030A"/>
    <w:rsid w:val="00A90CA9"/>
    <w:rsid w:val="00A912A6"/>
    <w:rsid w:val="00A9146C"/>
    <w:rsid w:val="00A91FAF"/>
    <w:rsid w:val="00A921EC"/>
    <w:rsid w:val="00A92318"/>
    <w:rsid w:val="00A92F2C"/>
    <w:rsid w:val="00A9337C"/>
    <w:rsid w:val="00A93F0B"/>
    <w:rsid w:val="00A9436E"/>
    <w:rsid w:val="00A94F93"/>
    <w:rsid w:val="00A954D9"/>
    <w:rsid w:val="00A969AC"/>
    <w:rsid w:val="00A96CB5"/>
    <w:rsid w:val="00A9770D"/>
    <w:rsid w:val="00A97F88"/>
    <w:rsid w:val="00AA02D3"/>
    <w:rsid w:val="00AA14CF"/>
    <w:rsid w:val="00AA249E"/>
    <w:rsid w:val="00AA25EE"/>
    <w:rsid w:val="00AA321D"/>
    <w:rsid w:val="00AA33F1"/>
    <w:rsid w:val="00AA4066"/>
    <w:rsid w:val="00AA5435"/>
    <w:rsid w:val="00AA5840"/>
    <w:rsid w:val="00AA658B"/>
    <w:rsid w:val="00AA6720"/>
    <w:rsid w:val="00AA6D9E"/>
    <w:rsid w:val="00AA7D45"/>
    <w:rsid w:val="00AB058F"/>
    <w:rsid w:val="00AB095D"/>
    <w:rsid w:val="00AB0AEB"/>
    <w:rsid w:val="00AB0DB0"/>
    <w:rsid w:val="00AB0F92"/>
    <w:rsid w:val="00AB14A2"/>
    <w:rsid w:val="00AB16D3"/>
    <w:rsid w:val="00AB1B69"/>
    <w:rsid w:val="00AB2AE2"/>
    <w:rsid w:val="00AB2AE9"/>
    <w:rsid w:val="00AB2B72"/>
    <w:rsid w:val="00AB3A9C"/>
    <w:rsid w:val="00AB3D92"/>
    <w:rsid w:val="00AB3E96"/>
    <w:rsid w:val="00AB3FDC"/>
    <w:rsid w:val="00AB461B"/>
    <w:rsid w:val="00AB4A13"/>
    <w:rsid w:val="00AB5560"/>
    <w:rsid w:val="00AB641D"/>
    <w:rsid w:val="00AB672F"/>
    <w:rsid w:val="00AB69E2"/>
    <w:rsid w:val="00AB6F3F"/>
    <w:rsid w:val="00AB7299"/>
    <w:rsid w:val="00AB7534"/>
    <w:rsid w:val="00AB7A1E"/>
    <w:rsid w:val="00AB7D64"/>
    <w:rsid w:val="00AC0053"/>
    <w:rsid w:val="00AC0779"/>
    <w:rsid w:val="00AC0991"/>
    <w:rsid w:val="00AC2220"/>
    <w:rsid w:val="00AC2574"/>
    <w:rsid w:val="00AC269F"/>
    <w:rsid w:val="00AC27FD"/>
    <w:rsid w:val="00AC2A9E"/>
    <w:rsid w:val="00AC2BC6"/>
    <w:rsid w:val="00AC2C58"/>
    <w:rsid w:val="00AC4640"/>
    <w:rsid w:val="00AC4DCB"/>
    <w:rsid w:val="00AC5C4C"/>
    <w:rsid w:val="00AC68D0"/>
    <w:rsid w:val="00AC6EA4"/>
    <w:rsid w:val="00AC6FA1"/>
    <w:rsid w:val="00AC7067"/>
    <w:rsid w:val="00AC706A"/>
    <w:rsid w:val="00AC7E35"/>
    <w:rsid w:val="00AD072D"/>
    <w:rsid w:val="00AD0FAE"/>
    <w:rsid w:val="00AD0FB1"/>
    <w:rsid w:val="00AD13B3"/>
    <w:rsid w:val="00AD1611"/>
    <w:rsid w:val="00AD1B86"/>
    <w:rsid w:val="00AD1FDD"/>
    <w:rsid w:val="00AD23AC"/>
    <w:rsid w:val="00AD261F"/>
    <w:rsid w:val="00AD269B"/>
    <w:rsid w:val="00AD2767"/>
    <w:rsid w:val="00AD298B"/>
    <w:rsid w:val="00AD405A"/>
    <w:rsid w:val="00AD4286"/>
    <w:rsid w:val="00AD441A"/>
    <w:rsid w:val="00AD45F6"/>
    <w:rsid w:val="00AD488E"/>
    <w:rsid w:val="00AD4891"/>
    <w:rsid w:val="00AD5F77"/>
    <w:rsid w:val="00AD6EB5"/>
    <w:rsid w:val="00AD6F74"/>
    <w:rsid w:val="00AD7003"/>
    <w:rsid w:val="00AD7692"/>
    <w:rsid w:val="00AD779D"/>
    <w:rsid w:val="00AD7E9D"/>
    <w:rsid w:val="00AD7EED"/>
    <w:rsid w:val="00AE05B5"/>
    <w:rsid w:val="00AE0FB1"/>
    <w:rsid w:val="00AE1C9F"/>
    <w:rsid w:val="00AE225E"/>
    <w:rsid w:val="00AE2CB4"/>
    <w:rsid w:val="00AE2D44"/>
    <w:rsid w:val="00AE46D0"/>
    <w:rsid w:val="00AE4B3D"/>
    <w:rsid w:val="00AE4FE7"/>
    <w:rsid w:val="00AE6591"/>
    <w:rsid w:val="00AE6B49"/>
    <w:rsid w:val="00AE6BF1"/>
    <w:rsid w:val="00AE6E36"/>
    <w:rsid w:val="00AE7485"/>
    <w:rsid w:val="00AE774E"/>
    <w:rsid w:val="00AE7896"/>
    <w:rsid w:val="00AE7CC9"/>
    <w:rsid w:val="00AF0485"/>
    <w:rsid w:val="00AF080D"/>
    <w:rsid w:val="00AF0910"/>
    <w:rsid w:val="00AF12BB"/>
    <w:rsid w:val="00AF1465"/>
    <w:rsid w:val="00AF294C"/>
    <w:rsid w:val="00AF3CAB"/>
    <w:rsid w:val="00AF46B3"/>
    <w:rsid w:val="00AF47EA"/>
    <w:rsid w:val="00AF4B77"/>
    <w:rsid w:val="00AF50E7"/>
    <w:rsid w:val="00AF5A26"/>
    <w:rsid w:val="00AF69F3"/>
    <w:rsid w:val="00AF6B38"/>
    <w:rsid w:val="00AF7872"/>
    <w:rsid w:val="00AF7C15"/>
    <w:rsid w:val="00B00DBF"/>
    <w:rsid w:val="00B01623"/>
    <w:rsid w:val="00B02042"/>
    <w:rsid w:val="00B02580"/>
    <w:rsid w:val="00B028F7"/>
    <w:rsid w:val="00B02EA1"/>
    <w:rsid w:val="00B03979"/>
    <w:rsid w:val="00B03F3D"/>
    <w:rsid w:val="00B04244"/>
    <w:rsid w:val="00B04700"/>
    <w:rsid w:val="00B0490A"/>
    <w:rsid w:val="00B04AB4"/>
    <w:rsid w:val="00B054CA"/>
    <w:rsid w:val="00B055AE"/>
    <w:rsid w:val="00B05DEC"/>
    <w:rsid w:val="00B06166"/>
    <w:rsid w:val="00B069AF"/>
    <w:rsid w:val="00B06CE5"/>
    <w:rsid w:val="00B0702C"/>
    <w:rsid w:val="00B075FC"/>
    <w:rsid w:val="00B07B0D"/>
    <w:rsid w:val="00B1011C"/>
    <w:rsid w:val="00B10714"/>
    <w:rsid w:val="00B10C3D"/>
    <w:rsid w:val="00B1132A"/>
    <w:rsid w:val="00B11685"/>
    <w:rsid w:val="00B11B02"/>
    <w:rsid w:val="00B12251"/>
    <w:rsid w:val="00B124B9"/>
    <w:rsid w:val="00B1356A"/>
    <w:rsid w:val="00B13D9D"/>
    <w:rsid w:val="00B13FD3"/>
    <w:rsid w:val="00B14A58"/>
    <w:rsid w:val="00B14C70"/>
    <w:rsid w:val="00B15DCF"/>
    <w:rsid w:val="00B16DD7"/>
    <w:rsid w:val="00B17563"/>
    <w:rsid w:val="00B17CB9"/>
    <w:rsid w:val="00B2035D"/>
    <w:rsid w:val="00B2104B"/>
    <w:rsid w:val="00B21074"/>
    <w:rsid w:val="00B21DE2"/>
    <w:rsid w:val="00B21E19"/>
    <w:rsid w:val="00B2203B"/>
    <w:rsid w:val="00B22DCC"/>
    <w:rsid w:val="00B232BD"/>
    <w:rsid w:val="00B24072"/>
    <w:rsid w:val="00B25C51"/>
    <w:rsid w:val="00B260E7"/>
    <w:rsid w:val="00B26844"/>
    <w:rsid w:val="00B269D7"/>
    <w:rsid w:val="00B26A82"/>
    <w:rsid w:val="00B27714"/>
    <w:rsid w:val="00B278E9"/>
    <w:rsid w:val="00B27CDD"/>
    <w:rsid w:val="00B30D73"/>
    <w:rsid w:val="00B326F5"/>
    <w:rsid w:val="00B33387"/>
    <w:rsid w:val="00B33B39"/>
    <w:rsid w:val="00B33DF3"/>
    <w:rsid w:val="00B33F91"/>
    <w:rsid w:val="00B340DF"/>
    <w:rsid w:val="00B34B6A"/>
    <w:rsid w:val="00B34DCC"/>
    <w:rsid w:val="00B34E98"/>
    <w:rsid w:val="00B34EBA"/>
    <w:rsid w:val="00B35369"/>
    <w:rsid w:val="00B35389"/>
    <w:rsid w:val="00B3555E"/>
    <w:rsid w:val="00B3560A"/>
    <w:rsid w:val="00B35F16"/>
    <w:rsid w:val="00B3602F"/>
    <w:rsid w:val="00B3607C"/>
    <w:rsid w:val="00B3682E"/>
    <w:rsid w:val="00B36BDC"/>
    <w:rsid w:val="00B3720F"/>
    <w:rsid w:val="00B373B2"/>
    <w:rsid w:val="00B37584"/>
    <w:rsid w:val="00B37FBD"/>
    <w:rsid w:val="00B4028C"/>
    <w:rsid w:val="00B405EA"/>
    <w:rsid w:val="00B40E20"/>
    <w:rsid w:val="00B412CF"/>
    <w:rsid w:val="00B413C2"/>
    <w:rsid w:val="00B41D4A"/>
    <w:rsid w:val="00B41F98"/>
    <w:rsid w:val="00B421DE"/>
    <w:rsid w:val="00B426DB"/>
    <w:rsid w:val="00B42789"/>
    <w:rsid w:val="00B430F8"/>
    <w:rsid w:val="00B43862"/>
    <w:rsid w:val="00B43AD3"/>
    <w:rsid w:val="00B43AF5"/>
    <w:rsid w:val="00B43D2F"/>
    <w:rsid w:val="00B43D79"/>
    <w:rsid w:val="00B43E6B"/>
    <w:rsid w:val="00B43ED1"/>
    <w:rsid w:val="00B4469D"/>
    <w:rsid w:val="00B448D9"/>
    <w:rsid w:val="00B44AAD"/>
    <w:rsid w:val="00B45B7A"/>
    <w:rsid w:val="00B45CC6"/>
    <w:rsid w:val="00B46893"/>
    <w:rsid w:val="00B4692B"/>
    <w:rsid w:val="00B46C2C"/>
    <w:rsid w:val="00B46DFB"/>
    <w:rsid w:val="00B46E3B"/>
    <w:rsid w:val="00B47E4C"/>
    <w:rsid w:val="00B47F7B"/>
    <w:rsid w:val="00B505CD"/>
    <w:rsid w:val="00B50F07"/>
    <w:rsid w:val="00B510F9"/>
    <w:rsid w:val="00B51280"/>
    <w:rsid w:val="00B5190D"/>
    <w:rsid w:val="00B51BEF"/>
    <w:rsid w:val="00B5222C"/>
    <w:rsid w:val="00B52730"/>
    <w:rsid w:val="00B53876"/>
    <w:rsid w:val="00B5495F"/>
    <w:rsid w:val="00B55158"/>
    <w:rsid w:val="00B55290"/>
    <w:rsid w:val="00B55474"/>
    <w:rsid w:val="00B55A34"/>
    <w:rsid w:val="00B55C04"/>
    <w:rsid w:val="00B60802"/>
    <w:rsid w:val="00B61273"/>
    <w:rsid w:val="00B614B8"/>
    <w:rsid w:val="00B617A3"/>
    <w:rsid w:val="00B625E4"/>
    <w:rsid w:val="00B626C9"/>
    <w:rsid w:val="00B63281"/>
    <w:rsid w:val="00B6341B"/>
    <w:rsid w:val="00B6357B"/>
    <w:rsid w:val="00B63F24"/>
    <w:rsid w:val="00B640F3"/>
    <w:rsid w:val="00B64669"/>
    <w:rsid w:val="00B64B9A"/>
    <w:rsid w:val="00B6593A"/>
    <w:rsid w:val="00B663DE"/>
    <w:rsid w:val="00B66443"/>
    <w:rsid w:val="00B67532"/>
    <w:rsid w:val="00B7000D"/>
    <w:rsid w:val="00B703D8"/>
    <w:rsid w:val="00B70A92"/>
    <w:rsid w:val="00B70B7C"/>
    <w:rsid w:val="00B71330"/>
    <w:rsid w:val="00B71474"/>
    <w:rsid w:val="00B71984"/>
    <w:rsid w:val="00B71F19"/>
    <w:rsid w:val="00B722C4"/>
    <w:rsid w:val="00B72372"/>
    <w:rsid w:val="00B72F07"/>
    <w:rsid w:val="00B73A8D"/>
    <w:rsid w:val="00B73C16"/>
    <w:rsid w:val="00B73F37"/>
    <w:rsid w:val="00B74317"/>
    <w:rsid w:val="00B74C52"/>
    <w:rsid w:val="00B75101"/>
    <w:rsid w:val="00B752AE"/>
    <w:rsid w:val="00B75482"/>
    <w:rsid w:val="00B759CA"/>
    <w:rsid w:val="00B7651A"/>
    <w:rsid w:val="00B765B1"/>
    <w:rsid w:val="00B77471"/>
    <w:rsid w:val="00B77F57"/>
    <w:rsid w:val="00B81874"/>
    <w:rsid w:val="00B81A06"/>
    <w:rsid w:val="00B81AD4"/>
    <w:rsid w:val="00B8225E"/>
    <w:rsid w:val="00B822C3"/>
    <w:rsid w:val="00B82AA4"/>
    <w:rsid w:val="00B82DBF"/>
    <w:rsid w:val="00B83E2E"/>
    <w:rsid w:val="00B85EC3"/>
    <w:rsid w:val="00B86E03"/>
    <w:rsid w:val="00B87200"/>
    <w:rsid w:val="00B873B2"/>
    <w:rsid w:val="00B8740A"/>
    <w:rsid w:val="00B87593"/>
    <w:rsid w:val="00B87D11"/>
    <w:rsid w:val="00B87FA9"/>
    <w:rsid w:val="00B9064E"/>
    <w:rsid w:val="00B90920"/>
    <w:rsid w:val="00B90A13"/>
    <w:rsid w:val="00B90E00"/>
    <w:rsid w:val="00B910FD"/>
    <w:rsid w:val="00B9123B"/>
    <w:rsid w:val="00B9149B"/>
    <w:rsid w:val="00B915A1"/>
    <w:rsid w:val="00B9178B"/>
    <w:rsid w:val="00B91933"/>
    <w:rsid w:val="00B958C6"/>
    <w:rsid w:val="00B9641F"/>
    <w:rsid w:val="00B9644A"/>
    <w:rsid w:val="00B96869"/>
    <w:rsid w:val="00B97755"/>
    <w:rsid w:val="00B97EB5"/>
    <w:rsid w:val="00BA0E6F"/>
    <w:rsid w:val="00BA1131"/>
    <w:rsid w:val="00BA2244"/>
    <w:rsid w:val="00BA2674"/>
    <w:rsid w:val="00BA3B6C"/>
    <w:rsid w:val="00BA3FBC"/>
    <w:rsid w:val="00BA41D9"/>
    <w:rsid w:val="00BA50DF"/>
    <w:rsid w:val="00BA516D"/>
    <w:rsid w:val="00BA53A4"/>
    <w:rsid w:val="00BA5814"/>
    <w:rsid w:val="00BA6042"/>
    <w:rsid w:val="00BA63DE"/>
    <w:rsid w:val="00BA649B"/>
    <w:rsid w:val="00BA6824"/>
    <w:rsid w:val="00BA6992"/>
    <w:rsid w:val="00BA7691"/>
    <w:rsid w:val="00BA7CD1"/>
    <w:rsid w:val="00BB07B0"/>
    <w:rsid w:val="00BB0C18"/>
    <w:rsid w:val="00BB0C86"/>
    <w:rsid w:val="00BB1141"/>
    <w:rsid w:val="00BB1732"/>
    <w:rsid w:val="00BB273C"/>
    <w:rsid w:val="00BB3A4F"/>
    <w:rsid w:val="00BB3BD1"/>
    <w:rsid w:val="00BB4608"/>
    <w:rsid w:val="00BB5347"/>
    <w:rsid w:val="00BB538F"/>
    <w:rsid w:val="00BB5C4C"/>
    <w:rsid w:val="00BB6183"/>
    <w:rsid w:val="00BB6CD3"/>
    <w:rsid w:val="00BB7288"/>
    <w:rsid w:val="00BB758F"/>
    <w:rsid w:val="00BC0207"/>
    <w:rsid w:val="00BC07BA"/>
    <w:rsid w:val="00BC0F12"/>
    <w:rsid w:val="00BC1101"/>
    <w:rsid w:val="00BC1339"/>
    <w:rsid w:val="00BC19C2"/>
    <w:rsid w:val="00BC236A"/>
    <w:rsid w:val="00BC264C"/>
    <w:rsid w:val="00BC34C2"/>
    <w:rsid w:val="00BC3F6E"/>
    <w:rsid w:val="00BC41E6"/>
    <w:rsid w:val="00BC4260"/>
    <w:rsid w:val="00BC43DD"/>
    <w:rsid w:val="00BC4548"/>
    <w:rsid w:val="00BC4F1A"/>
    <w:rsid w:val="00BC5AE3"/>
    <w:rsid w:val="00BC64D3"/>
    <w:rsid w:val="00BC66B7"/>
    <w:rsid w:val="00BC6962"/>
    <w:rsid w:val="00BC6C43"/>
    <w:rsid w:val="00BC76D8"/>
    <w:rsid w:val="00BD0167"/>
    <w:rsid w:val="00BD05B3"/>
    <w:rsid w:val="00BD1466"/>
    <w:rsid w:val="00BD15FB"/>
    <w:rsid w:val="00BD1B81"/>
    <w:rsid w:val="00BD2962"/>
    <w:rsid w:val="00BD2B1A"/>
    <w:rsid w:val="00BD33C2"/>
    <w:rsid w:val="00BD3EF3"/>
    <w:rsid w:val="00BD4763"/>
    <w:rsid w:val="00BD4A7A"/>
    <w:rsid w:val="00BD685C"/>
    <w:rsid w:val="00BD695A"/>
    <w:rsid w:val="00BD6EB2"/>
    <w:rsid w:val="00BD70B0"/>
    <w:rsid w:val="00BD74F1"/>
    <w:rsid w:val="00BD7811"/>
    <w:rsid w:val="00BD7B3C"/>
    <w:rsid w:val="00BD7C80"/>
    <w:rsid w:val="00BE0FA4"/>
    <w:rsid w:val="00BE1181"/>
    <w:rsid w:val="00BE22C6"/>
    <w:rsid w:val="00BE2804"/>
    <w:rsid w:val="00BE2D11"/>
    <w:rsid w:val="00BE314E"/>
    <w:rsid w:val="00BE3641"/>
    <w:rsid w:val="00BE3D3A"/>
    <w:rsid w:val="00BE403A"/>
    <w:rsid w:val="00BE4335"/>
    <w:rsid w:val="00BE5360"/>
    <w:rsid w:val="00BE5412"/>
    <w:rsid w:val="00BE5BD9"/>
    <w:rsid w:val="00BE6167"/>
    <w:rsid w:val="00BE6CB8"/>
    <w:rsid w:val="00BE700A"/>
    <w:rsid w:val="00BE7BB6"/>
    <w:rsid w:val="00BE7C24"/>
    <w:rsid w:val="00BF0869"/>
    <w:rsid w:val="00BF0A99"/>
    <w:rsid w:val="00BF128E"/>
    <w:rsid w:val="00BF1FAC"/>
    <w:rsid w:val="00BF21B2"/>
    <w:rsid w:val="00BF249B"/>
    <w:rsid w:val="00BF27E4"/>
    <w:rsid w:val="00BF37DD"/>
    <w:rsid w:val="00BF4763"/>
    <w:rsid w:val="00BF494C"/>
    <w:rsid w:val="00BF4BA4"/>
    <w:rsid w:val="00BF4BED"/>
    <w:rsid w:val="00BF5650"/>
    <w:rsid w:val="00BF56EF"/>
    <w:rsid w:val="00BF5886"/>
    <w:rsid w:val="00BF5BE6"/>
    <w:rsid w:val="00BF5DFE"/>
    <w:rsid w:val="00BF6194"/>
    <w:rsid w:val="00BF66EC"/>
    <w:rsid w:val="00BF7074"/>
    <w:rsid w:val="00BF7153"/>
    <w:rsid w:val="00BF7201"/>
    <w:rsid w:val="00BF7469"/>
    <w:rsid w:val="00BF7917"/>
    <w:rsid w:val="00BF7BD7"/>
    <w:rsid w:val="00BF7F9B"/>
    <w:rsid w:val="00C01B8C"/>
    <w:rsid w:val="00C01D51"/>
    <w:rsid w:val="00C01FA3"/>
    <w:rsid w:val="00C021CD"/>
    <w:rsid w:val="00C02224"/>
    <w:rsid w:val="00C02811"/>
    <w:rsid w:val="00C02D9B"/>
    <w:rsid w:val="00C03F5A"/>
    <w:rsid w:val="00C045EC"/>
    <w:rsid w:val="00C0495A"/>
    <w:rsid w:val="00C04D95"/>
    <w:rsid w:val="00C04E2E"/>
    <w:rsid w:val="00C07175"/>
    <w:rsid w:val="00C07E82"/>
    <w:rsid w:val="00C10902"/>
    <w:rsid w:val="00C109EB"/>
    <w:rsid w:val="00C10C4A"/>
    <w:rsid w:val="00C1158A"/>
    <w:rsid w:val="00C116BC"/>
    <w:rsid w:val="00C11867"/>
    <w:rsid w:val="00C123B1"/>
    <w:rsid w:val="00C12958"/>
    <w:rsid w:val="00C12B39"/>
    <w:rsid w:val="00C12D6C"/>
    <w:rsid w:val="00C13407"/>
    <w:rsid w:val="00C14052"/>
    <w:rsid w:val="00C146F6"/>
    <w:rsid w:val="00C15199"/>
    <w:rsid w:val="00C15DC4"/>
    <w:rsid w:val="00C16A2E"/>
    <w:rsid w:val="00C16B6C"/>
    <w:rsid w:val="00C17233"/>
    <w:rsid w:val="00C17922"/>
    <w:rsid w:val="00C17AF3"/>
    <w:rsid w:val="00C209C4"/>
    <w:rsid w:val="00C20C7C"/>
    <w:rsid w:val="00C20DD6"/>
    <w:rsid w:val="00C216D3"/>
    <w:rsid w:val="00C2356A"/>
    <w:rsid w:val="00C24055"/>
    <w:rsid w:val="00C25D1E"/>
    <w:rsid w:val="00C25D20"/>
    <w:rsid w:val="00C26051"/>
    <w:rsid w:val="00C26ADA"/>
    <w:rsid w:val="00C26B37"/>
    <w:rsid w:val="00C26D08"/>
    <w:rsid w:val="00C2730F"/>
    <w:rsid w:val="00C276E2"/>
    <w:rsid w:val="00C27D0F"/>
    <w:rsid w:val="00C27DF3"/>
    <w:rsid w:val="00C27FCE"/>
    <w:rsid w:val="00C305E0"/>
    <w:rsid w:val="00C30ECA"/>
    <w:rsid w:val="00C31D3F"/>
    <w:rsid w:val="00C3212D"/>
    <w:rsid w:val="00C3253E"/>
    <w:rsid w:val="00C32C44"/>
    <w:rsid w:val="00C32CE6"/>
    <w:rsid w:val="00C32EA1"/>
    <w:rsid w:val="00C33256"/>
    <w:rsid w:val="00C334D9"/>
    <w:rsid w:val="00C3380C"/>
    <w:rsid w:val="00C33B75"/>
    <w:rsid w:val="00C34CBD"/>
    <w:rsid w:val="00C35781"/>
    <w:rsid w:val="00C35C65"/>
    <w:rsid w:val="00C35D12"/>
    <w:rsid w:val="00C36033"/>
    <w:rsid w:val="00C36327"/>
    <w:rsid w:val="00C36487"/>
    <w:rsid w:val="00C36958"/>
    <w:rsid w:val="00C37BA9"/>
    <w:rsid w:val="00C37EBF"/>
    <w:rsid w:val="00C40426"/>
    <w:rsid w:val="00C40790"/>
    <w:rsid w:val="00C4171A"/>
    <w:rsid w:val="00C41860"/>
    <w:rsid w:val="00C42349"/>
    <w:rsid w:val="00C424AD"/>
    <w:rsid w:val="00C43655"/>
    <w:rsid w:val="00C4426D"/>
    <w:rsid w:val="00C4541D"/>
    <w:rsid w:val="00C45F95"/>
    <w:rsid w:val="00C471A3"/>
    <w:rsid w:val="00C472E1"/>
    <w:rsid w:val="00C47901"/>
    <w:rsid w:val="00C47BC1"/>
    <w:rsid w:val="00C47D99"/>
    <w:rsid w:val="00C501C0"/>
    <w:rsid w:val="00C506D4"/>
    <w:rsid w:val="00C50AB9"/>
    <w:rsid w:val="00C51872"/>
    <w:rsid w:val="00C51927"/>
    <w:rsid w:val="00C52058"/>
    <w:rsid w:val="00C52958"/>
    <w:rsid w:val="00C52B5F"/>
    <w:rsid w:val="00C52D9E"/>
    <w:rsid w:val="00C540A9"/>
    <w:rsid w:val="00C54289"/>
    <w:rsid w:val="00C55093"/>
    <w:rsid w:val="00C556BD"/>
    <w:rsid w:val="00C557C3"/>
    <w:rsid w:val="00C56F25"/>
    <w:rsid w:val="00C57166"/>
    <w:rsid w:val="00C603DD"/>
    <w:rsid w:val="00C606E5"/>
    <w:rsid w:val="00C619AC"/>
    <w:rsid w:val="00C62B12"/>
    <w:rsid w:val="00C62D79"/>
    <w:rsid w:val="00C639A4"/>
    <w:rsid w:val="00C64249"/>
    <w:rsid w:val="00C6487C"/>
    <w:rsid w:val="00C64897"/>
    <w:rsid w:val="00C6538F"/>
    <w:rsid w:val="00C65A60"/>
    <w:rsid w:val="00C66155"/>
    <w:rsid w:val="00C663A0"/>
    <w:rsid w:val="00C7036F"/>
    <w:rsid w:val="00C723A0"/>
    <w:rsid w:val="00C724CE"/>
    <w:rsid w:val="00C726E0"/>
    <w:rsid w:val="00C72724"/>
    <w:rsid w:val="00C73359"/>
    <w:rsid w:val="00C73498"/>
    <w:rsid w:val="00C73792"/>
    <w:rsid w:val="00C747E3"/>
    <w:rsid w:val="00C76453"/>
    <w:rsid w:val="00C765D2"/>
    <w:rsid w:val="00C76A88"/>
    <w:rsid w:val="00C7767F"/>
    <w:rsid w:val="00C777C6"/>
    <w:rsid w:val="00C800FF"/>
    <w:rsid w:val="00C80315"/>
    <w:rsid w:val="00C8035F"/>
    <w:rsid w:val="00C8052F"/>
    <w:rsid w:val="00C808E4"/>
    <w:rsid w:val="00C809F5"/>
    <w:rsid w:val="00C818FB"/>
    <w:rsid w:val="00C82183"/>
    <w:rsid w:val="00C82A39"/>
    <w:rsid w:val="00C837AC"/>
    <w:rsid w:val="00C83FFB"/>
    <w:rsid w:val="00C84FAC"/>
    <w:rsid w:val="00C85088"/>
    <w:rsid w:val="00C8544F"/>
    <w:rsid w:val="00C856E4"/>
    <w:rsid w:val="00C860EF"/>
    <w:rsid w:val="00C87851"/>
    <w:rsid w:val="00C879EF"/>
    <w:rsid w:val="00C87F42"/>
    <w:rsid w:val="00C906A0"/>
    <w:rsid w:val="00C9070F"/>
    <w:rsid w:val="00C90DA9"/>
    <w:rsid w:val="00C90F8C"/>
    <w:rsid w:val="00C91B33"/>
    <w:rsid w:val="00C9254C"/>
    <w:rsid w:val="00C92857"/>
    <w:rsid w:val="00C92D29"/>
    <w:rsid w:val="00C93A90"/>
    <w:rsid w:val="00C93B9D"/>
    <w:rsid w:val="00C941E4"/>
    <w:rsid w:val="00C954F3"/>
    <w:rsid w:val="00C95BF5"/>
    <w:rsid w:val="00C962C1"/>
    <w:rsid w:val="00C964E5"/>
    <w:rsid w:val="00C96806"/>
    <w:rsid w:val="00C96E63"/>
    <w:rsid w:val="00C97930"/>
    <w:rsid w:val="00CA1270"/>
    <w:rsid w:val="00CA15BF"/>
    <w:rsid w:val="00CA15F8"/>
    <w:rsid w:val="00CA19A4"/>
    <w:rsid w:val="00CA282D"/>
    <w:rsid w:val="00CA2ED3"/>
    <w:rsid w:val="00CA33D0"/>
    <w:rsid w:val="00CA4019"/>
    <w:rsid w:val="00CA49C8"/>
    <w:rsid w:val="00CA4E9B"/>
    <w:rsid w:val="00CA57C1"/>
    <w:rsid w:val="00CA6663"/>
    <w:rsid w:val="00CA72DC"/>
    <w:rsid w:val="00CA746C"/>
    <w:rsid w:val="00CA7676"/>
    <w:rsid w:val="00CA7B4A"/>
    <w:rsid w:val="00CA7FE5"/>
    <w:rsid w:val="00CB072A"/>
    <w:rsid w:val="00CB0A57"/>
    <w:rsid w:val="00CB0A9E"/>
    <w:rsid w:val="00CB0D57"/>
    <w:rsid w:val="00CB0FEA"/>
    <w:rsid w:val="00CB1298"/>
    <w:rsid w:val="00CB154D"/>
    <w:rsid w:val="00CB1DE6"/>
    <w:rsid w:val="00CB2140"/>
    <w:rsid w:val="00CB296B"/>
    <w:rsid w:val="00CB2D20"/>
    <w:rsid w:val="00CB2DBE"/>
    <w:rsid w:val="00CB2F40"/>
    <w:rsid w:val="00CB34B7"/>
    <w:rsid w:val="00CB383E"/>
    <w:rsid w:val="00CB3AA4"/>
    <w:rsid w:val="00CB44FD"/>
    <w:rsid w:val="00CB47AB"/>
    <w:rsid w:val="00CB4B42"/>
    <w:rsid w:val="00CB5B56"/>
    <w:rsid w:val="00CB5BFE"/>
    <w:rsid w:val="00CB60A8"/>
    <w:rsid w:val="00CB61B5"/>
    <w:rsid w:val="00CB62F0"/>
    <w:rsid w:val="00CB6A24"/>
    <w:rsid w:val="00CB6AA4"/>
    <w:rsid w:val="00CB6D16"/>
    <w:rsid w:val="00CB6D35"/>
    <w:rsid w:val="00CC079F"/>
    <w:rsid w:val="00CC0C85"/>
    <w:rsid w:val="00CC11C5"/>
    <w:rsid w:val="00CC1C08"/>
    <w:rsid w:val="00CC1EF5"/>
    <w:rsid w:val="00CC268A"/>
    <w:rsid w:val="00CC26C7"/>
    <w:rsid w:val="00CC28D8"/>
    <w:rsid w:val="00CC2C10"/>
    <w:rsid w:val="00CC33EC"/>
    <w:rsid w:val="00CC3A1C"/>
    <w:rsid w:val="00CC3D1F"/>
    <w:rsid w:val="00CC49E8"/>
    <w:rsid w:val="00CC51E8"/>
    <w:rsid w:val="00CC5796"/>
    <w:rsid w:val="00CC5C71"/>
    <w:rsid w:val="00CC5F10"/>
    <w:rsid w:val="00CC7023"/>
    <w:rsid w:val="00CC753A"/>
    <w:rsid w:val="00CD02A3"/>
    <w:rsid w:val="00CD04A0"/>
    <w:rsid w:val="00CD08C4"/>
    <w:rsid w:val="00CD0D62"/>
    <w:rsid w:val="00CD0E16"/>
    <w:rsid w:val="00CD1477"/>
    <w:rsid w:val="00CD17D2"/>
    <w:rsid w:val="00CD1CAB"/>
    <w:rsid w:val="00CD22FA"/>
    <w:rsid w:val="00CD2F99"/>
    <w:rsid w:val="00CD4079"/>
    <w:rsid w:val="00CD482A"/>
    <w:rsid w:val="00CD4B55"/>
    <w:rsid w:val="00CD4E6C"/>
    <w:rsid w:val="00CD53B9"/>
    <w:rsid w:val="00CD59BB"/>
    <w:rsid w:val="00CD60B4"/>
    <w:rsid w:val="00CD6215"/>
    <w:rsid w:val="00CD6CAB"/>
    <w:rsid w:val="00CD7EB0"/>
    <w:rsid w:val="00CE06DA"/>
    <w:rsid w:val="00CE0790"/>
    <w:rsid w:val="00CE07ED"/>
    <w:rsid w:val="00CE0B04"/>
    <w:rsid w:val="00CE0DC1"/>
    <w:rsid w:val="00CE11F4"/>
    <w:rsid w:val="00CE3671"/>
    <w:rsid w:val="00CE36CB"/>
    <w:rsid w:val="00CE3AE0"/>
    <w:rsid w:val="00CE3FB4"/>
    <w:rsid w:val="00CE491F"/>
    <w:rsid w:val="00CE4CB8"/>
    <w:rsid w:val="00CE4E4E"/>
    <w:rsid w:val="00CE536A"/>
    <w:rsid w:val="00CE53A1"/>
    <w:rsid w:val="00CE559E"/>
    <w:rsid w:val="00CE567D"/>
    <w:rsid w:val="00CE59D4"/>
    <w:rsid w:val="00CE5A39"/>
    <w:rsid w:val="00CE5B33"/>
    <w:rsid w:val="00CE60CC"/>
    <w:rsid w:val="00CE622B"/>
    <w:rsid w:val="00CE751A"/>
    <w:rsid w:val="00CE76BC"/>
    <w:rsid w:val="00CE79E9"/>
    <w:rsid w:val="00CE7C26"/>
    <w:rsid w:val="00CF0002"/>
    <w:rsid w:val="00CF23AC"/>
    <w:rsid w:val="00CF2DC8"/>
    <w:rsid w:val="00CF2F28"/>
    <w:rsid w:val="00CF3C7A"/>
    <w:rsid w:val="00CF3DD5"/>
    <w:rsid w:val="00CF45CB"/>
    <w:rsid w:val="00CF514F"/>
    <w:rsid w:val="00CF6542"/>
    <w:rsid w:val="00CF6CAF"/>
    <w:rsid w:val="00CF6E48"/>
    <w:rsid w:val="00D001C6"/>
    <w:rsid w:val="00D00305"/>
    <w:rsid w:val="00D00851"/>
    <w:rsid w:val="00D00F63"/>
    <w:rsid w:val="00D012A5"/>
    <w:rsid w:val="00D014EE"/>
    <w:rsid w:val="00D015D6"/>
    <w:rsid w:val="00D0289A"/>
    <w:rsid w:val="00D02B34"/>
    <w:rsid w:val="00D02C17"/>
    <w:rsid w:val="00D03B88"/>
    <w:rsid w:val="00D04266"/>
    <w:rsid w:val="00D04878"/>
    <w:rsid w:val="00D04B3B"/>
    <w:rsid w:val="00D05456"/>
    <w:rsid w:val="00D058E3"/>
    <w:rsid w:val="00D05B23"/>
    <w:rsid w:val="00D0640D"/>
    <w:rsid w:val="00D067E0"/>
    <w:rsid w:val="00D06BD1"/>
    <w:rsid w:val="00D07269"/>
    <w:rsid w:val="00D10466"/>
    <w:rsid w:val="00D10BC8"/>
    <w:rsid w:val="00D11312"/>
    <w:rsid w:val="00D12434"/>
    <w:rsid w:val="00D1316C"/>
    <w:rsid w:val="00D131BD"/>
    <w:rsid w:val="00D1322F"/>
    <w:rsid w:val="00D13F6F"/>
    <w:rsid w:val="00D14348"/>
    <w:rsid w:val="00D1481F"/>
    <w:rsid w:val="00D1505C"/>
    <w:rsid w:val="00D1557A"/>
    <w:rsid w:val="00D1581F"/>
    <w:rsid w:val="00D15BDB"/>
    <w:rsid w:val="00D15D30"/>
    <w:rsid w:val="00D15D74"/>
    <w:rsid w:val="00D170F8"/>
    <w:rsid w:val="00D170FB"/>
    <w:rsid w:val="00D175A2"/>
    <w:rsid w:val="00D20208"/>
    <w:rsid w:val="00D203F2"/>
    <w:rsid w:val="00D205F0"/>
    <w:rsid w:val="00D21160"/>
    <w:rsid w:val="00D2176F"/>
    <w:rsid w:val="00D21EE8"/>
    <w:rsid w:val="00D220C8"/>
    <w:rsid w:val="00D22608"/>
    <w:rsid w:val="00D226E4"/>
    <w:rsid w:val="00D232CE"/>
    <w:rsid w:val="00D234B7"/>
    <w:rsid w:val="00D23E2C"/>
    <w:rsid w:val="00D240CE"/>
    <w:rsid w:val="00D24EAC"/>
    <w:rsid w:val="00D25B76"/>
    <w:rsid w:val="00D25C59"/>
    <w:rsid w:val="00D268EF"/>
    <w:rsid w:val="00D27F34"/>
    <w:rsid w:val="00D30C9B"/>
    <w:rsid w:val="00D31EF8"/>
    <w:rsid w:val="00D31F2F"/>
    <w:rsid w:val="00D32260"/>
    <w:rsid w:val="00D327A2"/>
    <w:rsid w:val="00D32B76"/>
    <w:rsid w:val="00D32E55"/>
    <w:rsid w:val="00D3318E"/>
    <w:rsid w:val="00D33254"/>
    <w:rsid w:val="00D348E5"/>
    <w:rsid w:val="00D356C9"/>
    <w:rsid w:val="00D366BB"/>
    <w:rsid w:val="00D36721"/>
    <w:rsid w:val="00D36F32"/>
    <w:rsid w:val="00D371FD"/>
    <w:rsid w:val="00D375D5"/>
    <w:rsid w:val="00D405B9"/>
    <w:rsid w:val="00D405E7"/>
    <w:rsid w:val="00D4130E"/>
    <w:rsid w:val="00D4134F"/>
    <w:rsid w:val="00D4180A"/>
    <w:rsid w:val="00D419F2"/>
    <w:rsid w:val="00D41DCC"/>
    <w:rsid w:val="00D42FC7"/>
    <w:rsid w:val="00D43C16"/>
    <w:rsid w:val="00D43E26"/>
    <w:rsid w:val="00D43E79"/>
    <w:rsid w:val="00D4534F"/>
    <w:rsid w:val="00D45491"/>
    <w:rsid w:val="00D45AE7"/>
    <w:rsid w:val="00D45BFE"/>
    <w:rsid w:val="00D462A0"/>
    <w:rsid w:val="00D4650F"/>
    <w:rsid w:val="00D46D90"/>
    <w:rsid w:val="00D479D5"/>
    <w:rsid w:val="00D50280"/>
    <w:rsid w:val="00D505F6"/>
    <w:rsid w:val="00D50EDE"/>
    <w:rsid w:val="00D5120C"/>
    <w:rsid w:val="00D5172E"/>
    <w:rsid w:val="00D5283B"/>
    <w:rsid w:val="00D52C04"/>
    <w:rsid w:val="00D52EBE"/>
    <w:rsid w:val="00D531CF"/>
    <w:rsid w:val="00D53326"/>
    <w:rsid w:val="00D5340F"/>
    <w:rsid w:val="00D53977"/>
    <w:rsid w:val="00D545B4"/>
    <w:rsid w:val="00D54A4C"/>
    <w:rsid w:val="00D54FB9"/>
    <w:rsid w:val="00D55193"/>
    <w:rsid w:val="00D5522E"/>
    <w:rsid w:val="00D55EF0"/>
    <w:rsid w:val="00D56D93"/>
    <w:rsid w:val="00D57569"/>
    <w:rsid w:val="00D5768B"/>
    <w:rsid w:val="00D57BC5"/>
    <w:rsid w:val="00D60276"/>
    <w:rsid w:val="00D60EE0"/>
    <w:rsid w:val="00D61394"/>
    <w:rsid w:val="00D616AC"/>
    <w:rsid w:val="00D61B9C"/>
    <w:rsid w:val="00D6214F"/>
    <w:rsid w:val="00D62D4B"/>
    <w:rsid w:val="00D632B3"/>
    <w:rsid w:val="00D63395"/>
    <w:rsid w:val="00D64263"/>
    <w:rsid w:val="00D64DB8"/>
    <w:rsid w:val="00D64E63"/>
    <w:rsid w:val="00D65BF8"/>
    <w:rsid w:val="00D663A1"/>
    <w:rsid w:val="00D66640"/>
    <w:rsid w:val="00D66C0E"/>
    <w:rsid w:val="00D66CFC"/>
    <w:rsid w:val="00D67331"/>
    <w:rsid w:val="00D673CD"/>
    <w:rsid w:val="00D67C9B"/>
    <w:rsid w:val="00D67DEF"/>
    <w:rsid w:val="00D67E85"/>
    <w:rsid w:val="00D70D12"/>
    <w:rsid w:val="00D70D4B"/>
    <w:rsid w:val="00D711CE"/>
    <w:rsid w:val="00D71EDC"/>
    <w:rsid w:val="00D71F01"/>
    <w:rsid w:val="00D732AC"/>
    <w:rsid w:val="00D734A0"/>
    <w:rsid w:val="00D73962"/>
    <w:rsid w:val="00D7397C"/>
    <w:rsid w:val="00D73B04"/>
    <w:rsid w:val="00D73C33"/>
    <w:rsid w:val="00D74123"/>
    <w:rsid w:val="00D74277"/>
    <w:rsid w:val="00D7515E"/>
    <w:rsid w:val="00D75945"/>
    <w:rsid w:val="00D77426"/>
    <w:rsid w:val="00D77776"/>
    <w:rsid w:val="00D77A64"/>
    <w:rsid w:val="00D80463"/>
    <w:rsid w:val="00D81206"/>
    <w:rsid w:val="00D81219"/>
    <w:rsid w:val="00D819A2"/>
    <w:rsid w:val="00D81F54"/>
    <w:rsid w:val="00D824BA"/>
    <w:rsid w:val="00D82DEC"/>
    <w:rsid w:val="00D831D5"/>
    <w:rsid w:val="00D83437"/>
    <w:rsid w:val="00D83BC2"/>
    <w:rsid w:val="00D83DC1"/>
    <w:rsid w:val="00D845A5"/>
    <w:rsid w:val="00D85943"/>
    <w:rsid w:val="00D8596A"/>
    <w:rsid w:val="00D861E9"/>
    <w:rsid w:val="00D8783B"/>
    <w:rsid w:val="00D87D20"/>
    <w:rsid w:val="00D90660"/>
    <w:rsid w:val="00D9087B"/>
    <w:rsid w:val="00D91183"/>
    <w:rsid w:val="00D911BD"/>
    <w:rsid w:val="00D9192F"/>
    <w:rsid w:val="00D923EC"/>
    <w:rsid w:val="00D928F5"/>
    <w:rsid w:val="00D93204"/>
    <w:rsid w:val="00D9324D"/>
    <w:rsid w:val="00D94087"/>
    <w:rsid w:val="00D94FA6"/>
    <w:rsid w:val="00D95476"/>
    <w:rsid w:val="00D954CC"/>
    <w:rsid w:val="00D9631C"/>
    <w:rsid w:val="00D966EF"/>
    <w:rsid w:val="00D97DDE"/>
    <w:rsid w:val="00DA06CC"/>
    <w:rsid w:val="00DA318A"/>
    <w:rsid w:val="00DA31B3"/>
    <w:rsid w:val="00DA3630"/>
    <w:rsid w:val="00DA37FE"/>
    <w:rsid w:val="00DA39E5"/>
    <w:rsid w:val="00DA3C57"/>
    <w:rsid w:val="00DA46B3"/>
    <w:rsid w:val="00DA46C3"/>
    <w:rsid w:val="00DA4A53"/>
    <w:rsid w:val="00DA4FDF"/>
    <w:rsid w:val="00DA633C"/>
    <w:rsid w:val="00DA6C47"/>
    <w:rsid w:val="00DA7202"/>
    <w:rsid w:val="00DA742A"/>
    <w:rsid w:val="00DA745F"/>
    <w:rsid w:val="00DA7972"/>
    <w:rsid w:val="00DA7D29"/>
    <w:rsid w:val="00DB047F"/>
    <w:rsid w:val="00DB09A3"/>
    <w:rsid w:val="00DB0E14"/>
    <w:rsid w:val="00DB113E"/>
    <w:rsid w:val="00DB1557"/>
    <w:rsid w:val="00DB2E14"/>
    <w:rsid w:val="00DB371D"/>
    <w:rsid w:val="00DB37A7"/>
    <w:rsid w:val="00DB3DD3"/>
    <w:rsid w:val="00DB55BC"/>
    <w:rsid w:val="00DB5659"/>
    <w:rsid w:val="00DB5670"/>
    <w:rsid w:val="00DB59AB"/>
    <w:rsid w:val="00DB5A3A"/>
    <w:rsid w:val="00DB5B75"/>
    <w:rsid w:val="00DB647A"/>
    <w:rsid w:val="00DC0308"/>
    <w:rsid w:val="00DC0A9C"/>
    <w:rsid w:val="00DC0DD8"/>
    <w:rsid w:val="00DC145E"/>
    <w:rsid w:val="00DC189C"/>
    <w:rsid w:val="00DC257F"/>
    <w:rsid w:val="00DC30E3"/>
    <w:rsid w:val="00DC3502"/>
    <w:rsid w:val="00DC3DA4"/>
    <w:rsid w:val="00DC411F"/>
    <w:rsid w:val="00DC5868"/>
    <w:rsid w:val="00DC5B9A"/>
    <w:rsid w:val="00DC5EDA"/>
    <w:rsid w:val="00DC5F32"/>
    <w:rsid w:val="00DC68E7"/>
    <w:rsid w:val="00DC6C31"/>
    <w:rsid w:val="00DC7004"/>
    <w:rsid w:val="00DC712C"/>
    <w:rsid w:val="00DC7A3E"/>
    <w:rsid w:val="00DC7C37"/>
    <w:rsid w:val="00DC7F7C"/>
    <w:rsid w:val="00DD04EF"/>
    <w:rsid w:val="00DD0626"/>
    <w:rsid w:val="00DD0D33"/>
    <w:rsid w:val="00DD0EB9"/>
    <w:rsid w:val="00DD10E9"/>
    <w:rsid w:val="00DD14F6"/>
    <w:rsid w:val="00DD191D"/>
    <w:rsid w:val="00DD2554"/>
    <w:rsid w:val="00DD2CAE"/>
    <w:rsid w:val="00DD315F"/>
    <w:rsid w:val="00DD4663"/>
    <w:rsid w:val="00DD4ADC"/>
    <w:rsid w:val="00DD5495"/>
    <w:rsid w:val="00DD5627"/>
    <w:rsid w:val="00DD5888"/>
    <w:rsid w:val="00DD5D96"/>
    <w:rsid w:val="00DD62FF"/>
    <w:rsid w:val="00DD6936"/>
    <w:rsid w:val="00DD69B4"/>
    <w:rsid w:val="00DD6F0E"/>
    <w:rsid w:val="00DD73D8"/>
    <w:rsid w:val="00DD7457"/>
    <w:rsid w:val="00DD7876"/>
    <w:rsid w:val="00DD7C84"/>
    <w:rsid w:val="00DE0318"/>
    <w:rsid w:val="00DE03C3"/>
    <w:rsid w:val="00DE03CD"/>
    <w:rsid w:val="00DE0692"/>
    <w:rsid w:val="00DE1274"/>
    <w:rsid w:val="00DE13F6"/>
    <w:rsid w:val="00DE15AB"/>
    <w:rsid w:val="00DE1EFB"/>
    <w:rsid w:val="00DE1F91"/>
    <w:rsid w:val="00DE213B"/>
    <w:rsid w:val="00DE2232"/>
    <w:rsid w:val="00DE28E9"/>
    <w:rsid w:val="00DE2D42"/>
    <w:rsid w:val="00DE3006"/>
    <w:rsid w:val="00DE35BF"/>
    <w:rsid w:val="00DE3CB2"/>
    <w:rsid w:val="00DE4160"/>
    <w:rsid w:val="00DE4CD7"/>
    <w:rsid w:val="00DE4D02"/>
    <w:rsid w:val="00DE7143"/>
    <w:rsid w:val="00DE7641"/>
    <w:rsid w:val="00DE7A73"/>
    <w:rsid w:val="00DE7B86"/>
    <w:rsid w:val="00DE7CA1"/>
    <w:rsid w:val="00DE7D90"/>
    <w:rsid w:val="00DF051F"/>
    <w:rsid w:val="00DF0C06"/>
    <w:rsid w:val="00DF3152"/>
    <w:rsid w:val="00DF38F7"/>
    <w:rsid w:val="00DF3950"/>
    <w:rsid w:val="00DF48AD"/>
    <w:rsid w:val="00DF5CA4"/>
    <w:rsid w:val="00DF60B6"/>
    <w:rsid w:val="00DF627E"/>
    <w:rsid w:val="00DF674F"/>
    <w:rsid w:val="00DF68FE"/>
    <w:rsid w:val="00DF69CD"/>
    <w:rsid w:val="00DF6C4B"/>
    <w:rsid w:val="00DF6C7E"/>
    <w:rsid w:val="00DF6DFB"/>
    <w:rsid w:val="00DF74FE"/>
    <w:rsid w:val="00DF76E4"/>
    <w:rsid w:val="00E00CDC"/>
    <w:rsid w:val="00E00DBF"/>
    <w:rsid w:val="00E013D4"/>
    <w:rsid w:val="00E01B26"/>
    <w:rsid w:val="00E020D9"/>
    <w:rsid w:val="00E026C3"/>
    <w:rsid w:val="00E028E2"/>
    <w:rsid w:val="00E03647"/>
    <w:rsid w:val="00E0372B"/>
    <w:rsid w:val="00E040C2"/>
    <w:rsid w:val="00E04E94"/>
    <w:rsid w:val="00E05F55"/>
    <w:rsid w:val="00E06054"/>
    <w:rsid w:val="00E06505"/>
    <w:rsid w:val="00E06653"/>
    <w:rsid w:val="00E06B05"/>
    <w:rsid w:val="00E073FC"/>
    <w:rsid w:val="00E076DD"/>
    <w:rsid w:val="00E0790E"/>
    <w:rsid w:val="00E07A12"/>
    <w:rsid w:val="00E11577"/>
    <w:rsid w:val="00E11B02"/>
    <w:rsid w:val="00E11D96"/>
    <w:rsid w:val="00E120EB"/>
    <w:rsid w:val="00E123C4"/>
    <w:rsid w:val="00E1388A"/>
    <w:rsid w:val="00E14318"/>
    <w:rsid w:val="00E146BF"/>
    <w:rsid w:val="00E1587A"/>
    <w:rsid w:val="00E159EC"/>
    <w:rsid w:val="00E16066"/>
    <w:rsid w:val="00E163DD"/>
    <w:rsid w:val="00E20271"/>
    <w:rsid w:val="00E21060"/>
    <w:rsid w:val="00E2127A"/>
    <w:rsid w:val="00E21650"/>
    <w:rsid w:val="00E21967"/>
    <w:rsid w:val="00E21C7D"/>
    <w:rsid w:val="00E22454"/>
    <w:rsid w:val="00E226CF"/>
    <w:rsid w:val="00E22747"/>
    <w:rsid w:val="00E22B40"/>
    <w:rsid w:val="00E22DC6"/>
    <w:rsid w:val="00E22E73"/>
    <w:rsid w:val="00E22ECC"/>
    <w:rsid w:val="00E23287"/>
    <w:rsid w:val="00E234B8"/>
    <w:rsid w:val="00E238B3"/>
    <w:rsid w:val="00E23FBA"/>
    <w:rsid w:val="00E24CC4"/>
    <w:rsid w:val="00E24E04"/>
    <w:rsid w:val="00E25179"/>
    <w:rsid w:val="00E251DB"/>
    <w:rsid w:val="00E263EA"/>
    <w:rsid w:val="00E27135"/>
    <w:rsid w:val="00E272DB"/>
    <w:rsid w:val="00E27561"/>
    <w:rsid w:val="00E275A7"/>
    <w:rsid w:val="00E2773A"/>
    <w:rsid w:val="00E2797B"/>
    <w:rsid w:val="00E27BA0"/>
    <w:rsid w:val="00E27BB1"/>
    <w:rsid w:val="00E27DCB"/>
    <w:rsid w:val="00E30A0A"/>
    <w:rsid w:val="00E30CFC"/>
    <w:rsid w:val="00E3180E"/>
    <w:rsid w:val="00E3207A"/>
    <w:rsid w:val="00E326C0"/>
    <w:rsid w:val="00E32BDF"/>
    <w:rsid w:val="00E32D23"/>
    <w:rsid w:val="00E3377C"/>
    <w:rsid w:val="00E33CCF"/>
    <w:rsid w:val="00E35212"/>
    <w:rsid w:val="00E35870"/>
    <w:rsid w:val="00E35AE1"/>
    <w:rsid w:val="00E360C0"/>
    <w:rsid w:val="00E36716"/>
    <w:rsid w:val="00E3697C"/>
    <w:rsid w:val="00E37132"/>
    <w:rsid w:val="00E37762"/>
    <w:rsid w:val="00E40FED"/>
    <w:rsid w:val="00E41770"/>
    <w:rsid w:val="00E41AE7"/>
    <w:rsid w:val="00E41D15"/>
    <w:rsid w:val="00E41F7E"/>
    <w:rsid w:val="00E4208C"/>
    <w:rsid w:val="00E424BF"/>
    <w:rsid w:val="00E4266A"/>
    <w:rsid w:val="00E42E7A"/>
    <w:rsid w:val="00E4383E"/>
    <w:rsid w:val="00E44018"/>
    <w:rsid w:val="00E44E49"/>
    <w:rsid w:val="00E4539C"/>
    <w:rsid w:val="00E453B9"/>
    <w:rsid w:val="00E45E64"/>
    <w:rsid w:val="00E46908"/>
    <w:rsid w:val="00E47BCE"/>
    <w:rsid w:val="00E50569"/>
    <w:rsid w:val="00E505CD"/>
    <w:rsid w:val="00E51497"/>
    <w:rsid w:val="00E51EE4"/>
    <w:rsid w:val="00E52098"/>
    <w:rsid w:val="00E5270F"/>
    <w:rsid w:val="00E531CD"/>
    <w:rsid w:val="00E5370C"/>
    <w:rsid w:val="00E53AFC"/>
    <w:rsid w:val="00E5418A"/>
    <w:rsid w:val="00E543F3"/>
    <w:rsid w:val="00E54DFD"/>
    <w:rsid w:val="00E54EAE"/>
    <w:rsid w:val="00E55201"/>
    <w:rsid w:val="00E5563E"/>
    <w:rsid w:val="00E5572D"/>
    <w:rsid w:val="00E55FBD"/>
    <w:rsid w:val="00E56CA7"/>
    <w:rsid w:val="00E572E8"/>
    <w:rsid w:val="00E6058C"/>
    <w:rsid w:val="00E605F9"/>
    <w:rsid w:val="00E60843"/>
    <w:rsid w:val="00E60C22"/>
    <w:rsid w:val="00E6122A"/>
    <w:rsid w:val="00E614D3"/>
    <w:rsid w:val="00E61E26"/>
    <w:rsid w:val="00E631A8"/>
    <w:rsid w:val="00E63D08"/>
    <w:rsid w:val="00E649F4"/>
    <w:rsid w:val="00E64CE1"/>
    <w:rsid w:val="00E65296"/>
    <w:rsid w:val="00E656EF"/>
    <w:rsid w:val="00E674C2"/>
    <w:rsid w:val="00E70D3B"/>
    <w:rsid w:val="00E70D41"/>
    <w:rsid w:val="00E7141D"/>
    <w:rsid w:val="00E718EA"/>
    <w:rsid w:val="00E718F0"/>
    <w:rsid w:val="00E71C40"/>
    <w:rsid w:val="00E7210C"/>
    <w:rsid w:val="00E721FA"/>
    <w:rsid w:val="00E72267"/>
    <w:rsid w:val="00E742FC"/>
    <w:rsid w:val="00E74DEA"/>
    <w:rsid w:val="00E75141"/>
    <w:rsid w:val="00E76042"/>
    <w:rsid w:val="00E7661B"/>
    <w:rsid w:val="00E76F11"/>
    <w:rsid w:val="00E76F56"/>
    <w:rsid w:val="00E77638"/>
    <w:rsid w:val="00E81261"/>
    <w:rsid w:val="00E8134A"/>
    <w:rsid w:val="00E8157C"/>
    <w:rsid w:val="00E8179A"/>
    <w:rsid w:val="00E81873"/>
    <w:rsid w:val="00E81A03"/>
    <w:rsid w:val="00E81AFC"/>
    <w:rsid w:val="00E81E56"/>
    <w:rsid w:val="00E82ABE"/>
    <w:rsid w:val="00E82E04"/>
    <w:rsid w:val="00E83261"/>
    <w:rsid w:val="00E836DB"/>
    <w:rsid w:val="00E8460C"/>
    <w:rsid w:val="00E84883"/>
    <w:rsid w:val="00E84DBE"/>
    <w:rsid w:val="00E84DC1"/>
    <w:rsid w:val="00E856F3"/>
    <w:rsid w:val="00E857D3"/>
    <w:rsid w:val="00E8634F"/>
    <w:rsid w:val="00E86667"/>
    <w:rsid w:val="00E8703C"/>
    <w:rsid w:val="00E8725A"/>
    <w:rsid w:val="00E87743"/>
    <w:rsid w:val="00E87A2B"/>
    <w:rsid w:val="00E87FEC"/>
    <w:rsid w:val="00E906F2"/>
    <w:rsid w:val="00E90DDC"/>
    <w:rsid w:val="00E91307"/>
    <w:rsid w:val="00E913B1"/>
    <w:rsid w:val="00E9161C"/>
    <w:rsid w:val="00E91B67"/>
    <w:rsid w:val="00E92695"/>
    <w:rsid w:val="00E92855"/>
    <w:rsid w:val="00E9343D"/>
    <w:rsid w:val="00E93C1C"/>
    <w:rsid w:val="00E93D8F"/>
    <w:rsid w:val="00E944AB"/>
    <w:rsid w:val="00E949FB"/>
    <w:rsid w:val="00E94D7C"/>
    <w:rsid w:val="00E96DE3"/>
    <w:rsid w:val="00E971B0"/>
    <w:rsid w:val="00E97842"/>
    <w:rsid w:val="00E97A7D"/>
    <w:rsid w:val="00E97EC3"/>
    <w:rsid w:val="00EA005A"/>
    <w:rsid w:val="00EA0076"/>
    <w:rsid w:val="00EA0B16"/>
    <w:rsid w:val="00EA0BE5"/>
    <w:rsid w:val="00EA0F5E"/>
    <w:rsid w:val="00EA1141"/>
    <w:rsid w:val="00EA1169"/>
    <w:rsid w:val="00EA1BDF"/>
    <w:rsid w:val="00EA24C8"/>
    <w:rsid w:val="00EA5BD0"/>
    <w:rsid w:val="00EA6358"/>
    <w:rsid w:val="00EA6649"/>
    <w:rsid w:val="00EA6854"/>
    <w:rsid w:val="00EA7446"/>
    <w:rsid w:val="00EA7C39"/>
    <w:rsid w:val="00EA7F9C"/>
    <w:rsid w:val="00EB03AA"/>
    <w:rsid w:val="00EB0615"/>
    <w:rsid w:val="00EB0BDA"/>
    <w:rsid w:val="00EB0FC4"/>
    <w:rsid w:val="00EB1385"/>
    <w:rsid w:val="00EB3717"/>
    <w:rsid w:val="00EB38D4"/>
    <w:rsid w:val="00EB40CE"/>
    <w:rsid w:val="00EB43D2"/>
    <w:rsid w:val="00EB4404"/>
    <w:rsid w:val="00EB4911"/>
    <w:rsid w:val="00EB50E8"/>
    <w:rsid w:val="00EB543F"/>
    <w:rsid w:val="00EB6B4A"/>
    <w:rsid w:val="00EB73A6"/>
    <w:rsid w:val="00EB7593"/>
    <w:rsid w:val="00EB7694"/>
    <w:rsid w:val="00EB7F37"/>
    <w:rsid w:val="00EC02FC"/>
    <w:rsid w:val="00EC035C"/>
    <w:rsid w:val="00EC03F4"/>
    <w:rsid w:val="00EC0A2F"/>
    <w:rsid w:val="00EC139E"/>
    <w:rsid w:val="00EC1A23"/>
    <w:rsid w:val="00EC1FC8"/>
    <w:rsid w:val="00EC2194"/>
    <w:rsid w:val="00EC22CF"/>
    <w:rsid w:val="00EC2FB6"/>
    <w:rsid w:val="00EC3981"/>
    <w:rsid w:val="00EC4331"/>
    <w:rsid w:val="00EC468C"/>
    <w:rsid w:val="00EC4D9B"/>
    <w:rsid w:val="00EC59CF"/>
    <w:rsid w:val="00EC5B9F"/>
    <w:rsid w:val="00EC68FC"/>
    <w:rsid w:val="00EC6E8C"/>
    <w:rsid w:val="00EC7460"/>
    <w:rsid w:val="00EC7A19"/>
    <w:rsid w:val="00ED1D0A"/>
    <w:rsid w:val="00ED37AB"/>
    <w:rsid w:val="00ED3A23"/>
    <w:rsid w:val="00ED41CF"/>
    <w:rsid w:val="00ED5334"/>
    <w:rsid w:val="00ED59B6"/>
    <w:rsid w:val="00ED60AC"/>
    <w:rsid w:val="00ED60FB"/>
    <w:rsid w:val="00ED6349"/>
    <w:rsid w:val="00ED6637"/>
    <w:rsid w:val="00ED68D0"/>
    <w:rsid w:val="00ED763A"/>
    <w:rsid w:val="00ED7693"/>
    <w:rsid w:val="00EE0413"/>
    <w:rsid w:val="00EE13CC"/>
    <w:rsid w:val="00EE1CF3"/>
    <w:rsid w:val="00EE1FD3"/>
    <w:rsid w:val="00EE2877"/>
    <w:rsid w:val="00EE28E1"/>
    <w:rsid w:val="00EE2E66"/>
    <w:rsid w:val="00EE3092"/>
    <w:rsid w:val="00EE47BD"/>
    <w:rsid w:val="00EE57C4"/>
    <w:rsid w:val="00EE618D"/>
    <w:rsid w:val="00EE6292"/>
    <w:rsid w:val="00EE6B72"/>
    <w:rsid w:val="00EE7329"/>
    <w:rsid w:val="00EE778E"/>
    <w:rsid w:val="00EF1791"/>
    <w:rsid w:val="00EF1E3C"/>
    <w:rsid w:val="00EF21A3"/>
    <w:rsid w:val="00EF24AC"/>
    <w:rsid w:val="00EF3375"/>
    <w:rsid w:val="00EF3760"/>
    <w:rsid w:val="00EF389E"/>
    <w:rsid w:val="00EF436C"/>
    <w:rsid w:val="00EF445C"/>
    <w:rsid w:val="00EF61B4"/>
    <w:rsid w:val="00EF64F5"/>
    <w:rsid w:val="00EF72CC"/>
    <w:rsid w:val="00EF75F3"/>
    <w:rsid w:val="00EF7860"/>
    <w:rsid w:val="00EF797E"/>
    <w:rsid w:val="00F00574"/>
    <w:rsid w:val="00F00769"/>
    <w:rsid w:val="00F02068"/>
    <w:rsid w:val="00F0208F"/>
    <w:rsid w:val="00F02935"/>
    <w:rsid w:val="00F02F3A"/>
    <w:rsid w:val="00F02FF7"/>
    <w:rsid w:val="00F03159"/>
    <w:rsid w:val="00F037C5"/>
    <w:rsid w:val="00F03817"/>
    <w:rsid w:val="00F03E3D"/>
    <w:rsid w:val="00F04524"/>
    <w:rsid w:val="00F045AE"/>
    <w:rsid w:val="00F04622"/>
    <w:rsid w:val="00F047A8"/>
    <w:rsid w:val="00F05227"/>
    <w:rsid w:val="00F0545D"/>
    <w:rsid w:val="00F05AF2"/>
    <w:rsid w:val="00F0627C"/>
    <w:rsid w:val="00F06827"/>
    <w:rsid w:val="00F06BDE"/>
    <w:rsid w:val="00F06D00"/>
    <w:rsid w:val="00F06EBA"/>
    <w:rsid w:val="00F07AF8"/>
    <w:rsid w:val="00F07FEC"/>
    <w:rsid w:val="00F108DF"/>
    <w:rsid w:val="00F10977"/>
    <w:rsid w:val="00F10F9A"/>
    <w:rsid w:val="00F1201E"/>
    <w:rsid w:val="00F130B7"/>
    <w:rsid w:val="00F13211"/>
    <w:rsid w:val="00F1458E"/>
    <w:rsid w:val="00F14DD9"/>
    <w:rsid w:val="00F1525D"/>
    <w:rsid w:val="00F1529A"/>
    <w:rsid w:val="00F1550C"/>
    <w:rsid w:val="00F1597C"/>
    <w:rsid w:val="00F16547"/>
    <w:rsid w:val="00F16809"/>
    <w:rsid w:val="00F16D73"/>
    <w:rsid w:val="00F16D94"/>
    <w:rsid w:val="00F17183"/>
    <w:rsid w:val="00F175C7"/>
    <w:rsid w:val="00F17731"/>
    <w:rsid w:val="00F17797"/>
    <w:rsid w:val="00F179E5"/>
    <w:rsid w:val="00F17ADB"/>
    <w:rsid w:val="00F17B56"/>
    <w:rsid w:val="00F20599"/>
    <w:rsid w:val="00F20656"/>
    <w:rsid w:val="00F20795"/>
    <w:rsid w:val="00F207FF"/>
    <w:rsid w:val="00F21133"/>
    <w:rsid w:val="00F21570"/>
    <w:rsid w:val="00F22C04"/>
    <w:rsid w:val="00F23518"/>
    <w:rsid w:val="00F23B5E"/>
    <w:rsid w:val="00F23C4B"/>
    <w:rsid w:val="00F23CD5"/>
    <w:rsid w:val="00F24437"/>
    <w:rsid w:val="00F245CE"/>
    <w:rsid w:val="00F24629"/>
    <w:rsid w:val="00F24E15"/>
    <w:rsid w:val="00F250F5"/>
    <w:rsid w:val="00F25C7E"/>
    <w:rsid w:val="00F26486"/>
    <w:rsid w:val="00F264EC"/>
    <w:rsid w:val="00F2678D"/>
    <w:rsid w:val="00F26AAC"/>
    <w:rsid w:val="00F27DAC"/>
    <w:rsid w:val="00F3191A"/>
    <w:rsid w:val="00F31A5E"/>
    <w:rsid w:val="00F31CBD"/>
    <w:rsid w:val="00F31EAC"/>
    <w:rsid w:val="00F323C0"/>
    <w:rsid w:val="00F32547"/>
    <w:rsid w:val="00F3265E"/>
    <w:rsid w:val="00F3295D"/>
    <w:rsid w:val="00F33CDC"/>
    <w:rsid w:val="00F3446A"/>
    <w:rsid w:val="00F350DE"/>
    <w:rsid w:val="00F35142"/>
    <w:rsid w:val="00F3575E"/>
    <w:rsid w:val="00F357C0"/>
    <w:rsid w:val="00F36ADD"/>
    <w:rsid w:val="00F3755B"/>
    <w:rsid w:val="00F37A06"/>
    <w:rsid w:val="00F37CCE"/>
    <w:rsid w:val="00F37FEB"/>
    <w:rsid w:val="00F40605"/>
    <w:rsid w:val="00F408EE"/>
    <w:rsid w:val="00F40C18"/>
    <w:rsid w:val="00F4101B"/>
    <w:rsid w:val="00F4153E"/>
    <w:rsid w:val="00F41A17"/>
    <w:rsid w:val="00F41FEE"/>
    <w:rsid w:val="00F42121"/>
    <w:rsid w:val="00F425BC"/>
    <w:rsid w:val="00F42A2F"/>
    <w:rsid w:val="00F42D64"/>
    <w:rsid w:val="00F44879"/>
    <w:rsid w:val="00F453F9"/>
    <w:rsid w:val="00F45506"/>
    <w:rsid w:val="00F45749"/>
    <w:rsid w:val="00F457A6"/>
    <w:rsid w:val="00F45FA9"/>
    <w:rsid w:val="00F461BB"/>
    <w:rsid w:val="00F46FDD"/>
    <w:rsid w:val="00F47950"/>
    <w:rsid w:val="00F514A2"/>
    <w:rsid w:val="00F51667"/>
    <w:rsid w:val="00F524BC"/>
    <w:rsid w:val="00F529F7"/>
    <w:rsid w:val="00F52AB8"/>
    <w:rsid w:val="00F52EC3"/>
    <w:rsid w:val="00F533DD"/>
    <w:rsid w:val="00F53A98"/>
    <w:rsid w:val="00F54022"/>
    <w:rsid w:val="00F54314"/>
    <w:rsid w:val="00F54927"/>
    <w:rsid w:val="00F54950"/>
    <w:rsid w:val="00F5589A"/>
    <w:rsid w:val="00F55EBB"/>
    <w:rsid w:val="00F55FA0"/>
    <w:rsid w:val="00F5679F"/>
    <w:rsid w:val="00F567B6"/>
    <w:rsid w:val="00F5758D"/>
    <w:rsid w:val="00F57632"/>
    <w:rsid w:val="00F576B8"/>
    <w:rsid w:val="00F602EC"/>
    <w:rsid w:val="00F603DD"/>
    <w:rsid w:val="00F60502"/>
    <w:rsid w:val="00F60A06"/>
    <w:rsid w:val="00F60D95"/>
    <w:rsid w:val="00F60DC2"/>
    <w:rsid w:val="00F6249A"/>
    <w:rsid w:val="00F62881"/>
    <w:rsid w:val="00F6288D"/>
    <w:rsid w:val="00F62DD9"/>
    <w:rsid w:val="00F62E9F"/>
    <w:rsid w:val="00F63157"/>
    <w:rsid w:val="00F64A29"/>
    <w:rsid w:val="00F64DFC"/>
    <w:rsid w:val="00F64FAE"/>
    <w:rsid w:val="00F652E7"/>
    <w:rsid w:val="00F6578A"/>
    <w:rsid w:val="00F66468"/>
    <w:rsid w:val="00F66775"/>
    <w:rsid w:val="00F66A4E"/>
    <w:rsid w:val="00F66D8A"/>
    <w:rsid w:val="00F67717"/>
    <w:rsid w:val="00F6777B"/>
    <w:rsid w:val="00F678B6"/>
    <w:rsid w:val="00F67BDB"/>
    <w:rsid w:val="00F67D75"/>
    <w:rsid w:val="00F7046E"/>
    <w:rsid w:val="00F713AE"/>
    <w:rsid w:val="00F7271B"/>
    <w:rsid w:val="00F73161"/>
    <w:rsid w:val="00F739B3"/>
    <w:rsid w:val="00F742AD"/>
    <w:rsid w:val="00F74565"/>
    <w:rsid w:val="00F750D4"/>
    <w:rsid w:val="00F75883"/>
    <w:rsid w:val="00F759F4"/>
    <w:rsid w:val="00F761CF"/>
    <w:rsid w:val="00F7648D"/>
    <w:rsid w:val="00F76BA5"/>
    <w:rsid w:val="00F77010"/>
    <w:rsid w:val="00F80527"/>
    <w:rsid w:val="00F80B46"/>
    <w:rsid w:val="00F813F0"/>
    <w:rsid w:val="00F81E35"/>
    <w:rsid w:val="00F81F2F"/>
    <w:rsid w:val="00F82A01"/>
    <w:rsid w:val="00F82B4C"/>
    <w:rsid w:val="00F83090"/>
    <w:rsid w:val="00F836E6"/>
    <w:rsid w:val="00F83722"/>
    <w:rsid w:val="00F83829"/>
    <w:rsid w:val="00F847B5"/>
    <w:rsid w:val="00F848E6"/>
    <w:rsid w:val="00F84CE4"/>
    <w:rsid w:val="00F8508E"/>
    <w:rsid w:val="00F850D2"/>
    <w:rsid w:val="00F85AF2"/>
    <w:rsid w:val="00F85F63"/>
    <w:rsid w:val="00F86096"/>
    <w:rsid w:val="00F862A1"/>
    <w:rsid w:val="00F8669D"/>
    <w:rsid w:val="00F86CA0"/>
    <w:rsid w:val="00F8703C"/>
    <w:rsid w:val="00F87E5F"/>
    <w:rsid w:val="00F87EA3"/>
    <w:rsid w:val="00F90418"/>
    <w:rsid w:val="00F90A27"/>
    <w:rsid w:val="00F90AF9"/>
    <w:rsid w:val="00F925B1"/>
    <w:rsid w:val="00F92D48"/>
    <w:rsid w:val="00F92F43"/>
    <w:rsid w:val="00F931C6"/>
    <w:rsid w:val="00F94356"/>
    <w:rsid w:val="00F94FB0"/>
    <w:rsid w:val="00F9569A"/>
    <w:rsid w:val="00F95794"/>
    <w:rsid w:val="00F95C61"/>
    <w:rsid w:val="00F95CD8"/>
    <w:rsid w:val="00F95FD5"/>
    <w:rsid w:val="00F96272"/>
    <w:rsid w:val="00F962FF"/>
    <w:rsid w:val="00F9682D"/>
    <w:rsid w:val="00F96DF5"/>
    <w:rsid w:val="00F97C48"/>
    <w:rsid w:val="00FA04F3"/>
    <w:rsid w:val="00FA070D"/>
    <w:rsid w:val="00FA0D5B"/>
    <w:rsid w:val="00FA15F4"/>
    <w:rsid w:val="00FA2AD8"/>
    <w:rsid w:val="00FA3380"/>
    <w:rsid w:val="00FA5A24"/>
    <w:rsid w:val="00FA6305"/>
    <w:rsid w:val="00FA6BB7"/>
    <w:rsid w:val="00FA7421"/>
    <w:rsid w:val="00FA7848"/>
    <w:rsid w:val="00FB05F6"/>
    <w:rsid w:val="00FB1588"/>
    <w:rsid w:val="00FB18FD"/>
    <w:rsid w:val="00FB23A2"/>
    <w:rsid w:val="00FB2A59"/>
    <w:rsid w:val="00FB302B"/>
    <w:rsid w:val="00FB34AE"/>
    <w:rsid w:val="00FB34B7"/>
    <w:rsid w:val="00FB3ED8"/>
    <w:rsid w:val="00FB4933"/>
    <w:rsid w:val="00FB4AB4"/>
    <w:rsid w:val="00FB4CE7"/>
    <w:rsid w:val="00FB502E"/>
    <w:rsid w:val="00FB5DE1"/>
    <w:rsid w:val="00FB637E"/>
    <w:rsid w:val="00FB6492"/>
    <w:rsid w:val="00FB6A60"/>
    <w:rsid w:val="00FB72CC"/>
    <w:rsid w:val="00FB75FC"/>
    <w:rsid w:val="00FB7DA1"/>
    <w:rsid w:val="00FB7EEB"/>
    <w:rsid w:val="00FB7F61"/>
    <w:rsid w:val="00FC131C"/>
    <w:rsid w:val="00FC13F7"/>
    <w:rsid w:val="00FC1804"/>
    <w:rsid w:val="00FC2140"/>
    <w:rsid w:val="00FC24A0"/>
    <w:rsid w:val="00FC2CC3"/>
    <w:rsid w:val="00FC2DA6"/>
    <w:rsid w:val="00FC2E89"/>
    <w:rsid w:val="00FC3A9A"/>
    <w:rsid w:val="00FC3AC6"/>
    <w:rsid w:val="00FC3BD3"/>
    <w:rsid w:val="00FC40F5"/>
    <w:rsid w:val="00FC413B"/>
    <w:rsid w:val="00FC481A"/>
    <w:rsid w:val="00FC5321"/>
    <w:rsid w:val="00FC5C13"/>
    <w:rsid w:val="00FC5D0B"/>
    <w:rsid w:val="00FC669E"/>
    <w:rsid w:val="00FC6C73"/>
    <w:rsid w:val="00FD04E3"/>
    <w:rsid w:val="00FD09C3"/>
    <w:rsid w:val="00FD0F09"/>
    <w:rsid w:val="00FD2289"/>
    <w:rsid w:val="00FD258D"/>
    <w:rsid w:val="00FD2ACC"/>
    <w:rsid w:val="00FD301D"/>
    <w:rsid w:val="00FD30A7"/>
    <w:rsid w:val="00FD311C"/>
    <w:rsid w:val="00FD31DF"/>
    <w:rsid w:val="00FD44F6"/>
    <w:rsid w:val="00FD4758"/>
    <w:rsid w:val="00FD4FDA"/>
    <w:rsid w:val="00FD5EFE"/>
    <w:rsid w:val="00FD63FB"/>
    <w:rsid w:val="00FD659E"/>
    <w:rsid w:val="00FD761D"/>
    <w:rsid w:val="00FE05C1"/>
    <w:rsid w:val="00FE10C5"/>
    <w:rsid w:val="00FE1629"/>
    <w:rsid w:val="00FE1FCF"/>
    <w:rsid w:val="00FE22FF"/>
    <w:rsid w:val="00FE43E2"/>
    <w:rsid w:val="00FE4588"/>
    <w:rsid w:val="00FE48D2"/>
    <w:rsid w:val="00FE5B55"/>
    <w:rsid w:val="00FE662B"/>
    <w:rsid w:val="00FE6645"/>
    <w:rsid w:val="00FE67F3"/>
    <w:rsid w:val="00FE69B6"/>
    <w:rsid w:val="00FE6AF5"/>
    <w:rsid w:val="00FE6EAE"/>
    <w:rsid w:val="00FE6FDB"/>
    <w:rsid w:val="00FE73CA"/>
    <w:rsid w:val="00FF023B"/>
    <w:rsid w:val="00FF027C"/>
    <w:rsid w:val="00FF1CA6"/>
    <w:rsid w:val="00FF2161"/>
    <w:rsid w:val="00FF2290"/>
    <w:rsid w:val="00FF27FC"/>
    <w:rsid w:val="00FF3365"/>
    <w:rsid w:val="00FF3D43"/>
    <w:rsid w:val="00FF5B1D"/>
    <w:rsid w:val="00FF60BA"/>
    <w:rsid w:val="00FF6BB1"/>
    <w:rsid w:val="00FF6D8B"/>
    <w:rsid w:val="00FF6F65"/>
    <w:rsid w:val="00FF7190"/>
    <w:rsid w:val="00FF72D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4CD7EB"/>
  <w15:chartTrackingRefBased/>
  <w15:docId w15:val="{36E97462-9362-4971-910A-EAB29F759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annotation text" w:uiPriority="99"/>
    <w:lsdException w:name="header" w:uiPriority="99"/>
    <w:lsdException w:name="footer" w:uiPriority="99"/>
    <w:lsdException w:name="caption" w:uiPriority="35" w:qFormat="1"/>
    <w:lsdException w:name="table of figures" w:uiPriority="99"/>
    <w:lsdException w:name="annotation reference" w:uiPriority="99"/>
    <w:lsdException w:name="toa heading" w:uiPriority="99"/>
    <w:lsdException w:name="List Bullet" w:uiPriority="99"/>
    <w:lsdException w:name="List Bullet 2" w:uiPriority="99"/>
    <w:lsdException w:name="Title" w:qFormat="1"/>
    <w:lsdException w:name="Body Text" w:uiPriority="99"/>
    <w:lsdException w:name="Message Header" w:uiPriority="99"/>
    <w:lsdException w:name="Subtitle" w:qFormat="1"/>
    <w:lsdException w:name="Block Text" w:uiPriority="99"/>
    <w:lsdException w:name="Hyperlink" w:uiPriority="99"/>
    <w:lsdException w:name="FollowedHyperlink" w:uiPriority="99"/>
    <w:lsdException w:name="Strong" w:uiPriority="22" w:qFormat="1"/>
    <w:lsdException w:name="Emphasis" w:qFormat="1"/>
    <w:lsdException w:name="Plain Text" w:uiPriority="99"/>
    <w:lsdException w:name="Normal (Web)" w:uiPriority="99"/>
    <w:lsdException w:name="HTML Code" w:uiPriority="99"/>
    <w:lsdException w:name="HTML Preformatted" w:semiHidden="1" w:uiPriority="99" w:unhideWhenUsed="1"/>
    <w:lsdException w:name="HTML Sample" w:semiHidden="1" w:unhideWhenUsed="1"/>
    <w:lsdException w:name="HTML Variable" w:semiHidden="1" w:unhideWhenUsed="1"/>
    <w:lsdException w:name="Normal Table" w:semiHidden="1" w:unhideWhenUsed="1"/>
    <w:lsdException w:name="annotation subject" w:uiPriority="99"/>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5455"/>
    <w:rPr>
      <w:sz w:val="24"/>
      <w:szCs w:val="24"/>
      <w:lang w:val="en-US" w:eastAsia="en-US"/>
    </w:rPr>
  </w:style>
  <w:style w:type="paragraph" w:styleId="Heading1">
    <w:name w:val="heading 1"/>
    <w:aliases w:val="Head1,Heading apps,H1,1,h1,Head11,Heading apps1,H11,11,h11,Part,APAC-1-Heading,section,heading 1.1,L1,dd heading 1,dh1,SITA,chaptertext,L,Section Heading,style1,??? 1,Proposal Chapter Heading,ct,Heading 1_Chapter Heading,Subhead A,dh1...,l1,T"/>
    <w:basedOn w:val="Normal"/>
    <w:link w:val="Heading1Char"/>
    <w:qFormat/>
    <w:rsid w:val="009A5C73"/>
    <w:pPr>
      <w:numPr>
        <w:numId w:val="10"/>
      </w:numPr>
      <w:shd w:val="clear" w:color="auto" w:fill="E0E0E0"/>
      <w:spacing w:before="240" w:after="240"/>
      <w:outlineLvl w:val="0"/>
    </w:pPr>
    <w:rPr>
      <w:rFonts w:ascii="Arial Bold" w:hAnsi="Arial Bold"/>
      <w:b/>
      <w:color w:val="0000FF"/>
      <w:sz w:val="32"/>
    </w:rPr>
  </w:style>
  <w:style w:type="paragraph" w:styleId="Heading2">
    <w:name w:val="heading 2"/>
    <w:aliases w:val="h2,2m,SD 2,Heading2,2,L2,H21,h21,2m1,H22,SD 21,Heading21,21,style2,見出し 2,Chapter Title,Header 2,Func Header,Header 21,Func Header1,Header 22,Func Header2,Header 23,Func Header3,Header 24,Func Header4,Header 211,Func Header11,Header 221,h,l2"/>
    <w:basedOn w:val="Normal"/>
    <w:next w:val="Normal"/>
    <w:link w:val="Heading2Char"/>
    <w:qFormat/>
    <w:rsid w:val="00D4180A"/>
    <w:pPr>
      <w:keepNext/>
      <w:keepLines/>
      <w:numPr>
        <w:ilvl w:val="1"/>
        <w:numId w:val="10"/>
      </w:numPr>
      <w:spacing w:before="240" w:after="240"/>
      <w:outlineLvl w:val="1"/>
    </w:pPr>
    <w:rPr>
      <w:rFonts w:ascii="Arial Bold" w:hAnsi="Arial Bold" w:cs="Arial"/>
      <w:b/>
      <w:bCs/>
      <w:iCs/>
      <w:color w:val="0000FF"/>
      <w:sz w:val="28"/>
      <w:szCs w:val="28"/>
    </w:rPr>
  </w:style>
  <w:style w:type="paragraph" w:styleId="Heading3">
    <w:name w:val="heading 3"/>
    <w:aliases w:val="H3,H31,h3,Table Attribute Heading,Head 3,h31,h32,L3,Hd2,(Alt+3),(Alt+3)1,(Alt+3)2,(Alt+3)3,(Alt+3)4,(Alt+3)5,(Alt+3)6,(Alt+3)11,(Alt+3)21,(Alt+3)31,(Alt+3)41,(Alt+3)7,(Alt+3)12,(Alt+3)22,(Alt+3)32,(Alt+3)42,(Alt+3)8,(Alt+3)9,3,見出し 3"/>
    <w:basedOn w:val="Normal"/>
    <w:link w:val="Heading3Char"/>
    <w:qFormat/>
    <w:rsid w:val="00D4180A"/>
    <w:pPr>
      <w:numPr>
        <w:ilvl w:val="2"/>
        <w:numId w:val="10"/>
      </w:numPr>
      <w:spacing w:before="120" w:after="120"/>
      <w:outlineLvl w:val="2"/>
    </w:pPr>
    <w:rPr>
      <w:rFonts w:ascii="Arial Bold" w:hAnsi="Arial Bold"/>
      <w:b/>
      <w:color w:val="3366FF"/>
    </w:rPr>
  </w:style>
  <w:style w:type="paragraph" w:styleId="Heading4">
    <w:name w:val="heading 4"/>
    <w:aliases w:val="h4,4,H4,3rd Level Head,Map Title,Heading,APAC-4-Heading,4 dash,d,h41,h42,Para4,l4,l41,l42,l43,l411,l421,l44,l412,l422,l45,l413,l423,l46,l414,l424,l47,l415,l425,l48,l416,l426,l49,l417,l427,l431,l4111,l4211,l441,l4121,l4221,l451,l4131,l4231"/>
    <w:basedOn w:val="Normal"/>
    <w:next w:val="Normal"/>
    <w:link w:val="Heading4Char"/>
    <w:autoRedefine/>
    <w:qFormat/>
    <w:rsid w:val="00D4180A"/>
    <w:pPr>
      <w:keepNext/>
      <w:numPr>
        <w:ilvl w:val="3"/>
        <w:numId w:val="10"/>
      </w:numPr>
      <w:spacing w:before="240" w:after="240"/>
      <w:outlineLvl w:val="3"/>
    </w:pPr>
    <w:rPr>
      <w:rFonts w:ascii="Arial Bold" w:hAnsi="Arial Bold"/>
      <w:b/>
      <w:bCs/>
      <w:sz w:val="32"/>
      <w:szCs w:val="28"/>
    </w:rPr>
  </w:style>
  <w:style w:type="paragraph" w:styleId="Heading5">
    <w:name w:val="heading 5"/>
    <w:aliases w:val="5,H5,h5,Block Label,temp,L5,Subheading"/>
    <w:basedOn w:val="Normal"/>
    <w:next w:val="Normal"/>
    <w:link w:val="Heading5Char"/>
    <w:qFormat/>
    <w:rsid w:val="00D4180A"/>
    <w:pPr>
      <w:numPr>
        <w:ilvl w:val="4"/>
        <w:numId w:val="10"/>
      </w:numPr>
      <w:spacing w:before="240" w:after="60"/>
      <w:outlineLvl w:val="4"/>
    </w:pPr>
    <w:rPr>
      <w:b/>
      <w:bCs/>
      <w:i/>
      <w:iCs/>
      <w:sz w:val="26"/>
      <w:szCs w:val="26"/>
    </w:rPr>
  </w:style>
  <w:style w:type="paragraph" w:styleId="Heading6">
    <w:name w:val="heading 6"/>
    <w:basedOn w:val="Normal"/>
    <w:next w:val="Normal"/>
    <w:link w:val="Heading6Char"/>
    <w:qFormat/>
    <w:rsid w:val="00D4180A"/>
    <w:pPr>
      <w:numPr>
        <w:ilvl w:val="5"/>
        <w:numId w:val="10"/>
      </w:numPr>
      <w:spacing w:before="240" w:after="240"/>
      <w:outlineLvl w:val="5"/>
    </w:pPr>
    <w:rPr>
      <w:rFonts w:ascii="Arial Bold" w:hAnsi="Arial Bold"/>
      <w:b/>
      <w:bCs/>
      <w:sz w:val="20"/>
      <w:szCs w:val="22"/>
    </w:rPr>
  </w:style>
  <w:style w:type="paragraph" w:styleId="Heading7">
    <w:name w:val="heading 7"/>
    <w:aliases w:val="7,H7,h7"/>
    <w:basedOn w:val="Normal"/>
    <w:next w:val="Normal"/>
    <w:link w:val="Heading7Char"/>
    <w:qFormat/>
    <w:rsid w:val="00D4180A"/>
    <w:pPr>
      <w:numPr>
        <w:ilvl w:val="6"/>
        <w:numId w:val="10"/>
      </w:numPr>
      <w:spacing w:before="240" w:after="60"/>
      <w:outlineLvl w:val="6"/>
    </w:pPr>
  </w:style>
  <w:style w:type="paragraph" w:styleId="Heading8">
    <w:name w:val="heading 8"/>
    <w:aliases w:val="H8,OurHeadings,h8,8"/>
    <w:basedOn w:val="Normal"/>
    <w:next w:val="Normal"/>
    <w:link w:val="Heading8Char"/>
    <w:qFormat/>
    <w:rsid w:val="00D4180A"/>
    <w:pPr>
      <w:numPr>
        <w:ilvl w:val="7"/>
        <w:numId w:val="10"/>
      </w:numPr>
      <w:spacing w:before="240" w:after="60"/>
      <w:outlineLvl w:val="7"/>
    </w:pPr>
    <w:rPr>
      <w:i/>
      <w:iCs/>
    </w:rPr>
  </w:style>
  <w:style w:type="paragraph" w:styleId="Heading9">
    <w:name w:val="heading 9"/>
    <w:aliases w:val="9,H9,h9,RFP Reference,App Heading,App1"/>
    <w:basedOn w:val="Normal"/>
    <w:next w:val="Normal"/>
    <w:link w:val="Heading9Char"/>
    <w:qFormat/>
    <w:rsid w:val="00D4180A"/>
    <w:pPr>
      <w:numPr>
        <w:ilvl w:val="8"/>
        <w:numId w:val="10"/>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1 Char,Heading apps Char,H1 Char,1 Char,h1 Char,Head11 Char,Heading apps1 Char,H11 Char,11 Char,h11 Char,Part Char,APAC-1-Heading Char,section Char,heading 1.1 Char,L1 Char,dd heading 1 Char,dh1 Char,SITA Char,chaptertext Char,L Char"/>
    <w:link w:val="Heading1"/>
    <w:rsid w:val="000654E6"/>
    <w:rPr>
      <w:rFonts w:ascii="Arial Bold" w:hAnsi="Arial Bold"/>
      <w:b/>
      <w:color w:val="0000FF"/>
      <w:sz w:val="32"/>
      <w:szCs w:val="24"/>
      <w:shd w:val="clear" w:color="auto" w:fill="E0E0E0"/>
      <w:lang w:val="en-US" w:eastAsia="en-US"/>
    </w:rPr>
  </w:style>
  <w:style w:type="character" w:customStyle="1" w:styleId="Heading2Char">
    <w:name w:val="Heading 2 Char"/>
    <w:aliases w:val="h2 Char,2m Char,SD 2 Char,Heading2 Char,2 Char,L2 Char,H21 Char,h21 Char,2m1 Char,H22 Char,SD 21 Char,Heading21 Char,21 Char,style2 Char,見出し 2 Char,Chapter Title Char,Header 2 Char,Func Header Char,Header 21 Char,Func Header1 Char,h Char"/>
    <w:link w:val="Heading2"/>
    <w:rsid w:val="000654E6"/>
    <w:rPr>
      <w:rFonts w:ascii="Arial Bold" w:hAnsi="Arial Bold" w:cs="Arial"/>
      <w:b/>
      <w:bCs/>
      <w:iCs/>
      <w:color w:val="0000FF"/>
      <w:sz w:val="28"/>
      <w:szCs w:val="28"/>
      <w:lang w:val="en-US" w:eastAsia="en-US"/>
    </w:rPr>
  </w:style>
  <w:style w:type="character" w:customStyle="1" w:styleId="Heading3Char">
    <w:name w:val="Heading 3 Char"/>
    <w:aliases w:val="H3 Char,H31 Char,h3 Char,Table Attribute Heading Char,Head 3 Char,h31 Char,h32 Char,L3 Char,Hd2 Char,(Alt+3) Char,(Alt+3)1 Char,(Alt+3)2 Char,(Alt+3)3 Char,(Alt+3)4 Char,(Alt+3)5 Char,(Alt+3)6 Char,(Alt+3)11 Char,(Alt+3)21 Char,3 Char"/>
    <w:link w:val="Heading3"/>
    <w:rsid w:val="000654E6"/>
    <w:rPr>
      <w:rFonts w:ascii="Arial Bold" w:hAnsi="Arial Bold"/>
      <w:b/>
      <w:color w:val="3366FF"/>
      <w:sz w:val="24"/>
      <w:szCs w:val="24"/>
      <w:lang w:val="en-US" w:eastAsia="en-US"/>
    </w:rPr>
  </w:style>
  <w:style w:type="character" w:customStyle="1" w:styleId="Heading4Char">
    <w:name w:val="Heading 4 Char"/>
    <w:aliases w:val="h4 Char,4 Char,H4 Char,3rd Level Head Char,Map Title Char,Heading Char,APAC-4-Heading Char,4 dash Char,d Char,h41 Char,h42 Char,Para4 Char,l4 Char,l41 Char,l42 Char,l43 Char,l411 Char,l421 Char,l44 Char,l412 Char,l422 Char,l45 Char"/>
    <w:link w:val="Heading4"/>
    <w:rsid w:val="000654E6"/>
    <w:rPr>
      <w:rFonts w:ascii="Arial Bold" w:hAnsi="Arial Bold"/>
      <w:b/>
      <w:bCs/>
      <w:sz w:val="32"/>
      <w:szCs w:val="28"/>
      <w:lang w:val="en-US" w:eastAsia="en-US"/>
    </w:rPr>
  </w:style>
  <w:style w:type="character" w:customStyle="1" w:styleId="Heading5Char">
    <w:name w:val="Heading 5 Char"/>
    <w:aliases w:val="5 Char,H5 Char,h5 Char,Block Label Char,temp Char,L5 Char,Subheading Char"/>
    <w:link w:val="Heading5"/>
    <w:rsid w:val="000654E6"/>
    <w:rPr>
      <w:b/>
      <w:bCs/>
      <w:i/>
      <w:iCs/>
      <w:sz w:val="26"/>
      <w:szCs w:val="26"/>
      <w:lang w:val="en-US" w:eastAsia="en-US"/>
    </w:rPr>
  </w:style>
  <w:style w:type="character" w:customStyle="1" w:styleId="Heading6Char">
    <w:name w:val="Heading 6 Char"/>
    <w:link w:val="Heading6"/>
    <w:rsid w:val="000654E6"/>
    <w:rPr>
      <w:rFonts w:ascii="Arial Bold" w:hAnsi="Arial Bold"/>
      <w:b/>
      <w:bCs/>
      <w:szCs w:val="22"/>
      <w:lang w:val="en-US" w:eastAsia="en-US"/>
    </w:rPr>
  </w:style>
  <w:style w:type="character" w:customStyle="1" w:styleId="Heading7Char">
    <w:name w:val="Heading 7 Char"/>
    <w:aliases w:val="7 Char,H7 Char,h7 Char"/>
    <w:link w:val="Heading7"/>
    <w:rsid w:val="000654E6"/>
    <w:rPr>
      <w:sz w:val="24"/>
      <w:szCs w:val="24"/>
      <w:lang w:val="en-US" w:eastAsia="en-US"/>
    </w:rPr>
  </w:style>
  <w:style w:type="character" w:customStyle="1" w:styleId="Heading8Char">
    <w:name w:val="Heading 8 Char"/>
    <w:aliases w:val="H8 Char,OurHeadings Char,h8 Char,8 Char"/>
    <w:link w:val="Heading8"/>
    <w:rsid w:val="000654E6"/>
    <w:rPr>
      <w:i/>
      <w:iCs/>
      <w:sz w:val="24"/>
      <w:szCs w:val="24"/>
      <w:lang w:val="en-US" w:eastAsia="en-US"/>
    </w:rPr>
  </w:style>
  <w:style w:type="character" w:customStyle="1" w:styleId="Heading9Char">
    <w:name w:val="Heading 9 Char"/>
    <w:aliases w:val="9 Char,H9 Char,h9 Char,RFP Reference Char,App Heading Char,App1 Char"/>
    <w:link w:val="Heading9"/>
    <w:rsid w:val="000654E6"/>
    <w:rPr>
      <w:rFonts w:ascii="Arial" w:hAnsi="Arial" w:cs="Arial"/>
      <w:sz w:val="22"/>
      <w:szCs w:val="22"/>
      <w:lang w:val="en-US" w:eastAsia="en-US"/>
    </w:rPr>
  </w:style>
  <w:style w:type="paragraph" w:customStyle="1" w:styleId="Annexure">
    <w:name w:val="Annexure"/>
    <w:basedOn w:val="Normal"/>
    <w:rsid w:val="00D4180A"/>
    <w:rPr>
      <w:rFonts w:ascii="Arial Bold" w:hAnsi="Arial Bold" w:cs="Arial"/>
      <w:b/>
      <w:bCs/>
    </w:rPr>
  </w:style>
  <w:style w:type="paragraph" w:styleId="BlockText">
    <w:name w:val="Block Text"/>
    <w:basedOn w:val="Normal"/>
    <w:uiPriority w:val="99"/>
    <w:rsid w:val="00D4180A"/>
    <w:pPr>
      <w:spacing w:before="120" w:after="120"/>
    </w:pPr>
    <w:rPr>
      <w:rFonts w:ascii="Arial Bold" w:hAnsi="Arial Bold"/>
      <w:b/>
      <w:sz w:val="20"/>
    </w:rPr>
  </w:style>
  <w:style w:type="paragraph" w:styleId="BodyText">
    <w:name w:val="Body Text"/>
    <w:basedOn w:val="Normal"/>
    <w:link w:val="BodyTextChar"/>
    <w:autoRedefine/>
    <w:uiPriority w:val="99"/>
    <w:rsid w:val="000421C0"/>
    <w:pPr>
      <w:spacing w:before="120" w:after="120" w:line="276" w:lineRule="auto"/>
      <w:ind w:left="432" w:hanging="432"/>
      <w:jc w:val="both"/>
    </w:pPr>
    <w:rPr>
      <w:rFonts w:ascii="Arial" w:hAnsi="Arial"/>
      <w:iCs/>
      <w:sz w:val="22"/>
    </w:rPr>
  </w:style>
  <w:style w:type="character" w:customStyle="1" w:styleId="BodyTextChar">
    <w:name w:val="Body Text Char"/>
    <w:link w:val="BodyText"/>
    <w:uiPriority w:val="99"/>
    <w:rsid w:val="000421C0"/>
    <w:rPr>
      <w:rFonts w:ascii="Arial" w:hAnsi="Arial"/>
      <w:iCs/>
      <w:sz w:val="22"/>
      <w:szCs w:val="24"/>
      <w:lang w:val="en-US" w:eastAsia="en-US"/>
    </w:rPr>
  </w:style>
  <w:style w:type="paragraph" w:customStyle="1" w:styleId="Bullet">
    <w:name w:val="Bullet"/>
    <w:basedOn w:val="BodyText"/>
    <w:rsid w:val="00D4180A"/>
    <w:pPr>
      <w:numPr>
        <w:numId w:val="1"/>
      </w:numPr>
      <w:ind w:left="360" w:hanging="360"/>
    </w:pPr>
  </w:style>
  <w:style w:type="paragraph" w:customStyle="1" w:styleId="BulletHeading">
    <w:name w:val="Bullet Heading"/>
    <w:basedOn w:val="Normal"/>
    <w:next w:val="Bullet"/>
    <w:rsid w:val="00D4180A"/>
    <w:pPr>
      <w:spacing w:before="120" w:after="120"/>
    </w:pPr>
    <w:rPr>
      <w:rFonts w:ascii="Arial Bold" w:hAnsi="Arial Bold"/>
      <w:b/>
    </w:rPr>
  </w:style>
  <w:style w:type="paragraph" w:styleId="Caption">
    <w:name w:val="caption"/>
    <w:aliases w:val="Pg1Title"/>
    <w:basedOn w:val="Normal"/>
    <w:next w:val="Normal"/>
    <w:autoRedefine/>
    <w:uiPriority w:val="35"/>
    <w:qFormat/>
    <w:rsid w:val="00D4180A"/>
    <w:pPr>
      <w:spacing w:before="3000" w:after="120"/>
      <w:jc w:val="center"/>
    </w:pPr>
    <w:rPr>
      <w:rFonts w:ascii="Arial Bold" w:hAnsi="Arial Bold"/>
      <w:b/>
      <w:bCs/>
      <w:sz w:val="40"/>
      <w:szCs w:val="20"/>
    </w:rPr>
  </w:style>
  <w:style w:type="paragraph" w:customStyle="1" w:styleId="Caption1">
    <w:name w:val="Caption1"/>
    <w:basedOn w:val="Normal"/>
    <w:next w:val="Heading1"/>
    <w:rsid w:val="00D4180A"/>
    <w:pPr>
      <w:spacing w:before="400" w:after="120"/>
      <w:jc w:val="center"/>
    </w:pPr>
    <w:rPr>
      <w:rFonts w:ascii="Arial Bold" w:hAnsi="Arial Bold"/>
      <w:b/>
    </w:rPr>
  </w:style>
  <w:style w:type="paragraph" w:customStyle="1" w:styleId="caption2">
    <w:name w:val="caption2"/>
    <w:basedOn w:val="Normal"/>
    <w:rsid w:val="00D4180A"/>
    <w:pPr>
      <w:spacing w:before="100" w:beforeAutospacing="1" w:after="100" w:afterAutospacing="1"/>
    </w:pPr>
    <w:rPr>
      <w:rFonts w:ascii="Arial" w:hAnsi="Arial"/>
    </w:rPr>
  </w:style>
  <w:style w:type="paragraph" w:styleId="MessageHeader">
    <w:name w:val="Message Header"/>
    <w:basedOn w:val="Normal"/>
    <w:link w:val="MessageHeaderChar"/>
    <w:uiPriority w:val="99"/>
    <w:rsid w:val="00D4180A"/>
    <w:pPr>
      <w:pBdr>
        <w:top w:val="single" w:sz="6" w:space="1" w:color="auto"/>
        <w:left w:val="single" w:sz="6" w:space="1" w:color="auto"/>
        <w:bottom w:val="single" w:sz="6" w:space="1" w:color="auto"/>
        <w:right w:val="single" w:sz="6" w:space="1" w:color="auto"/>
      </w:pBdr>
      <w:spacing w:before="120" w:after="120"/>
      <w:ind w:left="1080" w:hanging="1080"/>
      <w:jc w:val="center"/>
    </w:pPr>
    <w:rPr>
      <w:rFonts w:ascii="Arial Bold" w:hAnsi="Arial Bold" w:cs="Arial"/>
      <w:b/>
    </w:rPr>
  </w:style>
  <w:style w:type="character" w:customStyle="1" w:styleId="MessageHeaderChar">
    <w:name w:val="Message Header Char"/>
    <w:link w:val="MessageHeader"/>
    <w:uiPriority w:val="99"/>
    <w:semiHidden/>
    <w:rsid w:val="000654E6"/>
    <w:rPr>
      <w:rFonts w:ascii="Cambria" w:eastAsia="Times New Roman" w:hAnsi="Cambria" w:cs="Times New Roman"/>
      <w:sz w:val="24"/>
      <w:szCs w:val="24"/>
      <w:shd w:val="pct20" w:color="auto" w:fill="auto"/>
    </w:rPr>
  </w:style>
  <w:style w:type="paragraph" w:customStyle="1" w:styleId="copyright">
    <w:name w:val="copyright"/>
    <w:basedOn w:val="MessageHeader"/>
    <w:rsid w:val="00D4180A"/>
    <w:pPr>
      <w:ind w:left="0" w:firstLine="0"/>
      <w:jc w:val="both"/>
    </w:pPr>
    <w:rPr>
      <w:rFonts w:ascii="Arial" w:hAnsi="Arial"/>
      <w:b w:val="0"/>
      <w:sz w:val="20"/>
    </w:rPr>
  </w:style>
  <w:style w:type="paragraph" w:styleId="Footer">
    <w:name w:val="footer"/>
    <w:basedOn w:val="Normal"/>
    <w:link w:val="FooterChar"/>
    <w:autoRedefine/>
    <w:uiPriority w:val="99"/>
    <w:rsid w:val="00D4180A"/>
    <w:pPr>
      <w:jc w:val="center"/>
    </w:pPr>
    <w:rPr>
      <w:rFonts w:ascii="Arial" w:hAnsi="Arial"/>
      <w:sz w:val="16"/>
    </w:rPr>
  </w:style>
  <w:style w:type="character" w:customStyle="1" w:styleId="FooterChar">
    <w:name w:val="Footer Char"/>
    <w:link w:val="Footer"/>
    <w:uiPriority w:val="99"/>
    <w:semiHidden/>
    <w:rsid w:val="000654E6"/>
    <w:rPr>
      <w:sz w:val="24"/>
      <w:szCs w:val="24"/>
    </w:rPr>
  </w:style>
  <w:style w:type="paragraph" w:styleId="Header">
    <w:name w:val="header"/>
    <w:basedOn w:val="Normal"/>
    <w:link w:val="HeaderChar"/>
    <w:autoRedefine/>
    <w:uiPriority w:val="99"/>
    <w:rsid w:val="00D4180A"/>
    <w:pPr>
      <w:jc w:val="center"/>
    </w:pPr>
    <w:rPr>
      <w:rFonts w:ascii="Arial" w:hAnsi="Arial"/>
      <w:sz w:val="16"/>
    </w:rPr>
  </w:style>
  <w:style w:type="character" w:customStyle="1" w:styleId="HeaderChar">
    <w:name w:val="Header Char"/>
    <w:link w:val="Header"/>
    <w:uiPriority w:val="99"/>
    <w:semiHidden/>
    <w:rsid w:val="000654E6"/>
    <w:rPr>
      <w:sz w:val="24"/>
      <w:szCs w:val="24"/>
    </w:rPr>
  </w:style>
  <w:style w:type="character" w:styleId="Hyperlink">
    <w:name w:val="Hyperlink"/>
    <w:uiPriority w:val="99"/>
    <w:rsid w:val="00D4180A"/>
    <w:rPr>
      <w:rFonts w:cs="Times New Roman"/>
      <w:color w:val="0000FF"/>
      <w:u w:val="single"/>
    </w:rPr>
  </w:style>
  <w:style w:type="paragraph" w:customStyle="1" w:styleId="notes">
    <w:name w:val="notes"/>
    <w:basedOn w:val="Normal"/>
    <w:rsid w:val="00D4180A"/>
    <w:pPr>
      <w:autoSpaceDE w:val="0"/>
      <w:autoSpaceDN w:val="0"/>
      <w:adjustRightInd w:val="0"/>
      <w:ind w:left="432"/>
    </w:pPr>
    <w:rPr>
      <w:rFonts w:ascii="Arial" w:hAnsi="Arial" w:cs="Arial"/>
      <w:sz w:val="20"/>
      <w:szCs w:val="26"/>
    </w:rPr>
  </w:style>
  <w:style w:type="paragraph" w:styleId="PlainText">
    <w:name w:val="Plain Text"/>
    <w:aliases w:val="Note"/>
    <w:basedOn w:val="Normal"/>
    <w:link w:val="PlainTextChar"/>
    <w:uiPriority w:val="99"/>
    <w:rsid w:val="00D4180A"/>
    <w:rPr>
      <w:rFonts w:ascii="Wingdings" w:hAnsi="Wingdings" w:cs="Courier New"/>
      <w:sz w:val="20"/>
      <w:szCs w:val="20"/>
    </w:rPr>
  </w:style>
  <w:style w:type="character" w:customStyle="1" w:styleId="PlainTextChar">
    <w:name w:val="Plain Text Char"/>
    <w:aliases w:val="Note Char"/>
    <w:link w:val="PlainText"/>
    <w:uiPriority w:val="99"/>
    <w:semiHidden/>
    <w:rsid w:val="000654E6"/>
    <w:rPr>
      <w:rFonts w:ascii="Courier New" w:hAnsi="Courier New" w:cs="Courier New"/>
    </w:rPr>
  </w:style>
  <w:style w:type="paragraph" w:customStyle="1" w:styleId="RevHty">
    <w:name w:val="RevHty"/>
    <w:basedOn w:val="BlockText"/>
    <w:autoRedefine/>
    <w:uiPriority w:val="99"/>
    <w:rsid w:val="00A921EC"/>
    <w:pPr>
      <w:keepNext/>
      <w:keepLines/>
      <w:jc w:val="center"/>
    </w:pPr>
    <w:rPr>
      <w:color w:val="0000FF"/>
    </w:rPr>
  </w:style>
  <w:style w:type="paragraph" w:customStyle="1" w:styleId="TableHeader">
    <w:name w:val="Table Header"/>
    <w:basedOn w:val="BodyText"/>
    <w:rsid w:val="00D4180A"/>
  </w:style>
  <w:style w:type="paragraph" w:styleId="TOAHeading">
    <w:name w:val="toa heading"/>
    <w:basedOn w:val="Normal"/>
    <w:next w:val="Normal"/>
    <w:uiPriority w:val="99"/>
    <w:semiHidden/>
    <w:rsid w:val="00D4180A"/>
    <w:pPr>
      <w:spacing w:before="120" w:after="120"/>
      <w:jc w:val="center"/>
    </w:pPr>
    <w:rPr>
      <w:rFonts w:ascii="Arial Bold" w:hAnsi="Arial Bold" w:cs="Arial"/>
      <w:b/>
      <w:bCs/>
      <w:u w:val="single"/>
    </w:rPr>
  </w:style>
  <w:style w:type="paragraph" w:styleId="TOC1">
    <w:name w:val="toc 1"/>
    <w:basedOn w:val="Normal"/>
    <w:next w:val="Normal"/>
    <w:autoRedefine/>
    <w:uiPriority w:val="39"/>
    <w:rsid w:val="00D4180A"/>
    <w:pPr>
      <w:spacing w:before="120" w:after="120"/>
    </w:pPr>
    <w:rPr>
      <w:rFonts w:ascii="Arial Bold" w:hAnsi="Arial Bold"/>
      <w:b/>
      <w:sz w:val="20"/>
    </w:rPr>
  </w:style>
  <w:style w:type="paragraph" w:styleId="TOC2">
    <w:name w:val="toc 2"/>
    <w:basedOn w:val="Normal"/>
    <w:next w:val="Normal"/>
    <w:autoRedefine/>
    <w:uiPriority w:val="39"/>
    <w:rsid w:val="00266118"/>
    <w:pPr>
      <w:tabs>
        <w:tab w:val="left" w:pos="1152"/>
        <w:tab w:val="right" w:leader="dot" w:pos="10337"/>
      </w:tabs>
      <w:spacing w:before="120" w:after="120"/>
      <w:ind w:left="576"/>
    </w:pPr>
    <w:rPr>
      <w:rFonts w:ascii="Arial" w:hAnsi="Arial"/>
      <w:noProof/>
      <w:sz w:val="20"/>
    </w:rPr>
  </w:style>
  <w:style w:type="paragraph" w:styleId="TOC3">
    <w:name w:val="toc 3"/>
    <w:basedOn w:val="Normal"/>
    <w:next w:val="Normal"/>
    <w:autoRedefine/>
    <w:uiPriority w:val="39"/>
    <w:rsid w:val="00D4180A"/>
    <w:pPr>
      <w:spacing w:before="120" w:after="120"/>
      <w:ind w:left="1152"/>
    </w:pPr>
    <w:rPr>
      <w:rFonts w:ascii="Arial" w:hAnsi="Arial"/>
      <w:sz w:val="20"/>
    </w:rPr>
  </w:style>
  <w:style w:type="paragraph" w:styleId="TOC4">
    <w:name w:val="toc 4"/>
    <w:basedOn w:val="Normal"/>
    <w:next w:val="Normal"/>
    <w:autoRedefine/>
    <w:uiPriority w:val="39"/>
    <w:rsid w:val="00D4180A"/>
    <w:pPr>
      <w:ind w:left="720"/>
    </w:pPr>
    <w:rPr>
      <w:rFonts w:ascii="Arial" w:hAnsi="Arial"/>
      <w:sz w:val="20"/>
    </w:rPr>
  </w:style>
  <w:style w:type="paragraph" w:styleId="TOC5">
    <w:name w:val="toc 5"/>
    <w:basedOn w:val="Normal"/>
    <w:next w:val="Normal"/>
    <w:autoRedefine/>
    <w:uiPriority w:val="39"/>
    <w:semiHidden/>
    <w:rsid w:val="00D4180A"/>
    <w:pPr>
      <w:ind w:left="960"/>
    </w:pPr>
    <w:rPr>
      <w:rFonts w:ascii="Arial" w:hAnsi="Arial"/>
      <w:noProof/>
    </w:rPr>
  </w:style>
  <w:style w:type="paragraph" w:styleId="TOC6">
    <w:name w:val="toc 6"/>
    <w:basedOn w:val="Normal"/>
    <w:next w:val="Normal"/>
    <w:autoRedefine/>
    <w:uiPriority w:val="39"/>
    <w:semiHidden/>
    <w:rsid w:val="00D4180A"/>
    <w:pPr>
      <w:ind w:left="1200"/>
    </w:pPr>
  </w:style>
  <w:style w:type="paragraph" w:styleId="TOC7">
    <w:name w:val="toc 7"/>
    <w:basedOn w:val="Normal"/>
    <w:next w:val="Normal"/>
    <w:autoRedefine/>
    <w:uiPriority w:val="39"/>
    <w:semiHidden/>
    <w:rsid w:val="00D4180A"/>
    <w:pPr>
      <w:ind w:left="1440"/>
    </w:pPr>
  </w:style>
  <w:style w:type="paragraph" w:styleId="TOC8">
    <w:name w:val="toc 8"/>
    <w:basedOn w:val="Normal"/>
    <w:next w:val="Normal"/>
    <w:autoRedefine/>
    <w:uiPriority w:val="39"/>
    <w:semiHidden/>
    <w:rsid w:val="00D4180A"/>
    <w:pPr>
      <w:ind w:left="1680"/>
    </w:pPr>
  </w:style>
  <w:style w:type="paragraph" w:styleId="TOC9">
    <w:name w:val="toc 9"/>
    <w:basedOn w:val="Normal"/>
    <w:next w:val="Normal"/>
    <w:autoRedefine/>
    <w:uiPriority w:val="39"/>
    <w:semiHidden/>
    <w:rsid w:val="00D4180A"/>
    <w:pPr>
      <w:ind w:left="1920"/>
    </w:pPr>
  </w:style>
  <w:style w:type="paragraph" w:customStyle="1" w:styleId="BulletTNR">
    <w:name w:val="Bullet_TNR"/>
    <w:basedOn w:val="Normal"/>
    <w:autoRedefine/>
    <w:rsid w:val="00D4180A"/>
    <w:pPr>
      <w:numPr>
        <w:numId w:val="2"/>
      </w:numPr>
      <w:spacing w:before="120" w:after="120"/>
    </w:pPr>
    <w:rPr>
      <w:rFonts w:ascii="Arial" w:hAnsi="Arial"/>
      <w:sz w:val="22"/>
    </w:rPr>
  </w:style>
  <w:style w:type="paragraph" w:customStyle="1" w:styleId="Tableheader0">
    <w:name w:val="Table_header"/>
    <w:basedOn w:val="Normal"/>
    <w:autoRedefine/>
    <w:rsid w:val="00D4180A"/>
    <w:pPr>
      <w:spacing w:before="120" w:after="120"/>
      <w:jc w:val="center"/>
    </w:pPr>
    <w:rPr>
      <w:rFonts w:ascii="Arial Bold" w:hAnsi="Arial Bold"/>
      <w:b/>
      <w:color w:val="0000FF"/>
      <w:sz w:val="22"/>
    </w:rPr>
  </w:style>
  <w:style w:type="paragraph" w:customStyle="1" w:styleId="Tablebody">
    <w:name w:val="Table_body"/>
    <w:basedOn w:val="BodyText"/>
    <w:autoRedefine/>
    <w:rsid w:val="00D4180A"/>
  </w:style>
  <w:style w:type="paragraph" w:customStyle="1" w:styleId="Tablebullet">
    <w:name w:val="Table_bullet"/>
    <w:basedOn w:val="Tablebody"/>
    <w:rsid w:val="00D4180A"/>
    <w:pPr>
      <w:numPr>
        <w:numId w:val="3"/>
      </w:numPr>
      <w:ind w:left="360" w:hanging="360"/>
    </w:pPr>
  </w:style>
  <w:style w:type="paragraph" w:customStyle="1" w:styleId="Tablesideheading">
    <w:name w:val="Table_side_heading"/>
    <w:basedOn w:val="Normal"/>
    <w:autoRedefine/>
    <w:rsid w:val="00D4180A"/>
    <w:pPr>
      <w:numPr>
        <w:numId w:val="4"/>
      </w:numPr>
      <w:spacing w:before="120" w:after="120"/>
    </w:pPr>
    <w:rPr>
      <w:rFonts w:ascii="Arial Bold" w:hAnsi="Arial Bold"/>
      <w:b/>
      <w:color w:val="0000FF"/>
      <w:sz w:val="22"/>
    </w:rPr>
  </w:style>
  <w:style w:type="paragraph" w:styleId="NormalWeb">
    <w:name w:val="Normal (Web)"/>
    <w:basedOn w:val="Normal"/>
    <w:uiPriority w:val="99"/>
    <w:rsid w:val="00D4180A"/>
    <w:pPr>
      <w:spacing w:before="100" w:beforeAutospacing="1" w:after="100" w:afterAutospacing="1"/>
    </w:pPr>
  </w:style>
  <w:style w:type="character" w:styleId="FollowedHyperlink">
    <w:name w:val="FollowedHyperlink"/>
    <w:uiPriority w:val="99"/>
    <w:rsid w:val="00D4180A"/>
    <w:rPr>
      <w:rFonts w:cs="Times New Roman"/>
      <w:color w:val="800080"/>
      <w:u w:val="single"/>
    </w:rPr>
  </w:style>
  <w:style w:type="paragraph" w:customStyle="1" w:styleId="FigTitle">
    <w:name w:val="FigTitle"/>
    <w:basedOn w:val="Normal"/>
    <w:autoRedefine/>
    <w:rsid w:val="00D4180A"/>
    <w:pPr>
      <w:keepNext/>
      <w:keepLines/>
      <w:spacing w:before="120" w:after="120"/>
      <w:jc w:val="center"/>
    </w:pPr>
    <w:rPr>
      <w:rFonts w:ascii="Courier New" w:hAnsi="Courier New"/>
      <w:b/>
      <w:color w:val="0000FF"/>
      <w:u w:val="single"/>
    </w:rPr>
  </w:style>
  <w:style w:type="paragraph" w:styleId="TableofFigures">
    <w:name w:val="table of figures"/>
    <w:basedOn w:val="Normal"/>
    <w:next w:val="Normal"/>
    <w:autoRedefine/>
    <w:uiPriority w:val="99"/>
    <w:semiHidden/>
    <w:rsid w:val="00D4180A"/>
    <w:pPr>
      <w:ind w:left="480" w:hanging="480"/>
    </w:pPr>
    <w:rPr>
      <w:rFonts w:ascii="Arial" w:hAnsi="Arial"/>
      <w:sz w:val="20"/>
    </w:rPr>
  </w:style>
  <w:style w:type="paragraph" w:styleId="ListBullet2">
    <w:name w:val="List Bullet 2"/>
    <w:basedOn w:val="ListBullet"/>
    <w:autoRedefine/>
    <w:uiPriority w:val="99"/>
    <w:rsid w:val="00D4180A"/>
    <w:pPr>
      <w:numPr>
        <w:numId w:val="6"/>
      </w:numPr>
      <w:tabs>
        <w:tab w:val="clear" w:pos="720"/>
        <w:tab w:val="num" w:pos="360"/>
      </w:tabs>
      <w:spacing w:after="160"/>
      <w:ind w:left="0" w:firstLine="0"/>
      <w:jc w:val="both"/>
    </w:pPr>
    <w:rPr>
      <w:rFonts w:ascii="Arial" w:hAnsi="Arial"/>
      <w:bCs/>
      <w:sz w:val="22"/>
    </w:rPr>
  </w:style>
  <w:style w:type="paragraph" w:styleId="ListBullet">
    <w:name w:val="List Bullet"/>
    <w:basedOn w:val="Normal"/>
    <w:autoRedefine/>
    <w:uiPriority w:val="99"/>
    <w:rsid w:val="00D4180A"/>
    <w:pPr>
      <w:numPr>
        <w:numId w:val="5"/>
      </w:numPr>
    </w:pPr>
  </w:style>
  <w:style w:type="paragraph" w:customStyle="1" w:styleId="BodyTextNum">
    <w:name w:val="BodyText_Num"/>
    <w:basedOn w:val="BodyText"/>
    <w:autoRedefine/>
    <w:rsid w:val="00D4180A"/>
    <w:pPr>
      <w:numPr>
        <w:numId w:val="7"/>
      </w:numPr>
    </w:pPr>
    <w:rPr>
      <w:sz w:val="20"/>
    </w:rPr>
  </w:style>
  <w:style w:type="paragraph" w:customStyle="1" w:styleId="TableBulletRd">
    <w:name w:val="Table_Bullet_Rd"/>
    <w:basedOn w:val="Normal"/>
    <w:autoRedefine/>
    <w:rsid w:val="00D4180A"/>
    <w:pPr>
      <w:numPr>
        <w:numId w:val="8"/>
      </w:numPr>
    </w:pPr>
    <w:rPr>
      <w:rFonts w:ascii="Arial" w:hAnsi="Arial"/>
      <w:sz w:val="20"/>
    </w:rPr>
  </w:style>
  <w:style w:type="paragraph" w:customStyle="1" w:styleId="Footer1">
    <w:name w:val="Footer1"/>
    <w:basedOn w:val="Footer"/>
    <w:autoRedefine/>
    <w:rsid w:val="00D4180A"/>
    <w:pPr>
      <w:jc w:val="left"/>
    </w:pPr>
  </w:style>
  <w:style w:type="paragraph" w:customStyle="1" w:styleId="Footer2">
    <w:name w:val="Footer2"/>
    <w:basedOn w:val="Footer1"/>
    <w:autoRedefine/>
    <w:rsid w:val="00D4180A"/>
    <w:pPr>
      <w:jc w:val="right"/>
    </w:pPr>
  </w:style>
  <w:style w:type="paragraph" w:customStyle="1" w:styleId="Header1">
    <w:name w:val="Header1"/>
    <w:basedOn w:val="Normal"/>
    <w:autoRedefine/>
    <w:rsid w:val="00D4180A"/>
    <w:rPr>
      <w:rFonts w:ascii="Arial" w:hAnsi="Arial"/>
      <w:sz w:val="16"/>
    </w:rPr>
  </w:style>
  <w:style w:type="paragraph" w:customStyle="1" w:styleId="Header2">
    <w:name w:val="Header2"/>
    <w:basedOn w:val="Normal"/>
    <w:autoRedefine/>
    <w:rsid w:val="00D4180A"/>
    <w:pPr>
      <w:jc w:val="right"/>
    </w:pPr>
    <w:rPr>
      <w:rFonts w:ascii="Arial" w:hAnsi="Arial"/>
      <w:sz w:val="16"/>
    </w:rPr>
  </w:style>
  <w:style w:type="paragraph" w:customStyle="1" w:styleId="ProposalH1">
    <w:name w:val="Proposal_H1"/>
    <w:basedOn w:val="Heading1"/>
    <w:autoRedefine/>
    <w:rsid w:val="00D4180A"/>
    <w:pPr>
      <w:shd w:val="clear" w:color="auto" w:fill="auto"/>
      <w:spacing w:before="6000" w:after="6000"/>
    </w:pPr>
    <w:rPr>
      <w:rFonts w:cs="Arial"/>
      <w:bCs/>
      <w:kern w:val="32"/>
      <w:szCs w:val="32"/>
    </w:rPr>
  </w:style>
  <w:style w:type="paragraph" w:customStyle="1" w:styleId="H2">
    <w:name w:val="H2"/>
    <w:basedOn w:val="Normal"/>
    <w:autoRedefine/>
    <w:rsid w:val="00D4180A"/>
    <w:pPr>
      <w:spacing w:before="240" w:after="240"/>
    </w:pPr>
    <w:rPr>
      <w:rFonts w:ascii="Arial Bold" w:hAnsi="Arial Bold"/>
      <w:b/>
      <w:color w:val="3366FF"/>
      <w:sz w:val="28"/>
    </w:rPr>
  </w:style>
  <w:style w:type="paragraph" w:customStyle="1" w:styleId="snip">
    <w:name w:val="snip"/>
    <w:basedOn w:val="Normal"/>
    <w:autoRedefine/>
    <w:rsid w:val="00D4180A"/>
    <w:pPr>
      <w:spacing w:before="120" w:after="120"/>
      <w:jc w:val="both"/>
    </w:pPr>
    <w:rPr>
      <w:rFonts w:ascii="Arial" w:hAnsi="Arial"/>
      <w:i/>
      <w:sz w:val="22"/>
    </w:rPr>
  </w:style>
  <w:style w:type="paragraph" w:customStyle="1" w:styleId="text">
    <w:name w:val="text"/>
    <w:basedOn w:val="Normal"/>
    <w:rsid w:val="0029098D"/>
    <w:pPr>
      <w:spacing w:after="180"/>
      <w:ind w:left="1418"/>
    </w:pPr>
    <w:rPr>
      <w:szCs w:val="20"/>
      <w:lang w:val="en-AU"/>
    </w:rPr>
  </w:style>
  <w:style w:type="paragraph" w:styleId="NormalIndent">
    <w:name w:val="Normal Indent"/>
    <w:basedOn w:val="Normal"/>
    <w:uiPriority w:val="99"/>
    <w:rsid w:val="0029098D"/>
    <w:pPr>
      <w:ind w:left="720"/>
    </w:pPr>
    <w:rPr>
      <w:szCs w:val="20"/>
      <w:lang w:val="en-AU"/>
    </w:rPr>
  </w:style>
  <w:style w:type="paragraph" w:customStyle="1" w:styleId="BodyText0">
    <w:name w:val="Body_Text"/>
    <w:basedOn w:val="Normal"/>
    <w:rsid w:val="0029098D"/>
    <w:pPr>
      <w:spacing w:before="80" w:after="80"/>
      <w:ind w:left="1440"/>
    </w:pPr>
    <w:rPr>
      <w:sz w:val="22"/>
      <w:szCs w:val="22"/>
      <w:lang w:val="en-GB" w:bidi="he-IL"/>
    </w:rPr>
  </w:style>
  <w:style w:type="table" w:styleId="TableGrid">
    <w:name w:val="Table Grid"/>
    <w:basedOn w:val="TableNormal"/>
    <w:uiPriority w:val="59"/>
    <w:rsid w:val="001451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rsid w:val="00E226CF"/>
    <w:rPr>
      <w:rFonts w:cs="Times New Roman"/>
      <w:sz w:val="16"/>
      <w:szCs w:val="16"/>
    </w:rPr>
  </w:style>
  <w:style w:type="paragraph" w:styleId="CommentText">
    <w:name w:val="annotation text"/>
    <w:basedOn w:val="Normal"/>
    <w:link w:val="CommentTextChar"/>
    <w:uiPriority w:val="99"/>
    <w:rsid w:val="00E226CF"/>
    <w:rPr>
      <w:sz w:val="20"/>
      <w:szCs w:val="20"/>
    </w:rPr>
  </w:style>
  <w:style w:type="character" w:customStyle="1" w:styleId="CommentTextChar">
    <w:name w:val="Comment Text Char"/>
    <w:link w:val="CommentText"/>
    <w:uiPriority w:val="99"/>
    <w:locked/>
    <w:rsid w:val="00E226CF"/>
    <w:rPr>
      <w:rFonts w:cs="Times New Roman"/>
    </w:rPr>
  </w:style>
  <w:style w:type="paragraph" w:styleId="CommentSubject">
    <w:name w:val="annotation subject"/>
    <w:basedOn w:val="CommentText"/>
    <w:next w:val="CommentText"/>
    <w:link w:val="CommentSubjectChar"/>
    <w:uiPriority w:val="99"/>
    <w:rsid w:val="00E226CF"/>
    <w:rPr>
      <w:b/>
      <w:bCs/>
    </w:rPr>
  </w:style>
  <w:style w:type="character" w:customStyle="1" w:styleId="CommentSubjectChar">
    <w:name w:val="Comment Subject Char"/>
    <w:link w:val="CommentSubject"/>
    <w:uiPriority w:val="99"/>
    <w:locked/>
    <w:rsid w:val="00E226CF"/>
    <w:rPr>
      <w:rFonts w:cs="Times New Roman"/>
      <w:b/>
      <w:bCs/>
    </w:rPr>
  </w:style>
  <w:style w:type="paragraph" w:styleId="BalloonText">
    <w:name w:val="Balloon Text"/>
    <w:basedOn w:val="Normal"/>
    <w:link w:val="BalloonTextChar"/>
    <w:uiPriority w:val="99"/>
    <w:rsid w:val="00E226CF"/>
    <w:rPr>
      <w:rFonts w:ascii="Tahoma" w:hAnsi="Tahoma" w:cs="Tahoma"/>
      <w:sz w:val="16"/>
      <w:szCs w:val="16"/>
    </w:rPr>
  </w:style>
  <w:style w:type="character" w:customStyle="1" w:styleId="BalloonTextChar">
    <w:name w:val="Balloon Text Char"/>
    <w:link w:val="BalloonText"/>
    <w:uiPriority w:val="99"/>
    <w:locked/>
    <w:rsid w:val="00E226CF"/>
    <w:rPr>
      <w:rFonts w:ascii="Tahoma" w:hAnsi="Tahoma" w:cs="Tahoma"/>
      <w:sz w:val="16"/>
      <w:szCs w:val="16"/>
    </w:rPr>
  </w:style>
  <w:style w:type="paragraph" w:customStyle="1" w:styleId="Default">
    <w:name w:val="Default"/>
    <w:rsid w:val="004A5D54"/>
    <w:pPr>
      <w:autoSpaceDE w:val="0"/>
      <w:autoSpaceDN w:val="0"/>
      <w:adjustRightInd w:val="0"/>
    </w:pPr>
    <w:rPr>
      <w:color w:val="000000"/>
      <w:sz w:val="24"/>
      <w:szCs w:val="24"/>
      <w:lang w:val="en-US" w:eastAsia="en-US"/>
    </w:rPr>
  </w:style>
  <w:style w:type="paragraph" w:customStyle="1" w:styleId="Definition">
    <w:name w:val="Definition"/>
    <w:basedOn w:val="BodyText"/>
    <w:rsid w:val="004A5D54"/>
    <w:pPr>
      <w:suppressAutoHyphens/>
      <w:ind w:left="0" w:firstLine="0"/>
    </w:pPr>
    <w:rPr>
      <w:rFonts w:ascii="Times New Roman" w:eastAsia="SimSun" w:hAnsi="Times New Roman"/>
      <w:iCs w:val="0"/>
      <w:sz w:val="20"/>
      <w:szCs w:val="20"/>
    </w:rPr>
  </w:style>
  <w:style w:type="paragraph" w:styleId="Revision">
    <w:name w:val="Revision"/>
    <w:hidden/>
    <w:uiPriority w:val="99"/>
    <w:semiHidden/>
    <w:rsid w:val="004A5D54"/>
    <w:rPr>
      <w:sz w:val="24"/>
      <w:szCs w:val="24"/>
      <w:lang w:val="en-US" w:eastAsia="en-US"/>
    </w:rPr>
  </w:style>
  <w:style w:type="paragraph" w:styleId="ListParagraph">
    <w:name w:val="List Paragraph"/>
    <w:basedOn w:val="Normal"/>
    <w:uiPriority w:val="34"/>
    <w:qFormat/>
    <w:rsid w:val="004A5D54"/>
    <w:pPr>
      <w:ind w:left="720"/>
    </w:pPr>
    <w:rPr>
      <w:rFonts w:ascii="Calibri" w:hAnsi="Calibri"/>
      <w:sz w:val="22"/>
      <w:szCs w:val="22"/>
    </w:rPr>
  </w:style>
  <w:style w:type="character" w:customStyle="1" w:styleId="xmltag1">
    <w:name w:val="xmltag1"/>
    <w:rsid w:val="004A5D54"/>
    <w:rPr>
      <w:b/>
      <w:bCs/>
      <w:color w:val="336699"/>
      <w:shd w:val="clear" w:color="auto" w:fill="auto"/>
    </w:rPr>
  </w:style>
  <w:style w:type="character" w:customStyle="1" w:styleId="xmlattname1">
    <w:name w:val="xmlattname1"/>
    <w:rsid w:val="004A5D54"/>
    <w:rPr>
      <w:color w:val="990000"/>
      <w:shd w:val="clear" w:color="auto" w:fill="auto"/>
    </w:rPr>
  </w:style>
  <w:style w:type="character" w:customStyle="1" w:styleId="xmlattvalue1">
    <w:name w:val="xmlattvalue1"/>
    <w:rsid w:val="004A5D54"/>
    <w:rPr>
      <w:color w:val="0033CC"/>
      <w:shd w:val="clear" w:color="auto" w:fill="auto"/>
    </w:rPr>
  </w:style>
  <w:style w:type="table" w:styleId="TableColumns2">
    <w:name w:val="Table Columns 2"/>
    <w:basedOn w:val="TableNormal"/>
    <w:rsid w:val="004A5D54"/>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8">
    <w:name w:val="Table Grid 8"/>
    <w:basedOn w:val="TableNormal"/>
    <w:rsid w:val="004A5D5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4A5D54"/>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2">
    <w:name w:val="Table Colorful 2"/>
    <w:basedOn w:val="TableNormal"/>
    <w:rsid w:val="004A5D54"/>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Grid3">
    <w:name w:val="Table Grid 3"/>
    <w:basedOn w:val="TableNormal"/>
    <w:rsid w:val="004A5D54"/>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Emphasis">
    <w:name w:val="Emphasis"/>
    <w:qFormat/>
    <w:rsid w:val="004A5D54"/>
    <w:rPr>
      <w:i/>
      <w:iCs/>
    </w:rPr>
  </w:style>
  <w:style w:type="character" w:styleId="SubtleEmphasis">
    <w:name w:val="Subtle Emphasis"/>
    <w:uiPriority w:val="19"/>
    <w:qFormat/>
    <w:rsid w:val="004A5D54"/>
    <w:rPr>
      <w:i/>
      <w:iCs/>
      <w:color w:val="808080"/>
    </w:rPr>
  </w:style>
  <w:style w:type="paragraph" w:styleId="Quote">
    <w:name w:val="Quote"/>
    <w:basedOn w:val="Normal"/>
    <w:next w:val="Normal"/>
    <w:link w:val="QuoteChar"/>
    <w:uiPriority w:val="29"/>
    <w:qFormat/>
    <w:rsid w:val="004A5D54"/>
    <w:rPr>
      <w:i/>
      <w:iCs/>
      <w:color w:val="000000"/>
    </w:rPr>
  </w:style>
  <w:style w:type="character" w:customStyle="1" w:styleId="QuoteChar">
    <w:name w:val="Quote Char"/>
    <w:link w:val="Quote"/>
    <w:uiPriority w:val="29"/>
    <w:rsid w:val="004A5D54"/>
    <w:rPr>
      <w:i/>
      <w:iCs/>
      <w:color w:val="000000"/>
      <w:sz w:val="24"/>
      <w:szCs w:val="24"/>
    </w:rPr>
  </w:style>
  <w:style w:type="paragraph" w:styleId="NoSpacing">
    <w:name w:val="No Spacing"/>
    <w:uiPriority w:val="1"/>
    <w:qFormat/>
    <w:rsid w:val="004A5D54"/>
    <w:rPr>
      <w:sz w:val="24"/>
      <w:szCs w:val="24"/>
      <w:lang w:val="en-US" w:eastAsia="en-US"/>
    </w:rPr>
  </w:style>
  <w:style w:type="character" w:customStyle="1" w:styleId="objectname">
    <w:name w:val="object_name"/>
    <w:rsid w:val="004A5D54"/>
  </w:style>
  <w:style w:type="character" w:styleId="SubtleReference">
    <w:name w:val="Subtle Reference"/>
    <w:uiPriority w:val="31"/>
    <w:qFormat/>
    <w:rsid w:val="004A5D54"/>
    <w:rPr>
      <w:smallCaps/>
      <w:color w:val="5A5A5A"/>
    </w:rPr>
  </w:style>
  <w:style w:type="table" w:styleId="LightGrid-Accent5">
    <w:name w:val="Light Grid Accent 5"/>
    <w:basedOn w:val="TableNormal"/>
    <w:uiPriority w:val="62"/>
    <w:rsid w:val="004A5D54"/>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DengXian" w:eastAsia="Times New Roman" w:hAnsi="DengXia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DengXian" w:eastAsia="Times New Roman" w:hAnsi="DengXia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character" w:customStyle="1" w:styleId="apple-converted-space">
    <w:name w:val="apple-converted-space"/>
    <w:rsid w:val="009419A1"/>
  </w:style>
  <w:style w:type="character" w:styleId="HTMLCode">
    <w:name w:val="HTML Code"/>
    <w:uiPriority w:val="99"/>
    <w:unhideWhenUsed/>
    <w:rsid w:val="0008504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8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link w:val="HTMLPreformatted"/>
    <w:uiPriority w:val="99"/>
    <w:rsid w:val="00085043"/>
    <w:rPr>
      <w:rFonts w:ascii="Courier New" w:hAnsi="Courier New" w:cs="Courier New"/>
    </w:rPr>
  </w:style>
  <w:style w:type="character" w:customStyle="1" w:styleId="pln">
    <w:name w:val="pln"/>
    <w:rsid w:val="00085043"/>
  </w:style>
  <w:style w:type="character" w:customStyle="1" w:styleId="na">
    <w:name w:val="na"/>
    <w:rsid w:val="001B73D5"/>
  </w:style>
  <w:style w:type="character" w:customStyle="1" w:styleId="s">
    <w:name w:val="s"/>
    <w:rsid w:val="001B73D5"/>
  </w:style>
  <w:style w:type="character" w:styleId="Strong">
    <w:name w:val="Strong"/>
    <w:uiPriority w:val="22"/>
    <w:qFormat/>
    <w:rsid w:val="00E605F9"/>
    <w:rPr>
      <w:b/>
      <w:bCs/>
    </w:rPr>
  </w:style>
  <w:style w:type="table" w:styleId="TableSimple3">
    <w:name w:val="Table Simple 3"/>
    <w:basedOn w:val="TableNormal"/>
    <w:rsid w:val="0007148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UnresolvedMention1">
    <w:name w:val="Unresolved Mention1"/>
    <w:basedOn w:val="DefaultParagraphFont"/>
    <w:uiPriority w:val="99"/>
    <w:semiHidden/>
    <w:unhideWhenUsed/>
    <w:rsid w:val="00C87F42"/>
    <w:rPr>
      <w:color w:val="808080"/>
      <w:shd w:val="clear" w:color="auto" w:fill="E6E6E6"/>
    </w:rPr>
  </w:style>
  <w:style w:type="character" w:customStyle="1" w:styleId="Mention1">
    <w:name w:val="Mention1"/>
    <w:basedOn w:val="DefaultParagraphFont"/>
    <w:uiPriority w:val="99"/>
    <w:semiHidden/>
    <w:unhideWhenUsed/>
    <w:rsid w:val="00B1356A"/>
    <w:rPr>
      <w:color w:val="2B579A"/>
      <w:shd w:val="clear" w:color="auto" w:fill="E6E6E6"/>
    </w:rPr>
  </w:style>
  <w:style w:type="character" w:customStyle="1" w:styleId="text1">
    <w:name w:val="text1"/>
    <w:basedOn w:val="DefaultParagraphFont"/>
    <w:rsid w:val="000A748C"/>
  </w:style>
  <w:style w:type="table" w:styleId="GridTable4-Accent1">
    <w:name w:val="Grid Table 4 Accent 1"/>
    <w:basedOn w:val="TableNormal"/>
    <w:uiPriority w:val="49"/>
    <w:rsid w:val="001F03F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5129">
      <w:bodyDiv w:val="1"/>
      <w:marLeft w:val="0"/>
      <w:marRight w:val="0"/>
      <w:marTop w:val="0"/>
      <w:marBottom w:val="0"/>
      <w:divBdr>
        <w:top w:val="none" w:sz="0" w:space="0" w:color="auto"/>
        <w:left w:val="none" w:sz="0" w:space="0" w:color="auto"/>
        <w:bottom w:val="none" w:sz="0" w:space="0" w:color="auto"/>
        <w:right w:val="none" w:sz="0" w:space="0" w:color="auto"/>
      </w:divBdr>
    </w:div>
    <w:div w:id="12416050">
      <w:bodyDiv w:val="1"/>
      <w:marLeft w:val="0"/>
      <w:marRight w:val="0"/>
      <w:marTop w:val="0"/>
      <w:marBottom w:val="0"/>
      <w:divBdr>
        <w:top w:val="none" w:sz="0" w:space="0" w:color="auto"/>
        <w:left w:val="none" w:sz="0" w:space="0" w:color="auto"/>
        <w:bottom w:val="none" w:sz="0" w:space="0" w:color="auto"/>
        <w:right w:val="none" w:sz="0" w:space="0" w:color="auto"/>
      </w:divBdr>
    </w:div>
    <w:div w:id="50809569">
      <w:bodyDiv w:val="1"/>
      <w:marLeft w:val="0"/>
      <w:marRight w:val="0"/>
      <w:marTop w:val="0"/>
      <w:marBottom w:val="0"/>
      <w:divBdr>
        <w:top w:val="none" w:sz="0" w:space="0" w:color="auto"/>
        <w:left w:val="none" w:sz="0" w:space="0" w:color="auto"/>
        <w:bottom w:val="none" w:sz="0" w:space="0" w:color="auto"/>
        <w:right w:val="none" w:sz="0" w:space="0" w:color="auto"/>
      </w:divBdr>
    </w:div>
    <w:div w:id="55205369">
      <w:bodyDiv w:val="1"/>
      <w:marLeft w:val="0"/>
      <w:marRight w:val="0"/>
      <w:marTop w:val="0"/>
      <w:marBottom w:val="0"/>
      <w:divBdr>
        <w:top w:val="none" w:sz="0" w:space="0" w:color="auto"/>
        <w:left w:val="none" w:sz="0" w:space="0" w:color="auto"/>
        <w:bottom w:val="none" w:sz="0" w:space="0" w:color="auto"/>
        <w:right w:val="none" w:sz="0" w:space="0" w:color="auto"/>
      </w:divBdr>
    </w:div>
    <w:div w:id="97528815">
      <w:bodyDiv w:val="1"/>
      <w:marLeft w:val="0"/>
      <w:marRight w:val="0"/>
      <w:marTop w:val="0"/>
      <w:marBottom w:val="0"/>
      <w:divBdr>
        <w:top w:val="none" w:sz="0" w:space="0" w:color="auto"/>
        <w:left w:val="none" w:sz="0" w:space="0" w:color="auto"/>
        <w:bottom w:val="none" w:sz="0" w:space="0" w:color="auto"/>
        <w:right w:val="none" w:sz="0" w:space="0" w:color="auto"/>
      </w:divBdr>
    </w:div>
    <w:div w:id="117725389">
      <w:bodyDiv w:val="1"/>
      <w:marLeft w:val="0"/>
      <w:marRight w:val="0"/>
      <w:marTop w:val="0"/>
      <w:marBottom w:val="0"/>
      <w:divBdr>
        <w:top w:val="none" w:sz="0" w:space="0" w:color="auto"/>
        <w:left w:val="none" w:sz="0" w:space="0" w:color="auto"/>
        <w:bottom w:val="none" w:sz="0" w:space="0" w:color="auto"/>
        <w:right w:val="none" w:sz="0" w:space="0" w:color="auto"/>
      </w:divBdr>
    </w:div>
    <w:div w:id="117989863">
      <w:bodyDiv w:val="1"/>
      <w:marLeft w:val="0"/>
      <w:marRight w:val="0"/>
      <w:marTop w:val="0"/>
      <w:marBottom w:val="0"/>
      <w:divBdr>
        <w:top w:val="none" w:sz="0" w:space="0" w:color="auto"/>
        <w:left w:val="none" w:sz="0" w:space="0" w:color="auto"/>
        <w:bottom w:val="none" w:sz="0" w:space="0" w:color="auto"/>
        <w:right w:val="none" w:sz="0" w:space="0" w:color="auto"/>
      </w:divBdr>
    </w:div>
    <w:div w:id="142476990">
      <w:bodyDiv w:val="1"/>
      <w:marLeft w:val="0"/>
      <w:marRight w:val="0"/>
      <w:marTop w:val="0"/>
      <w:marBottom w:val="0"/>
      <w:divBdr>
        <w:top w:val="none" w:sz="0" w:space="0" w:color="auto"/>
        <w:left w:val="none" w:sz="0" w:space="0" w:color="auto"/>
        <w:bottom w:val="none" w:sz="0" w:space="0" w:color="auto"/>
        <w:right w:val="none" w:sz="0" w:space="0" w:color="auto"/>
      </w:divBdr>
      <w:divsChild>
        <w:div w:id="1188252104">
          <w:marLeft w:val="274"/>
          <w:marRight w:val="0"/>
          <w:marTop w:val="0"/>
          <w:marBottom w:val="0"/>
          <w:divBdr>
            <w:top w:val="none" w:sz="0" w:space="0" w:color="auto"/>
            <w:left w:val="none" w:sz="0" w:space="0" w:color="auto"/>
            <w:bottom w:val="none" w:sz="0" w:space="0" w:color="auto"/>
            <w:right w:val="none" w:sz="0" w:space="0" w:color="auto"/>
          </w:divBdr>
        </w:div>
      </w:divsChild>
    </w:div>
    <w:div w:id="150410560">
      <w:bodyDiv w:val="1"/>
      <w:marLeft w:val="0"/>
      <w:marRight w:val="0"/>
      <w:marTop w:val="0"/>
      <w:marBottom w:val="0"/>
      <w:divBdr>
        <w:top w:val="none" w:sz="0" w:space="0" w:color="auto"/>
        <w:left w:val="none" w:sz="0" w:space="0" w:color="auto"/>
        <w:bottom w:val="none" w:sz="0" w:space="0" w:color="auto"/>
        <w:right w:val="none" w:sz="0" w:space="0" w:color="auto"/>
      </w:divBdr>
      <w:divsChild>
        <w:div w:id="527572427">
          <w:marLeft w:val="446"/>
          <w:marRight w:val="0"/>
          <w:marTop w:val="0"/>
          <w:marBottom w:val="0"/>
          <w:divBdr>
            <w:top w:val="none" w:sz="0" w:space="0" w:color="auto"/>
            <w:left w:val="none" w:sz="0" w:space="0" w:color="auto"/>
            <w:bottom w:val="none" w:sz="0" w:space="0" w:color="auto"/>
            <w:right w:val="none" w:sz="0" w:space="0" w:color="auto"/>
          </w:divBdr>
        </w:div>
        <w:div w:id="962079607">
          <w:marLeft w:val="446"/>
          <w:marRight w:val="0"/>
          <w:marTop w:val="0"/>
          <w:marBottom w:val="0"/>
          <w:divBdr>
            <w:top w:val="none" w:sz="0" w:space="0" w:color="auto"/>
            <w:left w:val="none" w:sz="0" w:space="0" w:color="auto"/>
            <w:bottom w:val="none" w:sz="0" w:space="0" w:color="auto"/>
            <w:right w:val="none" w:sz="0" w:space="0" w:color="auto"/>
          </w:divBdr>
        </w:div>
        <w:div w:id="1331328477">
          <w:marLeft w:val="446"/>
          <w:marRight w:val="0"/>
          <w:marTop w:val="0"/>
          <w:marBottom w:val="0"/>
          <w:divBdr>
            <w:top w:val="none" w:sz="0" w:space="0" w:color="auto"/>
            <w:left w:val="none" w:sz="0" w:space="0" w:color="auto"/>
            <w:bottom w:val="none" w:sz="0" w:space="0" w:color="auto"/>
            <w:right w:val="none" w:sz="0" w:space="0" w:color="auto"/>
          </w:divBdr>
        </w:div>
        <w:div w:id="1653682634">
          <w:marLeft w:val="446"/>
          <w:marRight w:val="0"/>
          <w:marTop w:val="0"/>
          <w:marBottom w:val="0"/>
          <w:divBdr>
            <w:top w:val="none" w:sz="0" w:space="0" w:color="auto"/>
            <w:left w:val="none" w:sz="0" w:space="0" w:color="auto"/>
            <w:bottom w:val="none" w:sz="0" w:space="0" w:color="auto"/>
            <w:right w:val="none" w:sz="0" w:space="0" w:color="auto"/>
          </w:divBdr>
        </w:div>
        <w:div w:id="1726371602">
          <w:marLeft w:val="446"/>
          <w:marRight w:val="0"/>
          <w:marTop w:val="0"/>
          <w:marBottom w:val="0"/>
          <w:divBdr>
            <w:top w:val="none" w:sz="0" w:space="0" w:color="auto"/>
            <w:left w:val="none" w:sz="0" w:space="0" w:color="auto"/>
            <w:bottom w:val="none" w:sz="0" w:space="0" w:color="auto"/>
            <w:right w:val="none" w:sz="0" w:space="0" w:color="auto"/>
          </w:divBdr>
        </w:div>
      </w:divsChild>
    </w:div>
    <w:div w:id="163663660">
      <w:bodyDiv w:val="1"/>
      <w:marLeft w:val="0"/>
      <w:marRight w:val="0"/>
      <w:marTop w:val="0"/>
      <w:marBottom w:val="0"/>
      <w:divBdr>
        <w:top w:val="none" w:sz="0" w:space="0" w:color="auto"/>
        <w:left w:val="none" w:sz="0" w:space="0" w:color="auto"/>
        <w:bottom w:val="none" w:sz="0" w:space="0" w:color="auto"/>
        <w:right w:val="none" w:sz="0" w:space="0" w:color="auto"/>
      </w:divBdr>
    </w:div>
    <w:div w:id="181747563">
      <w:bodyDiv w:val="1"/>
      <w:marLeft w:val="0"/>
      <w:marRight w:val="0"/>
      <w:marTop w:val="0"/>
      <w:marBottom w:val="0"/>
      <w:divBdr>
        <w:top w:val="none" w:sz="0" w:space="0" w:color="auto"/>
        <w:left w:val="none" w:sz="0" w:space="0" w:color="auto"/>
        <w:bottom w:val="none" w:sz="0" w:space="0" w:color="auto"/>
        <w:right w:val="none" w:sz="0" w:space="0" w:color="auto"/>
      </w:divBdr>
    </w:div>
    <w:div w:id="187719546">
      <w:bodyDiv w:val="1"/>
      <w:marLeft w:val="0"/>
      <w:marRight w:val="0"/>
      <w:marTop w:val="0"/>
      <w:marBottom w:val="0"/>
      <w:divBdr>
        <w:top w:val="none" w:sz="0" w:space="0" w:color="auto"/>
        <w:left w:val="none" w:sz="0" w:space="0" w:color="auto"/>
        <w:bottom w:val="none" w:sz="0" w:space="0" w:color="auto"/>
        <w:right w:val="none" w:sz="0" w:space="0" w:color="auto"/>
      </w:divBdr>
    </w:div>
    <w:div w:id="249193885">
      <w:bodyDiv w:val="1"/>
      <w:marLeft w:val="0"/>
      <w:marRight w:val="0"/>
      <w:marTop w:val="0"/>
      <w:marBottom w:val="0"/>
      <w:divBdr>
        <w:top w:val="none" w:sz="0" w:space="0" w:color="auto"/>
        <w:left w:val="none" w:sz="0" w:space="0" w:color="auto"/>
        <w:bottom w:val="none" w:sz="0" w:space="0" w:color="auto"/>
        <w:right w:val="none" w:sz="0" w:space="0" w:color="auto"/>
      </w:divBdr>
    </w:div>
    <w:div w:id="293558221">
      <w:bodyDiv w:val="1"/>
      <w:marLeft w:val="0"/>
      <w:marRight w:val="0"/>
      <w:marTop w:val="0"/>
      <w:marBottom w:val="0"/>
      <w:divBdr>
        <w:top w:val="none" w:sz="0" w:space="0" w:color="auto"/>
        <w:left w:val="none" w:sz="0" w:space="0" w:color="auto"/>
        <w:bottom w:val="none" w:sz="0" w:space="0" w:color="auto"/>
        <w:right w:val="none" w:sz="0" w:space="0" w:color="auto"/>
      </w:divBdr>
    </w:div>
    <w:div w:id="340200143">
      <w:bodyDiv w:val="1"/>
      <w:marLeft w:val="0"/>
      <w:marRight w:val="0"/>
      <w:marTop w:val="0"/>
      <w:marBottom w:val="0"/>
      <w:divBdr>
        <w:top w:val="none" w:sz="0" w:space="0" w:color="auto"/>
        <w:left w:val="none" w:sz="0" w:space="0" w:color="auto"/>
        <w:bottom w:val="none" w:sz="0" w:space="0" w:color="auto"/>
        <w:right w:val="none" w:sz="0" w:space="0" w:color="auto"/>
      </w:divBdr>
    </w:div>
    <w:div w:id="354578121">
      <w:bodyDiv w:val="1"/>
      <w:marLeft w:val="0"/>
      <w:marRight w:val="0"/>
      <w:marTop w:val="0"/>
      <w:marBottom w:val="0"/>
      <w:divBdr>
        <w:top w:val="none" w:sz="0" w:space="0" w:color="auto"/>
        <w:left w:val="none" w:sz="0" w:space="0" w:color="auto"/>
        <w:bottom w:val="none" w:sz="0" w:space="0" w:color="auto"/>
        <w:right w:val="none" w:sz="0" w:space="0" w:color="auto"/>
      </w:divBdr>
    </w:div>
    <w:div w:id="357583215">
      <w:bodyDiv w:val="1"/>
      <w:marLeft w:val="0"/>
      <w:marRight w:val="0"/>
      <w:marTop w:val="0"/>
      <w:marBottom w:val="0"/>
      <w:divBdr>
        <w:top w:val="none" w:sz="0" w:space="0" w:color="auto"/>
        <w:left w:val="none" w:sz="0" w:space="0" w:color="auto"/>
        <w:bottom w:val="none" w:sz="0" w:space="0" w:color="auto"/>
        <w:right w:val="none" w:sz="0" w:space="0" w:color="auto"/>
      </w:divBdr>
    </w:div>
    <w:div w:id="367414940">
      <w:bodyDiv w:val="1"/>
      <w:marLeft w:val="0"/>
      <w:marRight w:val="0"/>
      <w:marTop w:val="0"/>
      <w:marBottom w:val="0"/>
      <w:divBdr>
        <w:top w:val="none" w:sz="0" w:space="0" w:color="auto"/>
        <w:left w:val="none" w:sz="0" w:space="0" w:color="auto"/>
        <w:bottom w:val="none" w:sz="0" w:space="0" w:color="auto"/>
        <w:right w:val="none" w:sz="0" w:space="0" w:color="auto"/>
      </w:divBdr>
    </w:div>
    <w:div w:id="370425060">
      <w:bodyDiv w:val="1"/>
      <w:marLeft w:val="0"/>
      <w:marRight w:val="0"/>
      <w:marTop w:val="0"/>
      <w:marBottom w:val="0"/>
      <w:divBdr>
        <w:top w:val="none" w:sz="0" w:space="0" w:color="auto"/>
        <w:left w:val="none" w:sz="0" w:space="0" w:color="auto"/>
        <w:bottom w:val="none" w:sz="0" w:space="0" w:color="auto"/>
        <w:right w:val="none" w:sz="0" w:space="0" w:color="auto"/>
      </w:divBdr>
    </w:div>
    <w:div w:id="435715645">
      <w:bodyDiv w:val="1"/>
      <w:marLeft w:val="0"/>
      <w:marRight w:val="0"/>
      <w:marTop w:val="0"/>
      <w:marBottom w:val="0"/>
      <w:divBdr>
        <w:top w:val="none" w:sz="0" w:space="0" w:color="auto"/>
        <w:left w:val="none" w:sz="0" w:space="0" w:color="auto"/>
        <w:bottom w:val="none" w:sz="0" w:space="0" w:color="auto"/>
        <w:right w:val="none" w:sz="0" w:space="0" w:color="auto"/>
      </w:divBdr>
    </w:div>
    <w:div w:id="438335496">
      <w:bodyDiv w:val="1"/>
      <w:marLeft w:val="0"/>
      <w:marRight w:val="0"/>
      <w:marTop w:val="0"/>
      <w:marBottom w:val="0"/>
      <w:divBdr>
        <w:top w:val="none" w:sz="0" w:space="0" w:color="auto"/>
        <w:left w:val="none" w:sz="0" w:space="0" w:color="auto"/>
        <w:bottom w:val="none" w:sz="0" w:space="0" w:color="auto"/>
        <w:right w:val="none" w:sz="0" w:space="0" w:color="auto"/>
      </w:divBdr>
    </w:div>
    <w:div w:id="443773166">
      <w:bodyDiv w:val="1"/>
      <w:marLeft w:val="0"/>
      <w:marRight w:val="0"/>
      <w:marTop w:val="0"/>
      <w:marBottom w:val="0"/>
      <w:divBdr>
        <w:top w:val="none" w:sz="0" w:space="0" w:color="auto"/>
        <w:left w:val="none" w:sz="0" w:space="0" w:color="auto"/>
        <w:bottom w:val="none" w:sz="0" w:space="0" w:color="auto"/>
        <w:right w:val="none" w:sz="0" w:space="0" w:color="auto"/>
      </w:divBdr>
    </w:div>
    <w:div w:id="462120936">
      <w:bodyDiv w:val="1"/>
      <w:marLeft w:val="0"/>
      <w:marRight w:val="0"/>
      <w:marTop w:val="0"/>
      <w:marBottom w:val="0"/>
      <w:divBdr>
        <w:top w:val="none" w:sz="0" w:space="0" w:color="auto"/>
        <w:left w:val="none" w:sz="0" w:space="0" w:color="auto"/>
        <w:bottom w:val="none" w:sz="0" w:space="0" w:color="auto"/>
        <w:right w:val="none" w:sz="0" w:space="0" w:color="auto"/>
      </w:divBdr>
    </w:div>
    <w:div w:id="565071828">
      <w:bodyDiv w:val="1"/>
      <w:marLeft w:val="0"/>
      <w:marRight w:val="0"/>
      <w:marTop w:val="0"/>
      <w:marBottom w:val="0"/>
      <w:divBdr>
        <w:top w:val="none" w:sz="0" w:space="0" w:color="auto"/>
        <w:left w:val="none" w:sz="0" w:space="0" w:color="auto"/>
        <w:bottom w:val="none" w:sz="0" w:space="0" w:color="auto"/>
        <w:right w:val="none" w:sz="0" w:space="0" w:color="auto"/>
      </w:divBdr>
    </w:div>
    <w:div w:id="584992290">
      <w:bodyDiv w:val="1"/>
      <w:marLeft w:val="0"/>
      <w:marRight w:val="0"/>
      <w:marTop w:val="0"/>
      <w:marBottom w:val="0"/>
      <w:divBdr>
        <w:top w:val="none" w:sz="0" w:space="0" w:color="auto"/>
        <w:left w:val="none" w:sz="0" w:space="0" w:color="auto"/>
        <w:bottom w:val="none" w:sz="0" w:space="0" w:color="auto"/>
        <w:right w:val="none" w:sz="0" w:space="0" w:color="auto"/>
      </w:divBdr>
    </w:div>
    <w:div w:id="585769337">
      <w:bodyDiv w:val="1"/>
      <w:marLeft w:val="0"/>
      <w:marRight w:val="0"/>
      <w:marTop w:val="0"/>
      <w:marBottom w:val="0"/>
      <w:divBdr>
        <w:top w:val="none" w:sz="0" w:space="0" w:color="auto"/>
        <w:left w:val="none" w:sz="0" w:space="0" w:color="auto"/>
        <w:bottom w:val="none" w:sz="0" w:space="0" w:color="auto"/>
        <w:right w:val="none" w:sz="0" w:space="0" w:color="auto"/>
      </w:divBdr>
    </w:div>
    <w:div w:id="610206242">
      <w:bodyDiv w:val="1"/>
      <w:marLeft w:val="0"/>
      <w:marRight w:val="0"/>
      <w:marTop w:val="0"/>
      <w:marBottom w:val="0"/>
      <w:divBdr>
        <w:top w:val="none" w:sz="0" w:space="0" w:color="auto"/>
        <w:left w:val="none" w:sz="0" w:space="0" w:color="auto"/>
        <w:bottom w:val="none" w:sz="0" w:space="0" w:color="auto"/>
        <w:right w:val="none" w:sz="0" w:space="0" w:color="auto"/>
      </w:divBdr>
    </w:div>
    <w:div w:id="612134260">
      <w:bodyDiv w:val="1"/>
      <w:marLeft w:val="0"/>
      <w:marRight w:val="0"/>
      <w:marTop w:val="0"/>
      <w:marBottom w:val="0"/>
      <w:divBdr>
        <w:top w:val="none" w:sz="0" w:space="0" w:color="auto"/>
        <w:left w:val="none" w:sz="0" w:space="0" w:color="auto"/>
        <w:bottom w:val="none" w:sz="0" w:space="0" w:color="auto"/>
        <w:right w:val="none" w:sz="0" w:space="0" w:color="auto"/>
      </w:divBdr>
    </w:div>
    <w:div w:id="675888711">
      <w:bodyDiv w:val="1"/>
      <w:marLeft w:val="0"/>
      <w:marRight w:val="0"/>
      <w:marTop w:val="0"/>
      <w:marBottom w:val="0"/>
      <w:divBdr>
        <w:top w:val="none" w:sz="0" w:space="0" w:color="auto"/>
        <w:left w:val="none" w:sz="0" w:space="0" w:color="auto"/>
        <w:bottom w:val="none" w:sz="0" w:space="0" w:color="auto"/>
        <w:right w:val="none" w:sz="0" w:space="0" w:color="auto"/>
      </w:divBdr>
      <w:divsChild>
        <w:div w:id="1527793398">
          <w:marLeft w:val="274"/>
          <w:marRight w:val="0"/>
          <w:marTop w:val="0"/>
          <w:marBottom w:val="0"/>
          <w:divBdr>
            <w:top w:val="none" w:sz="0" w:space="0" w:color="auto"/>
            <w:left w:val="none" w:sz="0" w:space="0" w:color="auto"/>
            <w:bottom w:val="none" w:sz="0" w:space="0" w:color="auto"/>
            <w:right w:val="none" w:sz="0" w:space="0" w:color="auto"/>
          </w:divBdr>
        </w:div>
        <w:div w:id="494496699">
          <w:marLeft w:val="274"/>
          <w:marRight w:val="0"/>
          <w:marTop w:val="0"/>
          <w:marBottom w:val="0"/>
          <w:divBdr>
            <w:top w:val="none" w:sz="0" w:space="0" w:color="auto"/>
            <w:left w:val="none" w:sz="0" w:space="0" w:color="auto"/>
            <w:bottom w:val="none" w:sz="0" w:space="0" w:color="auto"/>
            <w:right w:val="none" w:sz="0" w:space="0" w:color="auto"/>
          </w:divBdr>
        </w:div>
        <w:div w:id="2015914342">
          <w:marLeft w:val="274"/>
          <w:marRight w:val="0"/>
          <w:marTop w:val="0"/>
          <w:marBottom w:val="0"/>
          <w:divBdr>
            <w:top w:val="none" w:sz="0" w:space="0" w:color="auto"/>
            <w:left w:val="none" w:sz="0" w:space="0" w:color="auto"/>
            <w:bottom w:val="none" w:sz="0" w:space="0" w:color="auto"/>
            <w:right w:val="none" w:sz="0" w:space="0" w:color="auto"/>
          </w:divBdr>
        </w:div>
        <w:div w:id="997149225">
          <w:marLeft w:val="274"/>
          <w:marRight w:val="0"/>
          <w:marTop w:val="0"/>
          <w:marBottom w:val="0"/>
          <w:divBdr>
            <w:top w:val="none" w:sz="0" w:space="0" w:color="auto"/>
            <w:left w:val="none" w:sz="0" w:space="0" w:color="auto"/>
            <w:bottom w:val="none" w:sz="0" w:space="0" w:color="auto"/>
            <w:right w:val="none" w:sz="0" w:space="0" w:color="auto"/>
          </w:divBdr>
        </w:div>
      </w:divsChild>
    </w:div>
    <w:div w:id="686254895">
      <w:bodyDiv w:val="1"/>
      <w:marLeft w:val="0"/>
      <w:marRight w:val="0"/>
      <w:marTop w:val="0"/>
      <w:marBottom w:val="0"/>
      <w:divBdr>
        <w:top w:val="none" w:sz="0" w:space="0" w:color="auto"/>
        <w:left w:val="none" w:sz="0" w:space="0" w:color="auto"/>
        <w:bottom w:val="none" w:sz="0" w:space="0" w:color="auto"/>
        <w:right w:val="none" w:sz="0" w:space="0" w:color="auto"/>
      </w:divBdr>
    </w:div>
    <w:div w:id="699480143">
      <w:bodyDiv w:val="1"/>
      <w:marLeft w:val="0"/>
      <w:marRight w:val="0"/>
      <w:marTop w:val="0"/>
      <w:marBottom w:val="0"/>
      <w:divBdr>
        <w:top w:val="none" w:sz="0" w:space="0" w:color="auto"/>
        <w:left w:val="none" w:sz="0" w:space="0" w:color="auto"/>
        <w:bottom w:val="none" w:sz="0" w:space="0" w:color="auto"/>
        <w:right w:val="none" w:sz="0" w:space="0" w:color="auto"/>
      </w:divBdr>
    </w:div>
    <w:div w:id="701514258">
      <w:bodyDiv w:val="1"/>
      <w:marLeft w:val="0"/>
      <w:marRight w:val="0"/>
      <w:marTop w:val="0"/>
      <w:marBottom w:val="0"/>
      <w:divBdr>
        <w:top w:val="none" w:sz="0" w:space="0" w:color="auto"/>
        <w:left w:val="none" w:sz="0" w:space="0" w:color="auto"/>
        <w:bottom w:val="none" w:sz="0" w:space="0" w:color="auto"/>
        <w:right w:val="none" w:sz="0" w:space="0" w:color="auto"/>
      </w:divBdr>
    </w:div>
    <w:div w:id="710037292">
      <w:bodyDiv w:val="1"/>
      <w:marLeft w:val="0"/>
      <w:marRight w:val="0"/>
      <w:marTop w:val="0"/>
      <w:marBottom w:val="0"/>
      <w:divBdr>
        <w:top w:val="none" w:sz="0" w:space="0" w:color="auto"/>
        <w:left w:val="none" w:sz="0" w:space="0" w:color="auto"/>
        <w:bottom w:val="none" w:sz="0" w:space="0" w:color="auto"/>
        <w:right w:val="none" w:sz="0" w:space="0" w:color="auto"/>
      </w:divBdr>
    </w:div>
    <w:div w:id="718673426">
      <w:bodyDiv w:val="1"/>
      <w:marLeft w:val="0"/>
      <w:marRight w:val="0"/>
      <w:marTop w:val="0"/>
      <w:marBottom w:val="0"/>
      <w:divBdr>
        <w:top w:val="none" w:sz="0" w:space="0" w:color="auto"/>
        <w:left w:val="none" w:sz="0" w:space="0" w:color="auto"/>
        <w:bottom w:val="none" w:sz="0" w:space="0" w:color="auto"/>
        <w:right w:val="none" w:sz="0" w:space="0" w:color="auto"/>
      </w:divBdr>
    </w:div>
    <w:div w:id="758477567">
      <w:bodyDiv w:val="1"/>
      <w:marLeft w:val="0"/>
      <w:marRight w:val="0"/>
      <w:marTop w:val="0"/>
      <w:marBottom w:val="0"/>
      <w:divBdr>
        <w:top w:val="none" w:sz="0" w:space="0" w:color="auto"/>
        <w:left w:val="none" w:sz="0" w:space="0" w:color="auto"/>
        <w:bottom w:val="none" w:sz="0" w:space="0" w:color="auto"/>
        <w:right w:val="none" w:sz="0" w:space="0" w:color="auto"/>
      </w:divBdr>
    </w:div>
    <w:div w:id="831069255">
      <w:bodyDiv w:val="1"/>
      <w:marLeft w:val="0"/>
      <w:marRight w:val="0"/>
      <w:marTop w:val="0"/>
      <w:marBottom w:val="0"/>
      <w:divBdr>
        <w:top w:val="none" w:sz="0" w:space="0" w:color="auto"/>
        <w:left w:val="none" w:sz="0" w:space="0" w:color="auto"/>
        <w:bottom w:val="none" w:sz="0" w:space="0" w:color="auto"/>
        <w:right w:val="none" w:sz="0" w:space="0" w:color="auto"/>
      </w:divBdr>
      <w:divsChild>
        <w:div w:id="1178733156">
          <w:marLeft w:val="274"/>
          <w:marRight w:val="0"/>
          <w:marTop w:val="0"/>
          <w:marBottom w:val="0"/>
          <w:divBdr>
            <w:top w:val="none" w:sz="0" w:space="0" w:color="auto"/>
            <w:left w:val="none" w:sz="0" w:space="0" w:color="auto"/>
            <w:bottom w:val="none" w:sz="0" w:space="0" w:color="auto"/>
            <w:right w:val="none" w:sz="0" w:space="0" w:color="auto"/>
          </w:divBdr>
        </w:div>
      </w:divsChild>
    </w:div>
    <w:div w:id="850797778">
      <w:bodyDiv w:val="1"/>
      <w:marLeft w:val="0"/>
      <w:marRight w:val="0"/>
      <w:marTop w:val="0"/>
      <w:marBottom w:val="0"/>
      <w:divBdr>
        <w:top w:val="none" w:sz="0" w:space="0" w:color="auto"/>
        <w:left w:val="none" w:sz="0" w:space="0" w:color="auto"/>
        <w:bottom w:val="none" w:sz="0" w:space="0" w:color="auto"/>
        <w:right w:val="none" w:sz="0" w:space="0" w:color="auto"/>
      </w:divBdr>
    </w:div>
    <w:div w:id="872159557">
      <w:bodyDiv w:val="1"/>
      <w:marLeft w:val="0"/>
      <w:marRight w:val="0"/>
      <w:marTop w:val="0"/>
      <w:marBottom w:val="0"/>
      <w:divBdr>
        <w:top w:val="none" w:sz="0" w:space="0" w:color="auto"/>
        <w:left w:val="none" w:sz="0" w:space="0" w:color="auto"/>
        <w:bottom w:val="none" w:sz="0" w:space="0" w:color="auto"/>
        <w:right w:val="none" w:sz="0" w:space="0" w:color="auto"/>
      </w:divBdr>
    </w:div>
    <w:div w:id="919755005">
      <w:bodyDiv w:val="1"/>
      <w:marLeft w:val="0"/>
      <w:marRight w:val="0"/>
      <w:marTop w:val="0"/>
      <w:marBottom w:val="0"/>
      <w:divBdr>
        <w:top w:val="none" w:sz="0" w:space="0" w:color="auto"/>
        <w:left w:val="none" w:sz="0" w:space="0" w:color="auto"/>
        <w:bottom w:val="none" w:sz="0" w:space="0" w:color="auto"/>
        <w:right w:val="none" w:sz="0" w:space="0" w:color="auto"/>
      </w:divBdr>
    </w:div>
    <w:div w:id="942880117">
      <w:bodyDiv w:val="1"/>
      <w:marLeft w:val="0"/>
      <w:marRight w:val="0"/>
      <w:marTop w:val="0"/>
      <w:marBottom w:val="0"/>
      <w:divBdr>
        <w:top w:val="none" w:sz="0" w:space="0" w:color="auto"/>
        <w:left w:val="none" w:sz="0" w:space="0" w:color="auto"/>
        <w:bottom w:val="none" w:sz="0" w:space="0" w:color="auto"/>
        <w:right w:val="none" w:sz="0" w:space="0" w:color="auto"/>
      </w:divBdr>
    </w:div>
    <w:div w:id="1001737617">
      <w:bodyDiv w:val="1"/>
      <w:marLeft w:val="0"/>
      <w:marRight w:val="0"/>
      <w:marTop w:val="0"/>
      <w:marBottom w:val="0"/>
      <w:divBdr>
        <w:top w:val="none" w:sz="0" w:space="0" w:color="auto"/>
        <w:left w:val="none" w:sz="0" w:space="0" w:color="auto"/>
        <w:bottom w:val="none" w:sz="0" w:space="0" w:color="auto"/>
        <w:right w:val="none" w:sz="0" w:space="0" w:color="auto"/>
      </w:divBdr>
    </w:div>
    <w:div w:id="1038428781">
      <w:bodyDiv w:val="1"/>
      <w:marLeft w:val="0"/>
      <w:marRight w:val="0"/>
      <w:marTop w:val="0"/>
      <w:marBottom w:val="0"/>
      <w:divBdr>
        <w:top w:val="none" w:sz="0" w:space="0" w:color="auto"/>
        <w:left w:val="none" w:sz="0" w:space="0" w:color="auto"/>
        <w:bottom w:val="none" w:sz="0" w:space="0" w:color="auto"/>
        <w:right w:val="none" w:sz="0" w:space="0" w:color="auto"/>
      </w:divBdr>
      <w:divsChild>
        <w:div w:id="13582896">
          <w:marLeft w:val="0"/>
          <w:marRight w:val="0"/>
          <w:marTop w:val="0"/>
          <w:marBottom w:val="0"/>
          <w:divBdr>
            <w:top w:val="none" w:sz="0" w:space="0" w:color="auto"/>
            <w:left w:val="none" w:sz="0" w:space="0" w:color="auto"/>
            <w:bottom w:val="none" w:sz="0" w:space="0" w:color="auto"/>
            <w:right w:val="none" w:sz="0" w:space="0" w:color="auto"/>
          </w:divBdr>
        </w:div>
        <w:div w:id="64959264">
          <w:marLeft w:val="0"/>
          <w:marRight w:val="0"/>
          <w:marTop w:val="0"/>
          <w:marBottom w:val="0"/>
          <w:divBdr>
            <w:top w:val="none" w:sz="0" w:space="0" w:color="auto"/>
            <w:left w:val="none" w:sz="0" w:space="0" w:color="auto"/>
            <w:bottom w:val="none" w:sz="0" w:space="0" w:color="auto"/>
            <w:right w:val="none" w:sz="0" w:space="0" w:color="auto"/>
          </w:divBdr>
        </w:div>
        <w:div w:id="130830966">
          <w:marLeft w:val="0"/>
          <w:marRight w:val="0"/>
          <w:marTop w:val="0"/>
          <w:marBottom w:val="0"/>
          <w:divBdr>
            <w:top w:val="none" w:sz="0" w:space="0" w:color="auto"/>
            <w:left w:val="none" w:sz="0" w:space="0" w:color="auto"/>
            <w:bottom w:val="none" w:sz="0" w:space="0" w:color="auto"/>
            <w:right w:val="none" w:sz="0" w:space="0" w:color="auto"/>
          </w:divBdr>
        </w:div>
        <w:div w:id="189297598">
          <w:marLeft w:val="0"/>
          <w:marRight w:val="0"/>
          <w:marTop w:val="0"/>
          <w:marBottom w:val="0"/>
          <w:divBdr>
            <w:top w:val="none" w:sz="0" w:space="0" w:color="auto"/>
            <w:left w:val="none" w:sz="0" w:space="0" w:color="auto"/>
            <w:bottom w:val="none" w:sz="0" w:space="0" w:color="auto"/>
            <w:right w:val="none" w:sz="0" w:space="0" w:color="auto"/>
          </w:divBdr>
        </w:div>
        <w:div w:id="324363075">
          <w:marLeft w:val="0"/>
          <w:marRight w:val="0"/>
          <w:marTop w:val="0"/>
          <w:marBottom w:val="0"/>
          <w:divBdr>
            <w:top w:val="none" w:sz="0" w:space="0" w:color="auto"/>
            <w:left w:val="none" w:sz="0" w:space="0" w:color="auto"/>
            <w:bottom w:val="none" w:sz="0" w:space="0" w:color="auto"/>
            <w:right w:val="none" w:sz="0" w:space="0" w:color="auto"/>
          </w:divBdr>
        </w:div>
        <w:div w:id="433550691">
          <w:marLeft w:val="0"/>
          <w:marRight w:val="0"/>
          <w:marTop w:val="0"/>
          <w:marBottom w:val="0"/>
          <w:divBdr>
            <w:top w:val="none" w:sz="0" w:space="0" w:color="auto"/>
            <w:left w:val="none" w:sz="0" w:space="0" w:color="auto"/>
            <w:bottom w:val="none" w:sz="0" w:space="0" w:color="auto"/>
            <w:right w:val="none" w:sz="0" w:space="0" w:color="auto"/>
          </w:divBdr>
        </w:div>
        <w:div w:id="501743988">
          <w:marLeft w:val="0"/>
          <w:marRight w:val="0"/>
          <w:marTop w:val="0"/>
          <w:marBottom w:val="0"/>
          <w:divBdr>
            <w:top w:val="none" w:sz="0" w:space="0" w:color="auto"/>
            <w:left w:val="none" w:sz="0" w:space="0" w:color="auto"/>
            <w:bottom w:val="none" w:sz="0" w:space="0" w:color="auto"/>
            <w:right w:val="none" w:sz="0" w:space="0" w:color="auto"/>
          </w:divBdr>
        </w:div>
        <w:div w:id="624505569">
          <w:marLeft w:val="0"/>
          <w:marRight w:val="0"/>
          <w:marTop w:val="0"/>
          <w:marBottom w:val="0"/>
          <w:divBdr>
            <w:top w:val="none" w:sz="0" w:space="0" w:color="auto"/>
            <w:left w:val="none" w:sz="0" w:space="0" w:color="auto"/>
            <w:bottom w:val="none" w:sz="0" w:space="0" w:color="auto"/>
            <w:right w:val="none" w:sz="0" w:space="0" w:color="auto"/>
          </w:divBdr>
        </w:div>
        <w:div w:id="1306348119">
          <w:marLeft w:val="0"/>
          <w:marRight w:val="0"/>
          <w:marTop w:val="0"/>
          <w:marBottom w:val="0"/>
          <w:divBdr>
            <w:top w:val="none" w:sz="0" w:space="0" w:color="auto"/>
            <w:left w:val="none" w:sz="0" w:space="0" w:color="auto"/>
            <w:bottom w:val="none" w:sz="0" w:space="0" w:color="auto"/>
            <w:right w:val="none" w:sz="0" w:space="0" w:color="auto"/>
          </w:divBdr>
        </w:div>
        <w:div w:id="1393887446">
          <w:marLeft w:val="0"/>
          <w:marRight w:val="0"/>
          <w:marTop w:val="0"/>
          <w:marBottom w:val="0"/>
          <w:divBdr>
            <w:top w:val="none" w:sz="0" w:space="0" w:color="auto"/>
            <w:left w:val="none" w:sz="0" w:space="0" w:color="auto"/>
            <w:bottom w:val="none" w:sz="0" w:space="0" w:color="auto"/>
            <w:right w:val="none" w:sz="0" w:space="0" w:color="auto"/>
          </w:divBdr>
        </w:div>
        <w:div w:id="1551921792">
          <w:marLeft w:val="0"/>
          <w:marRight w:val="0"/>
          <w:marTop w:val="0"/>
          <w:marBottom w:val="0"/>
          <w:divBdr>
            <w:top w:val="none" w:sz="0" w:space="0" w:color="auto"/>
            <w:left w:val="none" w:sz="0" w:space="0" w:color="auto"/>
            <w:bottom w:val="none" w:sz="0" w:space="0" w:color="auto"/>
            <w:right w:val="none" w:sz="0" w:space="0" w:color="auto"/>
          </w:divBdr>
        </w:div>
        <w:div w:id="1641499304">
          <w:marLeft w:val="0"/>
          <w:marRight w:val="0"/>
          <w:marTop w:val="0"/>
          <w:marBottom w:val="0"/>
          <w:divBdr>
            <w:top w:val="none" w:sz="0" w:space="0" w:color="auto"/>
            <w:left w:val="none" w:sz="0" w:space="0" w:color="auto"/>
            <w:bottom w:val="none" w:sz="0" w:space="0" w:color="auto"/>
            <w:right w:val="none" w:sz="0" w:space="0" w:color="auto"/>
          </w:divBdr>
        </w:div>
        <w:div w:id="1770009402">
          <w:marLeft w:val="0"/>
          <w:marRight w:val="0"/>
          <w:marTop w:val="0"/>
          <w:marBottom w:val="0"/>
          <w:divBdr>
            <w:top w:val="none" w:sz="0" w:space="0" w:color="auto"/>
            <w:left w:val="none" w:sz="0" w:space="0" w:color="auto"/>
            <w:bottom w:val="none" w:sz="0" w:space="0" w:color="auto"/>
            <w:right w:val="none" w:sz="0" w:space="0" w:color="auto"/>
          </w:divBdr>
        </w:div>
        <w:div w:id="2101947168">
          <w:marLeft w:val="0"/>
          <w:marRight w:val="0"/>
          <w:marTop w:val="0"/>
          <w:marBottom w:val="0"/>
          <w:divBdr>
            <w:top w:val="none" w:sz="0" w:space="0" w:color="auto"/>
            <w:left w:val="none" w:sz="0" w:space="0" w:color="auto"/>
            <w:bottom w:val="none" w:sz="0" w:space="0" w:color="auto"/>
            <w:right w:val="none" w:sz="0" w:space="0" w:color="auto"/>
          </w:divBdr>
        </w:div>
        <w:div w:id="2128888387">
          <w:marLeft w:val="0"/>
          <w:marRight w:val="0"/>
          <w:marTop w:val="0"/>
          <w:marBottom w:val="0"/>
          <w:divBdr>
            <w:top w:val="none" w:sz="0" w:space="0" w:color="auto"/>
            <w:left w:val="none" w:sz="0" w:space="0" w:color="auto"/>
            <w:bottom w:val="none" w:sz="0" w:space="0" w:color="auto"/>
            <w:right w:val="none" w:sz="0" w:space="0" w:color="auto"/>
          </w:divBdr>
        </w:div>
      </w:divsChild>
    </w:div>
    <w:div w:id="1046682989">
      <w:bodyDiv w:val="1"/>
      <w:marLeft w:val="0"/>
      <w:marRight w:val="0"/>
      <w:marTop w:val="0"/>
      <w:marBottom w:val="0"/>
      <w:divBdr>
        <w:top w:val="none" w:sz="0" w:space="0" w:color="auto"/>
        <w:left w:val="none" w:sz="0" w:space="0" w:color="auto"/>
        <w:bottom w:val="none" w:sz="0" w:space="0" w:color="auto"/>
        <w:right w:val="none" w:sz="0" w:space="0" w:color="auto"/>
      </w:divBdr>
    </w:div>
    <w:div w:id="1053311062">
      <w:bodyDiv w:val="1"/>
      <w:marLeft w:val="0"/>
      <w:marRight w:val="0"/>
      <w:marTop w:val="0"/>
      <w:marBottom w:val="0"/>
      <w:divBdr>
        <w:top w:val="none" w:sz="0" w:space="0" w:color="auto"/>
        <w:left w:val="none" w:sz="0" w:space="0" w:color="auto"/>
        <w:bottom w:val="none" w:sz="0" w:space="0" w:color="auto"/>
        <w:right w:val="none" w:sz="0" w:space="0" w:color="auto"/>
      </w:divBdr>
    </w:div>
    <w:div w:id="1053426892">
      <w:bodyDiv w:val="1"/>
      <w:marLeft w:val="0"/>
      <w:marRight w:val="0"/>
      <w:marTop w:val="0"/>
      <w:marBottom w:val="0"/>
      <w:divBdr>
        <w:top w:val="none" w:sz="0" w:space="0" w:color="auto"/>
        <w:left w:val="none" w:sz="0" w:space="0" w:color="auto"/>
        <w:bottom w:val="none" w:sz="0" w:space="0" w:color="auto"/>
        <w:right w:val="none" w:sz="0" w:space="0" w:color="auto"/>
      </w:divBdr>
    </w:div>
    <w:div w:id="1065109534">
      <w:bodyDiv w:val="1"/>
      <w:marLeft w:val="0"/>
      <w:marRight w:val="0"/>
      <w:marTop w:val="0"/>
      <w:marBottom w:val="0"/>
      <w:divBdr>
        <w:top w:val="none" w:sz="0" w:space="0" w:color="auto"/>
        <w:left w:val="none" w:sz="0" w:space="0" w:color="auto"/>
        <w:bottom w:val="none" w:sz="0" w:space="0" w:color="auto"/>
        <w:right w:val="none" w:sz="0" w:space="0" w:color="auto"/>
      </w:divBdr>
    </w:div>
    <w:div w:id="1082720264">
      <w:bodyDiv w:val="1"/>
      <w:marLeft w:val="0"/>
      <w:marRight w:val="0"/>
      <w:marTop w:val="0"/>
      <w:marBottom w:val="0"/>
      <w:divBdr>
        <w:top w:val="none" w:sz="0" w:space="0" w:color="auto"/>
        <w:left w:val="none" w:sz="0" w:space="0" w:color="auto"/>
        <w:bottom w:val="none" w:sz="0" w:space="0" w:color="auto"/>
        <w:right w:val="none" w:sz="0" w:space="0" w:color="auto"/>
      </w:divBdr>
    </w:div>
    <w:div w:id="1105730263">
      <w:bodyDiv w:val="1"/>
      <w:marLeft w:val="0"/>
      <w:marRight w:val="0"/>
      <w:marTop w:val="0"/>
      <w:marBottom w:val="0"/>
      <w:divBdr>
        <w:top w:val="none" w:sz="0" w:space="0" w:color="auto"/>
        <w:left w:val="none" w:sz="0" w:space="0" w:color="auto"/>
        <w:bottom w:val="none" w:sz="0" w:space="0" w:color="auto"/>
        <w:right w:val="none" w:sz="0" w:space="0" w:color="auto"/>
      </w:divBdr>
    </w:div>
    <w:div w:id="1106655234">
      <w:bodyDiv w:val="1"/>
      <w:marLeft w:val="0"/>
      <w:marRight w:val="0"/>
      <w:marTop w:val="0"/>
      <w:marBottom w:val="0"/>
      <w:divBdr>
        <w:top w:val="none" w:sz="0" w:space="0" w:color="auto"/>
        <w:left w:val="none" w:sz="0" w:space="0" w:color="auto"/>
        <w:bottom w:val="none" w:sz="0" w:space="0" w:color="auto"/>
        <w:right w:val="none" w:sz="0" w:space="0" w:color="auto"/>
      </w:divBdr>
    </w:div>
    <w:div w:id="1131634271">
      <w:bodyDiv w:val="1"/>
      <w:marLeft w:val="0"/>
      <w:marRight w:val="0"/>
      <w:marTop w:val="0"/>
      <w:marBottom w:val="0"/>
      <w:divBdr>
        <w:top w:val="none" w:sz="0" w:space="0" w:color="auto"/>
        <w:left w:val="none" w:sz="0" w:space="0" w:color="auto"/>
        <w:bottom w:val="none" w:sz="0" w:space="0" w:color="auto"/>
        <w:right w:val="none" w:sz="0" w:space="0" w:color="auto"/>
      </w:divBdr>
    </w:div>
    <w:div w:id="1134837461">
      <w:bodyDiv w:val="1"/>
      <w:marLeft w:val="0"/>
      <w:marRight w:val="0"/>
      <w:marTop w:val="0"/>
      <w:marBottom w:val="0"/>
      <w:divBdr>
        <w:top w:val="none" w:sz="0" w:space="0" w:color="auto"/>
        <w:left w:val="none" w:sz="0" w:space="0" w:color="auto"/>
        <w:bottom w:val="none" w:sz="0" w:space="0" w:color="auto"/>
        <w:right w:val="none" w:sz="0" w:space="0" w:color="auto"/>
      </w:divBdr>
    </w:div>
    <w:div w:id="1172453770">
      <w:bodyDiv w:val="1"/>
      <w:marLeft w:val="0"/>
      <w:marRight w:val="0"/>
      <w:marTop w:val="0"/>
      <w:marBottom w:val="0"/>
      <w:divBdr>
        <w:top w:val="none" w:sz="0" w:space="0" w:color="auto"/>
        <w:left w:val="none" w:sz="0" w:space="0" w:color="auto"/>
        <w:bottom w:val="none" w:sz="0" w:space="0" w:color="auto"/>
        <w:right w:val="none" w:sz="0" w:space="0" w:color="auto"/>
      </w:divBdr>
    </w:div>
    <w:div w:id="1177421532">
      <w:bodyDiv w:val="1"/>
      <w:marLeft w:val="0"/>
      <w:marRight w:val="0"/>
      <w:marTop w:val="0"/>
      <w:marBottom w:val="0"/>
      <w:divBdr>
        <w:top w:val="none" w:sz="0" w:space="0" w:color="auto"/>
        <w:left w:val="none" w:sz="0" w:space="0" w:color="auto"/>
        <w:bottom w:val="none" w:sz="0" w:space="0" w:color="auto"/>
        <w:right w:val="none" w:sz="0" w:space="0" w:color="auto"/>
      </w:divBdr>
    </w:div>
    <w:div w:id="1181621869">
      <w:bodyDiv w:val="1"/>
      <w:marLeft w:val="0"/>
      <w:marRight w:val="0"/>
      <w:marTop w:val="0"/>
      <w:marBottom w:val="0"/>
      <w:divBdr>
        <w:top w:val="none" w:sz="0" w:space="0" w:color="auto"/>
        <w:left w:val="none" w:sz="0" w:space="0" w:color="auto"/>
        <w:bottom w:val="none" w:sz="0" w:space="0" w:color="auto"/>
        <w:right w:val="none" w:sz="0" w:space="0" w:color="auto"/>
      </w:divBdr>
    </w:div>
    <w:div w:id="1214198781">
      <w:bodyDiv w:val="1"/>
      <w:marLeft w:val="0"/>
      <w:marRight w:val="0"/>
      <w:marTop w:val="0"/>
      <w:marBottom w:val="0"/>
      <w:divBdr>
        <w:top w:val="none" w:sz="0" w:space="0" w:color="auto"/>
        <w:left w:val="none" w:sz="0" w:space="0" w:color="auto"/>
        <w:bottom w:val="none" w:sz="0" w:space="0" w:color="auto"/>
        <w:right w:val="none" w:sz="0" w:space="0" w:color="auto"/>
      </w:divBdr>
    </w:div>
    <w:div w:id="1236549025">
      <w:bodyDiv w:val="1"/>
      <w:marLeft w:val="0"/>
      <w:marRight w:val="0"/>
      <w:marTop w:val="0"/>
      <w:marBottom w:val="0"/>
      <w:divBdr>
        <w:top w:val="none" w:sz="0" w:space="0" w:color="auto"/>
        <w:left w:val="none" w:sz="0" w:space="0" w:color="auto"/>
        <w:bottom w:val="none" w:sz="0" w:space="0" w:color="auto"/>
        <w:right w:val="none" w:sz="0" w:space="0" w:color="auto"/>
      </w:divBdr>
    </w:div>
    <w:div w:id="1257668335">
      <w:bodyDiv w:val="1"/>
      <w:marLeft w:val="0"/>
      <w:marRight w:val="0"/>
      <w:marTop w:val="0"/>
      <w:marBottom w:val="0"/>
      <w:divBdr>
        <w:top w:val="none" w:sz="0" w:space="0" w:color="auto"/>
        <w:left w:val="none" w:sz="0" w:space="0" w:color="auto"/>
        <w:bottom w:val="none" w:sz="0" w:space="0" w:color="auto"/>
        <w:right w:val="none" w:sz="0" w:space="0" w:color="auto"/>
      </w:divBdr>
    </w:div>
    <w:div w:id="1266960677">
      <w:bodyDiv w:val="1"/>
      <w:marLeft w:val="0"/>
      <w:marRight w:val="0"/>
      <w:marTop w:val="0"/>
      <w:marBottom w:val="0"/>
      <w:divBdr>
        <w:top w:val="none" w:sz="0" w:space="0" w:color="auto"/>
        <w:left w:val="none" w:sz="0" w:space="0" w:color="auto"/>
        <w:bottom w:val="none" w:sz="0" w:space="0" w:color="auto"/>
        <w:right w:val="none" w:sz="0" w:space="0" w:color="auto"/>
      </w:divBdr>
    </w:div>
    <w:div w:id="1289238381">
      <w:bodyDiv w:val="1"/>
      <w:marLeft w:val="0"/>
      <w:marRight w:val="0"/>
      <w:marTop w:val="0"/>
      <w:marBottom w:val="0"/>
      <w:divBdr>
        <w:top w:val="none" w:sz="0" w:space="0" w:color="auto"/>
        <w:left w:val="none" w:sz="0" w:space="0" w:color="auto"/>
        <w:bottom w:val="none" w:sz="0" w:space="0" w:color="auto"/>
        <w:right w:val="none" w:sz="0" w:space="0" w:color="auto"/>
      </w:divBdr>
    </w:div>
    <w:div w:id="1301378450">
      <w:bodyDiv w:val="1"/>
      <w:marLeft w:val="0"/>
      <w:marRight w:val="0"/>
      <w:marTop w:val="0"/>
      <w:marBottom w:val="0"/>
      <w:divBdr>
        <w:top w:val="none" w:sz="0" w:space="0" w:color="auto"/>
        <w:left w:val="none" w:sz="0" w:space="0" w:color="auto"/>
        <w:bottom w:val="none" w:sz="0" w:space="0" w:color="auto"/>
        <w:right w:val="none" w:sz="0" w:space="0" w:color="auto"/>
      </w:divBdr>
    </w:div>
    <w:div w:id="1309899688">
      <w:bodyDiv w:val="1"/>
      <w:marLeft w:val="0"/>
      <w:marRight w:val="0"/>
      <w:marTop w:val="0"/>
      <w:marBottom w:val="0"/>
      <w:divBdr>
        <w:top w:val="none" w:sz="0" w:space="0" w:color="auto"/>
        <w:left w:val="none" w:sz="0" w:space="0" w:color="auto"/>
        <w:bottom w:val="none" w:sz="0" w:space="0" w:color="auto"/>
        <w:right w:val="none" w:sz="0" w:space="0" w:color="auto"/>
      </w:divBdr>
    </w:div>
    <w:div w:id="1350838935">
      <w:bodyDiv w:val="1"/>
      <w:marLeft w:val="0"/>
      <w:marRight w:val="0"/>
      <w:marTop w:val="0"/>
      <w:marBottom w:val="0"/>
      <w:divBdr>
        <w:top w:val="none" w:sz="0" w:space="0" w:color="auto"/>
        <w:left w:val="none" w:sz="0" w:space="0" w:color="auto"/>
        <w:bottom w:val="none" w:sz="0" w:space="0" w:color="auto"/>
        <w:right w:val="none" w:sz="0" w:space="0" w:color="auto"/>
      </w:divBdr>
    </w:div>
    <w:div w:id="1384140581">
      <w:bodyDiv w:val="1"/>
      <w:marLeft w:val="0"/>
      <w:marRight w:val="0"/>
      <w:marTop w:val="0"/>
      <w:marBottom w:val="0"/>
      <w:divBdr>
        <w:top w:val="none" w:sz="0" w:space="0" w:color="auto"/>
        <w:left w:val="none" w:sz="0" w:space="0" w:color="auto"/>
        <w:bottom w:val="none" w:sz="0" w:space="0" w:color="auto"/>
        <w:right w:val="none" w:sz="0" w:space="0" w:color="auto"/>
      </w:divBdr>
    </w:div>
    <w:div w:id="1391002594">
      <w:bodyDiv w:val="1"/>
      <w:marLeft w:val="0"/>
      <w:marRight w:val="0"/>
      <w:marTop w:val="0"/>
      <w:marBottom w:val="0"/>
      <w:divBdr>
        <w:top w:val="none" w:sz="0" w:space="0" w:color="auto"/>
        <w:left w:val="none" w:sz="0" w:space="0" w:color="auto"/>
        <w:bottom w:val="none" w:sz="0" w:space="0" w:color="auto"/>
        <w:right w:val="none" w:sz="0" w:space="0" w:color="auto"/>
      </w:divBdr>
    </w:div>
    <w:div w:id="1430665388">
      <w:bodyDiv w:val="1"/>
      <w:marLeft w:val="0"/>
      <w:marRight w:val="0"/>
      <w:marTop w:val="0"/>
      <w:marBottom w:val="0"/>
      <w:divBdr>
        <w:top w:val="none" w:sz="0" w:space="0" w:color="auto"/>
        <w:left w:val="none" w:sz="0" w:space="0" w:color="auto"/>
        <w:bottom w:val="none" w:sz="0" w:space="0" w:color="auto"/>
        <w:right w:val="none" w:sz="0" w:space="0" w:color="auto"/>
      </w:divBdr>
    </w:div>
    <w:div w:id="1443453132">
      <w:bodyDiv w:val="1"/>
      <w:marLeft w:val="0"/>
      <w:marRight w:val="0"/>
      <w:marTop w:val="0"/>
      <w:marBottom w:val="0"/>
      <w:divBdr>
        <w:top w:val="none" w:sz="0" w:space="0" w:color="auto"/>
        <w:left w:val="none" w:sz="0" w:space="0" w:color="auto"/>
        <w:bottom w:val="none" w:sz="0" w:space="0" w:color="auto"/>
        <w:right w:val="none" w:sz="0" w:space="0" w:color="auto"/>
      </w:divBdr>
    </w:div>
    <w:div w:id="1446656995">
      <w:bodyDiv w:val="1"/>
      <w:marLeft w:val="0"/>
      <w:marRight w:val="0"/>
      <w:marTop w:val="0"/>
      <w:marBottom w:val="0"/>
      <w:divBdr>
        <w:top w:val="none" w:sz="0" w:space="0" w:color="auto"/>
        <w:left w:val="none" w:sz="0" w:space="0" w:color="auto"/>
        <w:bottom w:val="none" w:sz="0" w:space="0" w:color="auto"/>
        <w:right w:val="none" w:sz="0" w:space="0" w:color="auto"/>
      </w:divBdr>
    </w:div>
    <w:div w:id="1538738877">
      <w:bodyDiv w:val="1"/>
      <w:marLeft w:val="0"/>
      <w:marRight w:val="0"/>
      <w:marTop w:val="0"/>
      <w:marBottom w:val="0"/>
      <w:divBdr>
        <w:top w:val="none" w:sz="0" w:space="0" w:color="auto"/>
        <w:left w:val="none" w:sz="0" w:space="0" w:color="auto"/>
        <w:bottom w:val="none" w:sz="0" w:space="0" w:color="auto"/>
        <w:right w:val="none" w:sz="0" w:space="0" w:color="auto"/>
      </w:divBdr>
    </w:div>
    <w:div w:id="1601138952">
      <w:bodyDiv w:val="1"/>
      <w:marLeft w:val="0"/>
      <w:marRight w:val="0"/>
      <w:marTop w:val="0"/>
      <w:marBottom w:val="0"/>
      <w:divBdr>
        <w:top w:val="none" w:sz="0" w:space="0" w:color="auto"/>
        <w:left w:val="none" w:sz="0" w:space="0" w:color="auto"/>
        <w:bottom w:val="none" w:sz="0" w:space="0" w:color="auto"/>
        <w:right w:val="none" w:sz="0" w:space="0" w:color="auto"/>
      </w:divBdr>
    </w:div>
    <w:div w:id="1606378140">
      <w:bodyDiv w:val="1"/>
      <w:marLeft w:val="0"/>
      <w:marRight w:val="0"/>
      <w:marTop w:val="0"/>
      <w:marBottom w:val="0"/>
      <w:divBdr>
        <w:top w:val="none" w:sz="0" w:space="0" w:color="auto"/>
        <w:left w:val="none" w:sz="0" w:space="0" w:color="auto"/>
        <w:bottom w:val="none" w:sz="0" w:space="0" w:color="auto"/>
        <w:right w:val="none" w:sz="0" w:space="0" w:color="auto"/>
      </w:divBdr>
    </w:div>
    <w:div w:id="1668363250">
      <w:bodyDiv w:val="1"/>
      <w:marLeft w:val="0"/>
      <w:marRight w:val="0"/>
      <w:marTop w:val="0"/>
      <w:marBottom w:val="0"/>
      <w:divBdr>
        <w:top w:val="none" w:sz="0" w:space="0" w:color="auto"/>
        <w:left w:val="none" w:sz="0" w:space="0" w:color="auto"/>
        <w:bottom w:val="none" w:sz="0" w:space="0" w:color="auto"/>
        <w:right w:val="none" w:sz="0" w:space="0" w:color="auto"/>
      </w:divBdr>
    </w:div>
    <w:div w:id="1709794750">
      <w:bodyDiv w:val="1"/>
      <w:marLeft w:val="0"/>
      <w:marRight w:val="0"/>
      <w:marTop w:val="0"/>
      <w:marBottom w:val="0"/>
      <w:divBdr>
        <w:top w:val="none" w:sz="0" w:space="0" w:color="auto"/>
        <w:left w:val="none" w:sz="0" w:space="0" w:color="auto"/>
        <w:bottom w:val="none" w:sz="0" w:space="0" w:color="auto"/>
        <w:right w:val="none" w:sz="0" w:space="0" w:color="auto"/>
      </w:divBdr>
      <w:divsChild>
        <w:div w:id="52777710">
          <w:marLeft w:val="446"/>
          <w:marRight w:val="0"/>
          <w:marTop w:val="0"/>
          <w:marBottom w:val="0"/>
          <w:divBdr>
            <w:top w:val="none" w:sz="0" w:space="0" w:color="auto"/>
            <w:left w:val="none" w:sz="0" w:space="0" w:color="auto"/>
            <w:bottom w:val="none" w:sz="0" w:space="0" w:color="auto"/>
            <w:right w:val="none" w:sz="0" w:space="0" w:color="auto"/>
          </w:divBdr>
        </w:div>
        <w:div w:id="303628581">
          <w:marLeft w:val="446"/>
          <w:marRight w:val="0"/>
          <w:marTop w:val="0"/>
          <w:marBottom w:val="0"/>
          <w:divBdr>
            <w:top w:val="none" w:sz="0" w:space="0" w:color="auto"/>
            <w:left w:val="none" w:sz="0" w:space="0" w:color="auto"/>
            <w:bottom w:val="none" w:sz="0" w:space="0" w:color="auto"/>
            <w:right w:val="none" w:sz="0" w:space="0" w:color="auto"/>
          </w:divBdr>
        </w:div>
      </w:divsChild>
    </w:div>
    <w:div w:id="1716274423">
      <w:bodyDiv w:val="1"/>
      <w:marLeft w:val="0"/>
      <w:marRight w:val="0"/>
      <w:marTop w:val="0"/>
      <w:marBottom w:val="0"/>
      <w:divBdr>
        <w:top w:val="none" w:sz="0" w:space="0" w:color="auto"/>
        <w:left w:val="none" w:sz="0" w:space="0" w:color="auto"/>
        <w:bottom w:val="none" w:sz="0" w:space="0" w:color="auto"/>
        <w:right w:val="none" w:sz="0" w:space="0" w:color="auto"/>
      </w:divBdr>
    </w:div>
    <w:div w:id="1718702431">
      <w:bodyDiv w:val="1"/>
      <w:marLeft w:val="0"/>
      <w:marRight w:val="0"/>
      <w:marTop w:val="0"/>
      <w:marBottom w:val="0"/>
      <w:divBdr>
        <w:top w:val="none" w:sz="0" w:space="0" w:color="auto"/>
        <w:left w:val="none" w:sz="0" w:space="0" w:color="auto"/>
        <w:bottom w:val="none" w:sz="0" w:space="0" w:color="auto"/>
        <w:right w:val="none" w:sz="0" w:space="0" w:color="auto"/>
      </w:divBdr>
    </w:div>
    <w:div w:id="1779712498">
      <w:bodyDiv w:val="1"/>
      <w:marLeft w:val="0"/>
      <w:marRight w:val="0"/>
      <w:marTop w:val="0"/>
      <w:marBottom w:val="0"/>
      <w:divBdr>
        <w:top w:val="none" w:sz="0" w:space="0" w:color="auto"/>
        <w:left w:val="none" w:sz="0" w:space="0" w:color="auto"/>
        <w:bottom w:val="none" w:sz="0" w:space="0" w:color="auto"/>
        <w:right w:val="none" w:sz="0" w:space="0" w:color="auto"/>
      </w:divBdr>
    </w:div>
    <w:div w:id="1787583612">
      <w:bodyDiv w:val="1"/>
      <w:marLeft w:val="0"/>
      <w:marRight w:val="0"/>
      <w:marTop w:val="0"/>
      <w:marBottom w:val="0"/>
      <w:divBdr>
        <w:top w:val="none" w:sz="0" w:space="0" w:color="auto"/>
        <w:left w:val="none" w:sz="0" w:space="0" w:color="auto"/>
        <w:bottom w:val="none" w:sz="0" w:space="0" w:color="auto"/>
        <w:right w:val="none" w:sz="0" w:space="0" w:color="auto"/>
      </w:divBdr>
    </w:div>
    <w:div w:id="1813519085">
      <w:bodyDiv w:val="1"/>
      <w:marLeft w:val="0"/>
      <w:marRight w:val="0"/>
      <w:marTop w:val="0"/>
      <w:marBottom w:val="0"/>
      <w:divBdr>
        <w:top w:val="none" w:sz="0" w:space="0" w:color="auto"/>
        <w:left w:val="none" w:sz="0" w:space="0" w:color="auto"/>
        <w:bottom w:val="none" w:sz="0" w:space="0" w:color="auto"/>
        <w:right w:val="none" w:sz="0" w:space="0" w:color="auto"/>
      </w:divBdr>
    </w:div>
    <w:div w:id="1835611190">
      <w:bodyDiv w:val="1"/>
      <w:marLeft w:val="0"/>
      <w:marRight w:val="0"/>
      <w:marTop w:val="0"/>
      <w:marBottom w:val="0"/>
      <w:divBdr>
        <w:top w:val="none" w:sz="0" w:space="0" w:color="auto"/>
        <w:left w:val="none" w:sz="0" w:space="0" w:color="auto"/>
        <w:bottom w:val="none" w:sz="0" w:space="0" w:color="auto"/>
        <w:right w:val="none" w:sz="0" w:space="0" w:color="auto"/>
      </w:divBdr>
    </w:div>
    <w:div w:id="1880239853">
      <w:bodyDiv w:val="1"/>
      <w:marLeft w:val="0"/>
      <w:marRight w:val="0"/>
      <w:marTop w:val="0"/>
      <w:marBottom w:val="0"/>
      <w:divBdr>
        <w:top w:val="none" w:sz="0" w:space="0" w:color="auto"/>
        <w:left w:val="none" w:sz="0" w:space="0" w:color="auto"/>
        <w:bottom w:val="none" w:sz="0" w:space="0" w:color="auto"/>
        <w:right w:val="none" w:sz="0" w:space="0" w:color="auto"/>
      </w:divBdr>
    </w:div>
    <w:div w:id="1927957332">
      <w:marLeft w:val="0"/>
      <w:marRight w:val="0"/>
      <w:marTop w:val="0"/>
      <w:marBottom w:val="0"/>
      <w:divBdr>
        <w:top w:val="none" w:sz="0" w:space="0" w:color="auto"/>
        <w:left w:val="none" w:sz="0" w:space="0" w:color="auto"/>
        <w:bottom w:val="none" w:sz="0" w:space="0" w:color="auto"/>
        <w:right w:val="none" w:sz="0" w:space="0" w:color="auto"/>
      </w:divBdr>
    </w:div>
    <w:div w:id="1927957333">
      <w:marLeft w:val="0"/>
      <w:marRight w:val="0"/>
      <w:marTop w:val="0"/>
      <w:marBottom w:val="0"/>
      <w:divBdr>
        <w:top w:val="none" w:sz="0" w:space="0" w:color="auto"/>
        <w:left w:val="none" w:sz="0" w:space="0" w:color="auto"/>
        <w:bottom w:val="none" w:sz="0" w:space="0" w:color="auto"/>
        <w:right w:val="none" w:sz="0" w:space="0" w:color="auto"/>
      </w:divBdr>
    </w:div>
    <w:div w:id="1927957334">
      <w:marLeft w:val="0"/>
      <w:marRight w:val="0"/>
      <w:marTop w:val="0"/>
      <w:marBottom w:val="0"/>
      <w:divBdr>
        <w:top w:val="none" w:sz="0" w:space="0" w:color="auto"/>
        <w:left w:val="none" w:sz="0" w:space="0" w:color="auto"/>
        <w:bottom w:val="none" w:sz="0" w:space="0" w:color="auto"/>
        <w:right w:val="none" w:sz="0" w:space="0" w:color="auto"/>
      </w:divBdr>
    </w:div>
    <w:div w:id="1927957335">
      <w:marLeft w:val="0"/>
      <w:marRight w:val="0"/>
      <w:marTop w:val="0"/>
      <w:marBottom w:val="0"/>
      <w:divBdr>
        <w:top w:val="none" w:sz="0" w:space="0" w:color="auto"/>
        <w:left w:val="none" w:sz="0" w:space="0" w:color="auto"/>
        <w:bottom w:val="none" w:sz="0" w:space="0" w:color="auto"/>
        <w:right w:val="none" w:sz="0" w:space="0" w:color="auto"/>
      </w:divBdr>
    </w:div>
    <w:div w:id="1927957336">
      <w:marLeft w:val="0"/>
      <w:marRight w:val="0"/>
      <w:marTop w:val="0"/>
      <w:marBottom w:val="0"/>
      <w:divBdr>
        <w:top w:val="none" w:sz="0" w:space="0" w:color="auto"/>
        <w:left w:val="none" w:sz="0" w:space="0" w:color="auto"/>
        <w:bottom w:val="none" w:sz="0" w:space="0" w:color="auto"/>
        <w:right w:val="none" w:sz="0" w:space="0" w:color="auto"/>
      </w:divBdr>
    </w:div>
    <w:div w:id="1927957337">
      <w:marLeft w:val="0"/>
      <w:marRight w:val="0"/>
      <w:marTop w:val="0"/>
      <w:marBottom w:val="0"/>
      <w:divBdr>
        <w:top w:val="none" w:sz="0" w:space="0" w:color="auto"/>
        <w:left w:val="none" w:sz="0" w:space="0" w:color="auto"/>
        <w:bottom w:val="none" w:sz="0" w:space="0" w:color="auto"/>
        <w:right w:val="none" w:sz="0" w:space="0" w:color="auto"/>
      </w:divBdr>
    </w:div>
    <w:div w:id="1927957338">
      <w:marLeft w:val="0"/>
      <w:marRight w:val="0"/>
      <w:marTop w:val="0"/>
      <w:marBottom w:val="0"/>
      <w:divBdr>
        <w:top w:val="none" w:sz="0" w:space="0" w:color="auto"/>
        <w:left w:val="none" w:sz="0" w:space="0" w:color="auto"/>
        <w:bottom w:val="none" w:sz="0" w:space="0" w:color="auto"/>
        <w:right w:val="none" w:sz="0" w:space="0" w:color="auto"/>
      </w:divBdr>
    </w:div>
    <w:div w:id="1927957339">
      <w:marLeft w:val="0"/>
      <w:marRight w:val="0"/>
      <w:marTop w:val="0"/>
      <w:marBottom w:val="0"/>
      <w:divBdr>
        <w:top w:val="none" w:sz="0" w:space="0" w:color="auto"/>
        <w:left w:val="none" w:sz="0" w:space="0" w:color="auto"/>
        <w:bottom w:val="none" w:sz="0" w:space="0" w:color="auto"/>
        <w:right w:val="none" w:sz="0" w:space="0" w:color="auto"/>
      </w:divBdr>
    </w:div>
    <w:div w:id="1927957340">
      <w:marLeft w:val="0"/>
      <w:marRight w:val="0"/>
      <w:marTop w:val="0"/>
      <w:marBottom w:val="0"/>
      <w:divBdr>
        <w:top w:val="none" w:sz="0" w:space="0" w:color="auto"/>
        <w:left w:val="none" w:sz="0" w:space="0" w:color="auto"/>
        <w:bottom w:val="none" w:sz="0" w:space="0" w:color="auto"/>
        <w:right w:val="none" w:sz="0" w:space="0" w:color="auto"/>
      </w:divBdr>
    </w:div>
    <w:div w:id="1927957341">
      <w:marLeft w:val="0"/>
      <w:marRight w:val="0"/>
      <w:marTop w:val="0"/>
      <w:marBottom w:val="0"/>
      <w:divBdr>
        <w:top w:val="none" w:sz="0" w:space="0" w:color="auto"/>
        <w:left w:val="none" w:sz="0" w:space="0" w:color="auto"/>
        <w:bottom w:val="none" w:sz="0" w:space="0" w:color="auto"/>
        <w:right w:val="none" w:sz="0" w:space="0" w:color="auto"/>
      </w:divBdr>
    </w:div>
    <w:div w:id="1927957342">
      <w:marLeft w:val="0"/>
      <w:marRight w:val="0"/>
      <w:marTop w:val="0"/>
      <w:marBottom w:val="0"/>
      <w:divBdr>
        <w:top w:val="none" w:sz="0" w:space="0" w:color="auto"/>
        <w:left w:val="none" w:sz="0" w:space="0" w:color="auto"/>
        <w:bottom w:val="none" w:sz="0" w:space="0" w:color="auto"/>
        <w:right w:val="none" w:sz="0" w:space="0" w:color="auto"/>
      </w:divBdr>
    </w:div>
    <w:div w:id="1998457530">
      <w:bodyDiv w:val="1"/>
      <w:marLeft w:val="0"/>
      <w:marRight w:val="0"/>
      <w:marTop w:val="0"/>
      <w:marBottom w:val="0"/>
      <w:divBdr>
        <w:top w:val="none" w:sz="0" w:space="0" w:color="auto"/>
        <w:left w:val="none" w:sz="0" w:space="0" w:color="auto"/>
        <w:bottom w:val="none" w:sz="0" w:space="0" w:color="auto"/>
        <w:right w:val="none" w:sz="0" w:space="0" w:color="auto"/>
      </w:divBdr>
    </w:div>
    <w:div w:id="2004550938">
      <w:bodyDiv w:val="1"/>
      <w:marLeft w:val="0"/>
      <w:marRight w:val="0"/>
      <w:marTop w:val="0"/>
      <w:marBottom w:val="0"/>
      <w:divBdr>
        <w:top w:val="none" w:sz="0" w:space="0" w:color="auto"/>
        <w:left w:val="none" w:sz="0" w:space="0" w:color="auto"/>
        <w:bottom w:val="none" w:sz="0" w:space="0" w:color="auto"/>
        <w:right w:val="none" w:sz="0" w:space="0" w:color="auto"/>
      </w:divBdr>
    </w:div>
    <w:div w:id="2039309975">
      <w:bodyDiv w:val="1"/>
      <w:marLeft w:val="0"/>
      <w:marRight w:val="0"/>
      <w:marTop w:val="0"/>
      <w:marBottom w:val="0"/>
      <w:divBdr>
        <w:top w:val="none" w:sz="0" w:space="0" w:color="auto"/>
        <w:left w:val="none" w:sz="0" w:space="0" w:color="auto"/>
        <w:bottom w:val="none" w:sz="0" w:space="0" w:color="auto"/>
        <w:right w:val="none" w:sz="0" w:space="0" w:color="auto"/>
      </w:divBdr>
    </w:div>
    <w:div w:id="2043167676">
      <w:bodyDiv w:val="1"/>
      <w:marLeft w:val="0"/>
      <w:marRight w:val="0"/>
      <w:marTop w:val="0"/>
      <w:marBottom w:val="0"/>
      <w:divBdr>
        <w:top w:val="none" w:sz="0" w:space="0" w:color="auto"/>
        <w:left w:val="none" w:sz="0" w:space="0" w:color="auto"/>
        <w:bottom w:val="none" w:sz="0" w:space="0" w:color="auto"/>
        <w:right w:val="none" w:sz="0" w:space="0" w:color="auto"/>
      </w:divBdr>
    </w:div>
    <w:div w:id="2081250701">
      <w:bodyDiv w:val="1"/>
      <w:marLeft w:val="0"/>
      <w:marRight w:val="0"/>
      <w:marTop w:val="0"/>
      <w:marBottom w:val="0"/>
      <w:divBdr>
        <w:top w:val="none" w:sz="0" w:space="0" w:color="auto"/>
        <w:left w:val="none" w:sz="0" w:space="0" w:color="auto"/>
        <w:bottom w:val="none" w:sz="0" w:space="0" w:color="auto"/>
        <w:right w:val="none" w:sz="0" w:space="0" w:color="auto"/>
      </w:divBdr>
    </w:div>
    <w:div w:id="2081706421">
      <w:bodyDiv w:val="1"/>
      <w:marLeft w:val="0"/>
      <w:marRight w:val="0"/>
      <w:marTop w:val="0"/>
      <w:marBottom w:val="0"/>
      <w:divBdr>
        <w:top w:val="none" w:sz="0" w:space="0" w:color="auto"/>
        <w:left w:val="none" w:sz="0" w:space="0" w:color="auto"/>
        <w:bottom w:val="none" w:sz="0" w:space="0" w:color="auto"/>
        <w:right w:val="none" w:sz="0" w:space="0" w:color="auto"/>
      </w:divBdr>
    </w:div>
    <w:div w:id="2124375681">
      <w:bodyDiv w:val="1"/>
      <w:marLeft w:val="0"/>
      <w:marRight w:val="0"/>
      <w:marTop w:val="0"/>
      <w:marBottom w:val="0"/>
      <w:divBdr>
        <w:top w:val="none" w:sz="0" w:space="0" w:color="auto"/>
        <w:left w:val="none" w:sz="0" w:space="0" w:color="auto"/>
        <w:bottom w:val="none" w:sz="0" w:space="0" w:color="auto"/>
        <w:right w:val="none" w:sz="0" w:space="0" w:color="auto"/>
      </w:divBdr>
    </w:div>
    <w:div w:id="213701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Document%20Template_V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6C0D99-70CA-487D-BA88-426DE6887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Template_V1</Template>
  <TotalTime>9481</TotalTime>
  <Pages>5</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Approach Document</vt:lpstr>
    </vt:vector>
  </TitlesOfParts>
  <Company>HCL Technologies Ltd</Company>
  <LinksUpToDate>false</LinksUpToDate>
  <CharactersWithSpaces>3934</CharactersWithSpaces>
  <SharedDoc>false</SharedDoc>
  <HLinks>
    <vt:vector size="90" baseType="variant">
      <vt:variant>
        <vt:i4>1245238</vt:i4>
      </vt:variant>
      <vt:variant>
        <vt:i4>89</vt:i4>
      </vt:variant>
      <vt:variant>
        <vt:i4>0</vt:i4>
      </vt:variant>
      <vt:variant>
        <vt:i4>5</vt:i4>
      </vt:variant>
      <vt:variant>
        <vt:lpwstr/>
      </vt:variant>
      <vt:variant>
        <vt:lpwstr>_Toc496009448</vt:lpwstr>
      </vt:variant>
      <vt:variant>
        <vt:i4>1245238</vt:i4>
      </vt:variant>
      <vt:variant>
        <vt:i4>83</vt:i4>
      </vt:variant>
      <vt:variant>
        <vt:i4>0</vt:i4>
      </vt:variant>
      <vt:variant>
        <vt:i4>5</vt:i4>
      </vt:variant>
      <vt:variant>
        <vt:lpwstr/>
      </vt:variant>
      <vt:variant>
        <vt:lpwstr>_Toc496009447</vt:lpwstr>
      </vt:variant>
      <vt:variant>
        <vt:i4>1245238</vt:i4>
      </vt:variant>
      <vt:variant>
        <vt:i4>77</vt:i4>
      </vt:variant>
      <vt:variant>
        <vt:i4>0</vt:i4>
      </vt:variant>
      <vt:variant>
        <vt:i4>5</vt:i4>
      </vt:variant>
      <vt:variant>
        <vt:lpwstr/>
      </vt:variant>
      <vt:variant>
        <vt:lpwstr>_Toc496009446</vt:lpwstr>
      </vt:variant>
      <vt:variant>
        <vt:i4>1245238</vt:i4>
      </vt:variant>
      <vt:variant>
        <vt:i4>71</vt:i4>
      </vt:variant>
      <vt:variant>
        <vt:i4>0</vt:i4>
      </vt:variant>
      <vt:variant>
        <vt:i4>5</vt:i4>
      </vt:variant>
      <vt:variant>
        <vt:lpwstr/>
      </vt:variant>
      <vt:variant>
        <vt:lpwstr>_Toc496009445</vt:lpwstr>
      </vt:variant>
      <vt:variant>
        <vt:i4>1245238</vt:i4>
      </vt:variant>
      <vt:variant>
        <vt:i4>65</vt:i4>
      </vt:variant>
      <vt:variant>
        <vt:i4>0</vt:i4>
      </vt:variant>
      <vt:variant>
        <vt:i4>5</vt:i4>
      </vt:variant>
      <vt:variant>
        <vt:lpwstr/>
      </vt:variant>
      <vt:variant>
        <vt:lpwstr>_Toc496009444</vt:lpwstr>
      </vt:variant>
      <vt:variant>
        <vt:i4>1245238</vt:i4>
      </vt:variant>
      <vt:variant>
        <vt:i4>59</vt:i4>
      </vt:variant>
      <vt:variant>
        <vt:i4>0</vt:i4>
      </vt:variant>
      <vt:variant>
        <vt:i4>5</vt:i4>
      </vt:variant>
      <vt:variant>
        <vt:lpwstr/>
      </vt:variant>
      <vt:variant>
        <vt:lpwstr>_Toc496009443</vt:lpwstr>
      </vt:variant>
      <vt:variant>
        <vt:i4>1245238</vt:i4>
      </vt:variant>
      <vt:variant>
        <vt:i4>53</vt:i4>
      </vt:variant>
      <vt:variant>
        <vt:i4>0</vt:i4>
      </vt:variant>
      <vt:variant>
        <vt:i4>5</vt:i4>
      </vt:variant>
      <vt:variant>
        <vt:lpwstr/>
      </vt:variant>
      <vt:variant>
        <vt:lpwstr>_Toc496009442</vt:lpwstr>
      </vt:variant>
      <vt:variant>
        <vt:i4>1245238</vt:i4>
      </vt:variant>
      <vt:variant>
        <vt:i4>47</vt:i4>
      </vt:variant>
      <vt:variant>
        <vt:i4>0</vt:i4>
      </vt:variant>
      <vt:variant>
        <vt:i4>5</vt:i4>
      </vt:variant>
      <vt:variant>
        <vt:lpwstr/>
      </vt:variant>
      <vt:variant>
        <vt:lpwstr>_Toc496009441</vt:lpwstr>
      </vt:variant>
      <vt:variant>
        <vt:i4>1245238</vt:i4>
      </vt:variant>
      <vt:variant>
        <vt:i4>41</vt:i4>
      </vt:variant>
      <vt:variant>
        <vt:i4>0</vt:i4>
      </vt:variant>
      <vt:variant>
        <vt:i4>5</vt:i4>
      </vt:variant>
      <vt:variant>
        <vt:lpwstr/>
      </vt:variant>
      <vt:variant>
        <vt:lpwstr>_Toc496009440</vt:lpwstr>
      </vt:variant>
      <vt:variant>
        <vt:i4>1310774</vt:i4>
      </vt:variant>
      <vt:variant>
        <vt:i4>35</vt:i4>
      </vt:variant>
      <vt:variant>
        <vt:i4>0</vt:i4>
      </vt:variant>
      <vt:variant>
        <vt:i4>5</vt:i4>
      </vt:variant>
      <vt:variant>
        <vt:lpwstr/>
      </vt:variant>
      <vt:variant>
        <vt:lpwstr>_Toc496009439</vt:lpwstr>
      </vt:variant>
      <vt:variant>
        <vt:i4>1310774</vt:i4>
      </vt:variant>
      <vt:variant>
        <vt:i4>29</vt:i4>
      </vt:variant>
      <vt:variant>
        <vt:i4>0</vt:i4>
      </vt:variant>
      <vt:variant>
        <vt:i4>5</vt:i4>
      </vt:variant>
      <vt:variant>
        <vt:lpwstr/>
      </vt:variant>
      <vt:variant>
        <vt:lpwstr>_Toc496009438</vt:lpwstr>
      </vt:variant>
      <vt:variant>
        <vt:i4>1310774</vt:i4>
      </vt:variant>
      <vt:variant>
        <vt:i4>23</vt:i4>
      </vt:variant>
      <vt:variant>
        <vt:i4>0</vt:i4>
      </vt:variant>
      <vt:variant>
        <vt:i4>5</vt:i4>
      </vt:variant>
      <vt:variant>
        <vt:lpwstr/>
      </vt:variant>
      <vt:variant>
        <vt:lpwstr>_Toc496009437</vt:lpwstr>
      </vt:variant>
      <vt:variant>
        <vt:i4>1310774</vt:i4>
      </vt:variant>
      <vt:variant>
        <vt:i4>17</vt:i4>
      </vt:variant>
      <vt:variant>
        <vt:i4>0</vt:i4>
      </vt:variant>
      <vt:variant>
        <vt:i4>5</vt:i4>
      </vt:variant>
      <vt:variant>
        <vt:lpwstr/>
      </vt:variant>
      <vt:variant>
        <vt:lpwstr>_Toc496009436</vt:lpwstr>
      </vt:variant>
      <vt:variant>
        <vt:i4>1310774</vt:i4>
      </vt:variant>
      <vt:variant>
        <vt:i4>11</vt:i4>
      </vt:variant>
      <vt:variant>
        <vt:i4>0</vt:i4>
      </vt:variant>
      <vt:variant>
        <vt:i4>5</vt:i4>
      </vt:variant>
      <vt:variant>
        <vt:lpwstr/>
      </vt:variant>
      <vt:variant>
        <vt:lpwstr>_Toc496009435</vt:lpwstr>
      </vt:variant>
      <vt:variant>
        <vt:i4>1310774</vt:i4>
      </vt:variant>
      <vt:variant>
        <vt:i4>5</vt:i4>
      </vt:variant>
      <vt:variant>
        <vt:i4>0</vt:i4>
      </vt:variant>
      <vt:variant>
        <vt:i4>5</vt:i4>
      </vt:variant>
      <vt:variant>
        <vt:lpwstr/>
      </vt:variant>
      <vt:variant>
        <vt:lpwstr>_Toc496009434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Approach Document</dc:title>
  <dc:subject/>
  <dc:creator>raghuram.da@hcl.com</dc:creator>
  <cp:keywords/>
  <dc:description/>
  <cp:lastModifiedBy>ANJANEYULU</cp:lastModifiedBy>
  <cp:revision>4982</cp:revision>
  <cp:lastPrinted>2002-12-31T06:31:00Z</cp:lastPrinted>
  <dcterms:created xsi:type="dcterms:W3CDTF">2019-01-04T07:43:00Z</dcterms:created>
  <dcterms:modified xsi:type="dcterms:W3CDTF">2020-02-13T17:31:00Z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2f49c222-a637-4553-a737-c74e38945b44</vt:lpwstr>
  </property>
  <property fmtid="{D5CDD505-2E9C-101B-9397-08002B2CF9AE}" pid="3" name="Classification">
    <vt:lpwstr>null</vt:lpwstr>
  </property>
</Properties>
</file>